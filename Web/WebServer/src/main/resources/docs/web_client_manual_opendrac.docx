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4B82" w:rsidRPr="00074B82" w:rsidRDefault="00074B82" w:rsidP="00EA16E7">
      <w:pPr>
        <w:pStyle w:val="SNStandaard"/>
      </w:pPr>
    </w:p>
    <w:p w:rsidR="00074B82" w:rsidRDefault="00074B82" w:rsidP="00EA16E7">
      <w:pPr>
        <w:pStyle w:val="SNStandaard"/>
      </w:pPr>
    </w:p>
    <w:p w:rsidR="00074B82" w:rsidRDefault="00074B82" w:rsidP="00EA16E7">
      <w:pPr>
        <w:pStyle w:val="SNStandaard"/>
      </w:pPr>
    </w:p>
    <w:p w:rsidR="00074B82" w:rsidRDefault="00074B82" w:rsidP="00EA16E7">
      <w:pPr>
        <w:pStyle w:val="SNStandaard"/>
      </w:pPr>
    </w:p>
    <w:p w:rsidR="00074B82" w:rsidRDefault="00074B82" w:rsidP="00EA16E7">
      <w:pPr>
        <w:pStyle w:val="SNStandaard"/>
      </w:pPr>
    </w:p>
    <w:p w:rsidR="00074B82" w:rsidRDefault="00074B82" w:rsidP="00EA16E7">
      <w:pPr>
        <w:pStyle w:val="SNStandaard"/>
      </w:pPr>
    </w:p>
    <w:p w:rsidR="00074B82" w:rsidRDefault="00074B82" w:rsidP="00EA16E7">
      <w:pPr>
        <w:pStyle w:val="SNStandaard"/>
      </w:pPr>
    </w:p>
    <w:p w:rsidR="00460CC9" w:rsidRDefault="003B53A0" w:rsidP="00FA4B16">
      <w:pPr>
        <w:pStyle w:val="Titel"/>
      </w:pPr>
      <w:r>
        <w:t>OpenDRAC</w:t>
      </w:r>
      <w:r w:rsidR="00E43A55">
        <w:t xml:space="preserve"> </w:t>
      </w:r>
      <w:r w:rsidR="00701F8B">
        <w:t xml:space="preserve">Web Client </w:t>
      </w:r>
      <w:r w:rsidR="00E43A55">
        <w:t>User Guide</w:t>
      </w:r>
    </w:p>
    <w:p w:rsidR="00F414DE" w:rsidRDefault="00F414DE" w:rsidP="00EA16E7">
      <w:pPr>
        <w:pStyle w:val="SNStandaard"/>
      </w:pPr>
    </w:p>
    <w:p w:rsidR="00460CC9" w:rsidRDefault="00460CC9" w:rsidP="00EA16E7">
      <w:pPr>
        <w:pStyle w:val="SNStandaard"/>
      </w:pPr>
    </w:p>
    <w:p w:rsidR="00F414DE" w:rsidRDefault="00F414DE" w:rsidP="00EA16E7">
      <w:pPr>
        <w:pStyle w:val="SNStandaard"/>
      </w:pPr>
    </w:p>
    <w:tbl>
      <w:tblPr>
        <w:tblW w:w="0" w:type="auto"/>
        <w:tblLook w:val="04A0" w:firstRow="1" w:lastRow="0" w:firstColumn="1" w:lastColumn="0" w:noHBand="0" w:noVBand="1"/>
      </w:tblPr>
      <w:tblGrid>
        <w:gridCol w:w="1668"/>
        <w:gridCol w:w="6976"/>
      </w:tblGrid>
      <w:tr w:rsidR="00F414DE" w:rsidTr="00216C8B">
        <w:tc>
          <w:tcPr>
            <w:tcW w:w="1668" w:type="dxa"/>
          </w:tcPr>
          <w:p w:rsidR="00F414DE" w:rsidRPr="00216C8B" w:rsidRDefault="00F414DE" w:rsidP="00C7490B">
            <w:pPr>
              <w:pStyle w:val="SNStandaard"/>
            </w:pPr>
            <w:r w:rsidRPr="00216C8B">
              <w:t>Aut</w:t>
            </w:r>
            <w:r w:rsidR="00C7490B">
              <w:t>hor</w:t>
            </w:r>
            <w:r w:rsidRPr="00216C8B">
              <w:t>:</w:t>
            </w:r>
          </w:p>
        </w:tc>
        <w:tc>
          <w:tcPr>
            <w:tcW w:w="6976" w:type="dxa"/>
          </w:tcPr>
          <w:p w:rsidR="00F414DE" w:rsidRDefault="00C7490B" w:rsidP="00477B8C">
            <w:pPr>
              <w:pStyle w:val="SNStandaard"/>
            </w:pPr>
            <w:r>
              <w:t>André</w:t>
            </w:r>
            <w:r w:rsidR="00E43A55">
              <w:t xml:space="preserve"> van der Ark</w:t>
            </w:r>
          </w:p>
        </w:tc>
      </w:tr>
      <w:tr w:rsidR="00F414DE" w:rsidTr="00216C8B">
        <w:tc>
          <w:tcPr>
            <w:tcW w:w="1668" w:type="dxa"/>
          </w:tcPr>
          <w:p w:rsidR="00F414DE" w:rsidRPr="00216C8B" w:rsidRDefault="00F414DE" w:rsidP="00947C08">
            <w:pPr>
              <w:pStyle w:val="SNStandaard"/>
            </w:pPr>
            <w:r w:rsidRPr="00216C8B">
              <w:t>Versi</w:t>
            </w:r>
            <w:r w:rsidR="00947C08">
              <w:t>on</w:t>
            </w:r>
            <w:r w:rsidRPr="00216C8B">
              <w:t>:</w:t>
            </w:r>
          </w:p>
        </w:tc>
        <w:tc>
          <w:tcPr>
            <w:tcW w:w="6976" w:type="dxa"/>
          </w:tcPr>
          <w:p w:rsidR="00F414DE" w:rsidRDefault="00E43A55" w:rsidP="00EA16E7">
            <w:pPr>
              <w:pStyle w:val="SNStandaard"/>
            </w:pPr>
            <w:r>
              <w:t>0.1</w:t>
            </w:r>
          </w:p>
        </w:tc>
      </w:tr>
      <w:tr w:rsidR="00F414DE" w:rsidTr="00216C8B">
        <w:tc>
          <w:tcPr>
            <w:tcW w:w="1668" w:type="dxa"/>
          </w:tcPr>
          <w:p w:rsidR="00F414DE" w:rsidRPr="00216C8B" w:rsidRDefault="00F414DE" w:rsidP="00C7490B">
            <w:pPr>
              <w:pStyle w:val="SNStandaard"/>
            </w:pPr>
            <w:r w:rsidRPr="00216C8B">
              <w:t>Dat</w:t>
            </w:r>
            <w:r w:rsidR="00C7490B">
              <w:t>e</w:t>
            </w:r>
            <w:r w:rsidRPr="00216C8B">
              <w:t>:</w:t>
            </w:r>
          </w:p>
        </w:tc>
        <w:tc>
          <w:tcPr>
            <w:tcW w:w="6976" w:type="dxa"/>
          </w:tcPr>
          <w:p w:rsidR="00F414DE" w:rsidRDefault="00E43A55" w:rsidP="00EA16E7">
            <w:pPr>
              <w:pStyle w:val="SNStandaard"/>
            </w:pPr>
            <w:r>
              <w:t>21-11-2011</w:t>
            </w:r>
          </w:p>
        </w:tc>
      </w:tr>
      <w:tr w:rsidR="00F414DE" w:rsidTr="00216C8B">
        <w:tc>
          <w:tcPr>
            <w:tcW w:w="1668" w:type="dxa"/>
          </w:tcPr>
          <w:p w:rsidR="00F414DE" w:rsidRDefault="00F414DE" w:rsidP="00F414DE"/>
        </w:tc>
        <w:tc>
          <w:tcPr>
            <w:tcW w:w="6976" w:type="dxa"/>
          </w:tcPr>
          <w:p w:rsidR="00F414DE" w:rsidRDefault="00F414DE" w:rsidP="00F414DE"/>
        </w:tc>
      </w:tr>
      <w:tr w:rsidR="00F414DE" w:rsidTr="00216C8B">
        <w:tc>
          <w:tcPr>
            <w:tcW w:w="1668" w:type="dxa"/>
          </w:tcPr>
          <w:p w:rsidR="00F414DE" w:rsidRDefault="00F414DE" w:rsidP="00F414DE"/>
        </w:tc>
        <w:tc>
          <w:tcPr>
            <w:tcW w:w="6976" w:type="dxa"/>
          </w:tcPr>
          <w:p w:rsidR="00F414DE" w:rsidRDefault="00F414DE" w:rsidP="00F414DE"/>
        </w:tc>
      </w:tr>
    </w:tbl>
    <w:p w:rsidR="00F414DE" w:rsidRDefault="00F414DE" w:rsidP="00EA16E7">
      <w:pPr>
        <w:pStyle w:val="SNStandaard"/>
      </w:pPr>
    </w:p>
    <w:p w:rsidR="00F414DE" w:rsidRDefault="00F414DE" w:rsidP="00EA16E7">
      <w:pPr>
        <w:pStyle w:val="SNStandaard"/>
        <w:sectPr w:rsidR="00F414DE">
          <w:headerReference w:type="default" r:id="rId9"/>
          <w:footerReference w:type="default" r:id="rId10"/>
          <w:headerReference w:type="first" r:id="rId11"/>
          <w:footerReference w:type="first" r:id="rId12"/>
          <w:pgSz w:w="11906" w:h="16838"/>
          <w:pgMar w:top="1985" w:right="1701" w:bottom="1985" w:left="1701" w:header="709" w:footer="1417" w:gutter="0"/>
          <w:cols w:space="708"/>
          <w:titlePg/>
          <w:docGrid w:linePitch="360"/>
        </w:sectPr>
      </w:pPr>
    </w:p>
    <w:p w:rsidR="00204CB6" w:rsidRPr="001E65D5" w:rsidRDefault="00B873DA" w:rsidP="004D172C">
      <w:pPr>
        <w:pStyle w:val="SNKopinhoudsopgave"/>
      </w:pPr>
      <w:r>
        <w:lastRenderedPageBreak/>
        <w:t>Table of Contents</w:t>
      </w:r>
    </w:p>
    <w:p w:rsidR="00A541ED" w:rsidRDefault="003774E9">
      <w:pPr>
        <w:pStyle w:val="Inhopg1"/>
        <w:rPr>
          <w:rFonts w:asciiTheme="minorHAnsi" w:eastAsiaTheme="minorEastAsia" w:hAnsiTheme="minorHAnsi" w:cstheme="minorBidi"/>
          <w:b w:val="0"/>
          <w:noProof/>
          <w:sz w:val="22"/>
          <w:szCs w:val="22"/>
          <w:lang w:val="nl-NL" w:eastAsia="nl-NL"/>
        </w:rPr>
      </w:pPr>
      <w:r>
        <w:fldChar w:fldCharType="begin"/>
      </w:r>
      <w:r w:rsidR="00C37309">
        <w:instrText xml:space="preserve"> TOC \o "1-2" \h \z \u </w:instrText>
      </w:r>
      <w:r>
        <w:fldChar w:fldCharType="separate"/>
      </w:r>
      <w:hyperlink w:anchor="_Toc307569728" w:history="1">
        <w:r w:rsidR="00A541ED" w:rsidRPr="00920D25">
          <w:rPr>
            <w:rStyle w:val="Hyperlink"/>
            <w:noProof/>
          </w:rPr>
          <w:t>1</w:t>
        </w:r>
        <w:r w:rsidR="00A541ED">
          <w:rPr>
            <w:rFonts w:asciiTheme="minorHAnsi" w:eastAsiaTheme="minorEastAsia" w:hAnsiTheme="minorHAnsi" w:cstheme="minorBidi"/>
            <w:b w:val="0"/>
            <w:noProof/>
            <w:sz w:val="22"/>
            <w:szCs w:val="22"/>
            <w:lang w:val="nl-NL" w:eastAsia="nl-NL"/>
          </w:rPr>
          <w:tab/>
        </w:r>
        <w:r w:rsidR="00A541ED" w:rsidRPr="00920D25">
          <w:rPr>
            <w:rStyle w:val="Hyperlink"/>
            <w:noProof/>
          </w:rPr>
          <w:t>Introduction</w:t>
        </w:r>
        <w:r w:rsidR="00A541ED">
          <w:rPr>
            <w:noProof/>
            <w:webHidden/>
          </w:rPr>
          <w:tab/>
        </w:r>
        <w:r w:rsidR="00A541ED">
          <w:rPr>
            <w:noProof/>
            <w:webHidden/>
          </w:rPr>
          <w:fldChar w:fldCharType="begin"/>
        </w:r>
        <w:r w:rsidR="00A541ED">
          <w:rPr>
            <w:noProof/>
            <w:webHidden/>
          </w:rPr>
          <w:instrText xml:space="preserve"> PAGEREF _Toc307569728 \h </w:instrText>
        </w:r>
        <w:r w:rsidR="00A541ED">
          <w:rPr>
            <w:noProof/>
            <w:webHidden/>
          </w:rPr>
        </w:r>
        <w:r w:rsidR="00A541ED">
          <w:rPr>
            <w:noProof/>
            <w:webHidden/>
          </w:rPr>
          <w:fldChar w:fldCharType="separate"/>
        </w:r>
        <w:r w:rsidR="00A541ED">
          <w:rPr>
            <w:noProof/>
            <w:webHidden/>
          </w:rPr>
          <w:t>3</w:t>
        </w:r>
        <w:r w:rsidR="00A541ED">
          <w:rPr>
            <w:noProof/>
            <w:webHidden/>
          </w:rPr>
          <w:fldChar w:fldCharType="end"/>
        </w:r>
      </w:hyperlink>
    </w:p>
    <w:p w:rsidR="00A541ED" w:rsidRDefault="00A541ED">
      <w:pPr>
        <w:pStyle w:val="Inhopg1"/>
        <w:rPr>
          <w:rFonts w:asciiTheme="minorHAnsi" w:eastAsiaTheme="minorEastAsia" w:hAnsiTheme="minorHAnsi" w:cstheme="minorBidi"/>
          <w:b w:val="0"/>
          <w:noProof/>
          <w:sz w:val="22"/>
          <w:szCs w:val="22"/>
          <w:lang w:val="nl-NL" w:eastAsia="nl-NL"/>
        </w:rPr>
      </w:pPr>
      <w:hyperlink w:anchor="_Toc307569729" w:history="1">
        <w:r w:rsidRPr="00920D25">
          <w:rPr>
            <w:rStyle w:val="Hyperlink"/>
            <w:noProof/>
          </w:rPr>
          <w:t>2</w:t>
        </w:r>
        <w:r>
          <w:rPr>
            <w:rFonts w:asciiTheme="minorHAnsi" w:eastAsiaTheme="minorEastAsia" w:hAnsiTheme="minorHAnsi" w:cstheme="minorBidi"/>
            <w:b w:val="0"/>
            <w:noProof/>
            <w:sz w:val="22"/>
            <w:szCs w:val="22"/>
            <w:lang w:val="nl-NL" w:eastAsia="nl-NL"/>
          </w:rPr>
          <w:tab/>
        </w:r>
        <w:r w:rsidRPr="00920D25">
          <w:rPr>
            <w:rStyle w:val="Hyperlink"/>
            <w:noProof/>
          </w:rPr>
          <w:t>OpenDRAC</w:t>
        </w:r>
        <w:r>
          <w:rPr>
            <w:noProof/>
            <w:webHidden/>
          </w:rPr>
          <w:tab/>
        </w:r>
        <w:r>
          <w:rPr>
            <w:noProof/>
            <w:webHidden/>
          </w:rPr>
          <w:fldChar w:fldCharType="begin"/>
        </w:r>
        <w:r>
          <w:rPr>
            <w:noProof/>
            <w:webHidden/>
          </w:rPr>
          <w:instrText xml:space="preserve"> PAGEREF _Toc307569729 \h </w:instrText>
        </w:r>
        <w:r>
          <w:rPr>
            <w:noProof/>
            <w:webHidden/>
          </w:rPr>
        </w:r>
        <w:r>
          <w:rPr>
            <w:noProof/>
            <w:webHidden/>
          </w:rPr>
          <w:fldChar w:fldCharType="separate"/>
        </w:r>
        <w:r>
          <w:rPr>
            <w:noProof/>
            <w:webHidden/>
          </w:rPr>
          <w:t>4</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30" w:history="1">
        <w:r w:rsidRPr="00920D25">
          <w:rPr>
            <w:rStyle w:val="Hyperlink"/>
            <w:noProof/>
          </w:rPr>
          <w:t>2.1</w:t>
        </w:r>
        <w:r>
          <w:rPr>
            <w:rFonts w:asciiTheme="minorHAnsi" w:eastAsiaTheme="minorEastAsia" w:hAnsiTheme="minorHAnsi" w:cstheme="minorBidi"/>
            <w:noProof/>
            <w:sz w:val="22"/>
            <w:szCs w:val="22"/>
            <w:lang w:val="nl-NL" w:eastAsia="nl-NL"/>
          </w:rPr>
          <w:tab/>
        </w:r>
        <w:r w:rsidRPr="00920D25">
          <w:rPr>
            <w:rStyle w:val="Hyperlink"/>
            <w:noProof/>
          </w:rPr>
          <w:t>Dynamic light paths</w:t>
        </w:r>
        <w:r>
          <w:rPr>
            <w:noProof/>
            <w:webHidden/>
          </w:rPr>
          <w:tab/>
        </w:r>
        <w:r>
          <w:rPr>
            <w:noProof/>
            <w:webHidden/>
          </w:rPr>
          <w:fldChar w:fldCharType="begin"/>
        </w:r>
        <w:r>
          <w:rPr>
            <w:noProof/>
            <w:webHidden/>
          </w:rPr>
          <w:instrText xml:space="preserve"> PAGEREF _Toc307569730 \h </w:instrText>
        </w:r>
        <w:r>
          <w:rPr>
            <w:noProof/>
            <w:webHidden/>
          </w:rPr>
        </w:r>
        <w:r>
          <w:rPr>
            <w:noProof/>
            <w:webHidden/>
          </w:rPr>
          <w:fldChar w:fldCharType="separate"/>
        </w:r>
        <w:r>
          <w:rPr>
            <w:noProof/>
            <w:webHidden/>
          </w:rPr>
          <w:t>4</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31" w:history="1">
        <w:r w:rsidRPr="00920D25">
          <w:rPr>
            <w:rStyle w:val="Hyperlink"/>
            <w:noProof/>
          </w:rPr>
          <w:t>2.2</w:t>
        </w:r>
        <w:r>
          <w:rPr>
            <w:rFonts w:asciiTheme="minorHAnsi" w:eastAsiaTheme="minorEastAsia" w:hAnsiTheme="minorHAnsi" w:cstheme="minorBidi"/>
            <w:noProof/>
            <w:sz w:val="22"/>
            <w:szCs w:val="22"/>
            <w:lang w:val="nl-NL" w:eastAsia="nl-NL"/>
          </w:rPr>
          <w:tab/>
        </w:r>
        <w:r w:rsidRPr="00920D25">
          <w:rPr>
            <w:rStyle w:val="Hyperlink"/>
            <w:noProof/>
          </w:rPr>
          <w:t>Schedules and Services</w:t>
        </w:r>
        <w:r>
          <w:rPr>
            <w:noProof/>
            <w:webHidden/>
          </w:rPr>
          <w:tab/>
        </w:r>
        <w:r>
          <w:rPr>
            <w:noProof/>
            <w:webHidden/>
          </w:rPr>
          <w:fldChar w:fldCharType="begin"/>
        </w:r>
        <w:r>
          <w:rPr>
            <w:noProof/>
            <w:webHidden/>
          </w:rPr>
          <w:instrText xml:space="preserve"> PAGEREF _Toc307569731 \h </w:instrText>
        </w:r>
        <w:r>
          <w:rPr>
            <w:noProof/>
            <w:webHidden/>
          </w:rPr>
        </w:r>
        <w:r>
          <w:rPr>
            <w:noProof/>
            <w:webHidden/>
          </w:rPr>
          <w:fldChar w:fldCharType="separate"/>
        </w:r>
        <w:r>
          <w:rPr>
            <w:noProof/>
            <w:webHidden/>
          </w:rPr>
          <w:t>4</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32" w:history="1">
        <w:r w:rsidRPr="00920D25">
          <w:rPr>
            <w:rStyle w:val="Hyperlink"/>
            <w:noProof/>
          </w:rPr>
          <w:t>2.3</w:t>
        </w:r>
        <w:r>
          <w:rPr>
            <w:rFonts w:asciiTheme="minorHAnsi" w:eastAsiaTheme="minorEastAsia" w:hAnsiTheme="minorHAnsi" w:cstheme="minorBidi"/>
            <w:noProof/>
            <w:sz w:val="22"/>
            <w:szCs w:val="22"/>
            <w:lang w:val="nl-NL" w:eastAsia="nl-NL"/>
          </w:rPr>
          <w:tab/>
        </w:r>
        <w:r w:rsidRPr="00920D25">
          <w:rPr>
            <w:rStyle w:val="Hyperlink"/>
            <w:noProof/>
          </w:rPr>
          <w:t>User Management</w:t>
        </w:r>
        <w:r>
          <w:rPr>
            <w:noProof/>
            <w:webHidden/>
          </w:rPr>
          <w:tab/>
        </w:r>
        <w:r>
          <w:rPr>
            <w:noProof/>
            <w:webHidden/>
          </w:rPr>
          <w:fldChar w:fldCharType="begin"/>
        </w:r>
        <w:r>
          <w:rPr>
            <w:noProof/>
            <w:webHidden/>
          </w:rPr>
          <w:instrText xml:space="preserve"> PAGEREF _Toc307569732 \h </w:instrText>
        </w:r>
        <w:r>
          <w:rPr>
            <w:noProof/>
            <w:webHidden/>
          </w:rPr>
        </w:r>
        <w:r>
          <w:rPr>
            <w:noProof/>
            <w:webHidden/>
          </w:rPr>
          <w:fldChar w:fldCharType="separate"/>
        </w:r>
        <w:r>
          <w:rPr>
            <w:noProof/>
            <w:webHidden/>
          </w:rPr>
          <w:t>5</w:t>
        </w:r>
        <w:r>
          <w:rPr>
            <w:noProof/>
            <w:webHidden/>
          </w:rPr>
          <w:fldChar w:fldCharType="end"/>
        </w:r>
      </w:hyperlink>
    </w:p>
    <w:p w:rsidR="00A541ED" w:rsidRDefault="00A541ED">
      <w:pPr>
        <w:pStyle w:val="Inhopg1"/>
        <w:rPr>
          <w:rFonts w:asciiTheme="minorHAnsi" w:eastAsiaTheme="minorEastAsia" w:hAnsiTheme="minorHAnsi" w:cstheme="minorBidi"/>
          <w:b w:val="0"/>
          <w:noProof/>
          <w:sz w:val="22"/>
          <w:szCs w:val="22"/>
          <w:lang w:val="nl-NL" w:eastAsia="nl-NL"/>
        </w:rPr>
      </w:pPr>
      <w:hyperlink w:anchor="_Toc307569733" w:history="1">
        <w:r w:rsidRPr="00920D25">
          <w:rPr>
            <w:rStyle w:val="Hyperlink"/>
            <w:noProof/>
          </w:rPr>
          <w:t>3</w:t>
        </w:r>
        <w:r>
          <w:rPr>
            <w:rFonts w:asciiTheme="minorHAnsi" w:eastAsiaTheme="minorEastAsia" w:hAnsiTheme="minorHAnsi" w:cstheme="minorBidi"/>
            <w:b w:val="0"/>
            <w:noProof/>
            <w:sz w:val="22"/>
            <w:szCs w:val="22"/>
            <w:lang w:val="nl-NL" w:eastAsia="nl-NL"/>
          </w:rPr>
          <w:tab/>
        </w:r>
        <w:r w:rsidRPr="00920D25">
          <w:rPr>
            <w:rStyle w:val="Hyperlink"/>
            <w:noProof/>
          </w:rPr>
          <w:t>Web Client</w:t>
        </w:r>
        <w:r>
          <w:rPr>
            <w:noProof/>
            <w:webHidden/>
          </w:rPr>
          <w:tab/>
        </w:r>
        <w:r>
          <w:rPr>
            <w:noProof/>
            <w:webHidden/>
          </w:rPr>
          <w:fldChar w:fldCharType="begin"/>
        </w:r>
        <w:r>
          <w:rPr>
            <w:noProof/>
            <w:webHidden/>
          </w:rPr>
          <w:instrText xml:space="preserve"> PAGEREF _Toc307569733 \h </w:instrText>
        </w:r>
        <w:r>
          <w:rPr>
            <w:noProof/>
            <w:webHidden/>
          </w:rPr>
        </w:r>
        <w:r>
          <w:rPr>
            <w:noProof/>
            <w:webHidden/>
          </w:rPr>
          <w:fldChar w:fldCharType="separate"/>
        </w:r>
        <w:r>
          <w:rPr>
            <w:noProof/>
            <w:webHidden/>
          </w:rPr>
          <w:t>7</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34" w:history="1">
        <w:r w:rsidRPr="00920D25">
          <w:rPr>
            <w:rStyle w:val="Hyperlink"/>
            <w:noProof/>
          </w:rPr>
          <w:t>3.1</w:t>
        </w:r>
        <w:r>
          <w:rPr>
            <w:rFonts w:asciiTheme="minorHAnsi" w:eastAsiaTheme="minorEastAsia" w:hAnsiTheme="minorHAnsi" w:cstheme="minorBidi"/>
            <w:noProof/>
            <w:sz w:val="22"/>
            <w:szCs w:val="22"/>
            <w:lang w:val="nl-NL" w:eastAsia="nl-NL"/>
          </w:rPr>
          <w:tab/>
        </w:r>
        <w:r w:rsidRPr="00920D25">
          <w:rPr>
            <w:rStyle w:val="Hyperlink"/>
            <w:noProof/>
          </w:rPr>
          <w:t>Menu General</w:t>
        </w:r>
        <w:r>
          <w:rPr>
            <w:noProof/>
            <w:webHidden/>
          </w:rPr>
          <w:tab/>
        </w:r>
        <w:r>
          <w:rPr>
            <w:noProof/>
            <w:webHidden/>
          </w:rPr>
          <w:fldChar w:fldCharType="begin"/>
        </w:r>
        <w:r>
          <w:rPr>
            <w:noProof/>
            <w:webHidden/>
          </w:rPr>
          <w:instrText xml:space="preserve"> PAGEREF _Toc307569734 \h </w:instrText>
        </w:r>
        <w:r>
          <w:rPr>
            <w:noProof/>
            <w:webHidden/>
          </w:rPr>
        </w:r>
        <w:r>
          <w:rPr>
            <w:noProof/>
            <w:webHidden/>
          </w:rPr>
          <w:fldChar w:fldCharType="separate"/>
        </w:r>
        <w:r>
          <w:rPr>
            <w:noProof/>
            <w:webHidden/>
          </w:rPr>
          <w:t>7</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35" w:history="1">
        <w:r w:rsidRPr="00920D25">
          <w:rPr>
            <w:rStyle w:val="Hyperlink"/>
            <w:noProof/>
          </w:rPr>
          <w:t>3.2</w:t>
        </w:r>
        <w:r>
          <w:rPr>
            <w:rFonts w:asciiTheme="minorHAnsi" w:eastAsiaTheme="minorEastAsia" w:hAnsiTheme="minorHAnsi" w:cstheme="minorBidi"/>
            <w:noProof/>
            <w:sz w:val="22"/>
            <w:szCs w:val="22"/>
            <w:lang w:val="nl-NL" w:eastAsia="nl-NL"/>
          </w:rPr>
          <w:tab/>
        </w:r>
        <w:r w:rsidRPr="00920D25">
          <w:rPr>
            <w:rStyle w:val="Hyperlink"/>
            <w:noProof/>
          </w:rPr>
          <w:t>Menu Schedule</w:t>
        </w:r>
        <w:r>
          <w:rPr>
            <w:noProof/>
            <w:webHidden/>
          </w:rPr>
          <w:tab/>
        </w:r>
        <w:r>
          <w:rPr>
            <w:noProof/>
            <w:webHidden/>
          </w:rPr>
          <w:fldChar w:fldCharType="begin"/>
        </w:r>
        <w:r>
          <w:rPr>
            <w:noProof/>
            <w:webHidden/>
          </w:rPr>
          <w:instrText xml:space="preserve"> PAGEREF _Toc307569735 \h </w:instrText>
        </w:r>
        <w:r>
          <w:rPr>
            <w:noProof/>
            <w:webHidden/>
          </w:rPr>
        </w:r>
        <w:r>
          <w:rPr>
            <w:noProof/>
            <w:webHidden/>
          </w:rPr>
          <w:fldChar w:fldCharType="separate"/>
        </w:r>
        <w:r>
          <w:rPr>
            <w:noProof/>
            <w:webHidden/>
          </w:rPr>
          <w:t>14</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36" w:history="1">
        <w:r w:rsidRPr="00920D25">
          <w:rPr>
            <w:rStyle w:val="Hyperlink"/>
            <w:noProof/>
          </w:rPr>
          <w:t>3.3</w:t>
        </w:r>
        <w:r>
          <w:rPr>
            <w:rFonts w:asciiTheme="minorHAnsi" w:eastAsiaTheme="minorEastAsia" w:hAnsiTheme="minorHAnsi" w:cstheme="minorBidi"/>
            <w:noProof/>
            <w:sz w:val="22"/>
            <w:szCs w:val="22"/>
            <w:lang w:val="nl-NL" w:eastAsia="nl-NL"/>
          </w:rPr>
          <w:tab/>
        </w:r>
        <w:r w:rsidRPr="00920D25">
          <w:rPr>
            <w:rStyle w:val="Hyperlink"/>
            <w:noProof/>
          </w:rPr>
          <w:t>Menu Service</w:t>
        </w:r>
        <w:r>
          <w:rPr>
            <w:noProof/>
            <w:webHidden/>
          </w:rPr>
          <w:tab/>
        </w:r>
        <w:r>
          <w:rPr>
            <w:noProof/>
            <w:webHidden/>
          </w:rPr>
          <w:fldChar w:fldCharType="begin"/>
        </w:r>
        <w:r>
          <w:rPr>
            <w:noProof/>
            <w:webHidden/>
          </w:rPr>
          <w:instrText xml:space="preserve"> PAGEREF _Toc307569736 \h </w:instrText>
        </w:r>
        <w:r>
          <w:rPr>
            <w:noProof/>
            <w:webHidden/>
          </w:rPr>
        </w:r>
        <w:r>
          <w:rPr>
            <w:noProof/>
            <w:webHidden/>
          </w:rPr>
          <w:fldChar w:fldCharType="separate"/>
        </w:r>
        <w:r>
          <w:rPr>
            <w:noProof/>
            <w:webHidden/>
          </w:rPr>
          <w:t>25</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37" w:history="1">
        <w:r w:rsidRPr="00920D25">
          <w:rPr>
            <w:rStyle w:val="Hyperlink"/>
            <w:noProof/>
          </w:rPr>
          <w:t>3.4</w:t>
        </w:r>
        <w:r>
          <w:rPr>
            <w:rFonts w:asciiTheme="minorHAnsi" w:eastAsiaTheme="minorEastAsia" w:hAnsiTheme="minorHAnsi" w:cstheme="minorBidi"/>
            <w:noProof/>
            <w:sz w:val="22"/>
            <w:szCs w:val="22"/>
            <w:lang w:val="nl-NL" w:eastAsia="nl-NL"/>
          </w:rPr>
          <w:tab/>
        </w:r>
        <w:r w:rsidRPr="00920D25">
          <w:rPr>
            <w:rStyle w:val="Hyperlink"/>
            <w:noProof/>
          </w:rPr>
          <w:t>Menu Network</w:t>
        </w:r>
        <w:r>
          <w:rPr>
            <w:noProof/>
            <w:webHidden/>
          </w:rPr>
          <w:tab/>
        </w:r>
        <w:r>
          <w:rPr>
            <w:noProof/>
            <w:webHidden/>
          </w:rPr>
          <w:fldChar w:fldCharType="begin"/>
        </w:r>
        <w:r>
          <w:rPr>
            <w:noProof/>
            <w:webHidden/>
          </w:rPr>
          <w:instrText xml:space="preserve"> PAGEREF _Toc307569737 \h </w:instrText>
        </w:r>
        <w:r>
          <w:rPr>
            <w:noProof/>
            <w:webHidden/>
          </w:rPr>
        </w:r>
        <w:r>
          <w:rPr>
            <w:noProof/>
            <w:webHidden/>
          </w:rPr>
          <w:fldChar w:fldCharType="separate"/>
        </w:r>
        <w:r>
          <w:rPr>
            <w:noProof/>
            <w:webHidden/>
          </w:rPr>
          <w:t>30</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38" w:history="1">
        <w:r w:rsidRPr="00920D25">
          <w:rPr>
            <w:rStyle w:val="Hyperlink"/>
            <w:noProof/>
          </w:rPr>
          <w:t>3.5</w:t>
        </w:r>
        <w:r>
          <w:rPr>
            <w:rFonts w:asciiTheme="minorHAnsi" w:eastAsiaTheme="minorEastAsia" w:hAnsiTheme="minorHAnsi" w:cstheme="minorBidi"/>
            <w:noProof/>
            <w:sz w:val="22"/>
            <w:szCs w:val="22"/>
            <w:lang w:val="nl-NL" w:eastAsia="nl-NL"/>
          </w:rPr>
          <w:tab/>
        </w:r>
        <w:r w:rsidRPr="00920D25">
          <w:rPr>
            <w:rStyle w:val="Hyperlink"/>
            <w:noProof/>
          </w:rPr>
          <w:t>Menu Messages</w:t>
        </w:r>
        <w:r>
          <w:rPr>
            <w:noProof/>
            <w:webHidden/>
          </w:rPr>
          <w:tab/>
        </w:r>
        <w:r>
          <w:rPr>
            <w:noProof/>
            <w:webHidden/>
          </w:rPr>
          <w:fldChar w:fldCharType="begin"/>
        </w:r>
        <w:r>
          <w:rPr>
            <w:noProof/>
            <w:webHidden/>
          </w:rPr>
          <w:instrText xml:space="preserve"> PAGEREF _Toc307569738 \h </w:instrText>
        </w:r>
        <w:r>
          <w:rPr>
            <w:noProof/>
            <w:webHidden/>
          </w:rPr>
        </w:r>
        <w:r>
          <w:rPr>
            <w:noProof/>
            <w:webHidden/>
          </w:rPr>
          <w:fldChar w:fldCharType="separate"/>
        </w:r>
        <w:r>
          <w:rPr>
            <w:noProof/>
            <w:webHidden/>
          </w:rPr>
          <w:t>35</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39" w:history="1">
        <w:r w:rsidRPr="00920D25">
          <w:rPr>
            <w:rStyle w:val="Hyperlink"/>
            <w:noProof/>
          </w:rPr>
          <w:t>3.6</w:t>
        </w:r>
        <w:r>
          <w:rPr>
            <w:rFonts w:asciiTheme="minorHAnsi" w:eastAsiaTheme="minorEastAsia" w:hAnsiTheme="minorHAnsi" w:cstheme="minorBidi"/>
            <w:noProof/>
            <w:sz w:val="22"/>
            <w:szCs w:val="22"/>
            <w:lang w:val="nl-NL" w:eastAsia="nl-NL"/>
          </w:rPr>
          <w:tab/>
        </w:r>
        <w:r w:rsidRPr="00920D25">
          <w:rPr>
            <w:rStyle w:val="Hyperlink"/>
            <w:noProof/>
          </w:rPr>
          <w:t>Menu Management</w:t>
        </w:r>
        <w:r>
          <w:rPr>
            <w:noProof/>
            <w:webHidden/>
          </w:rPr>
          <w:tab/>
        </w:r>
        <w:r>
          <w:rPr>
            <w:noProof/>
            <w:webHidden/>
          </w:rPr>
          <w:fldChar w:fldCharType="begin"/>
        </w:r>
        <w:r>
          <w:rPr>
            <w:noProof/>
            <w:webHidden/>
          </w:rPr>
          <w:instrText xml:space="preserve"> PAGEREF _Toc307569739 \h </w:instrText>
        </w:r>
        <w:r>
          <w:rPr>
            <w:noProof/>
            <w:webHidden/>
          </w:rPr>
        </w:r>
        <w:r>
          <w:rPr>
            <w:noProof/>
            <w:webHidden/>
          </w:rPr>
          <w:fldChar w:fldCharType="separate"/>
        </w:r>
        <w:r>
          <w:rPr>
            <w:noProof/>
            <w:webHidden/>
          </w:rPr>
          <w:t>40</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40" w:history="1">
        <w:r w:rsidRPr="00920D25">
          <w:rPr>
            <w:rStyle w:val="Hyperlink"/>
            <w:noProof/>
          </w:rPr>
          <w:t>3.7</w:t>
        </w:r>
        <w:r>
          <w:rPr>
            <w:rFonts w:asciiTheme="minorHAnsi" w:eastAsiaTheme="minorEastAsia" w:hAnsiTheme="minorHAnsi" w:cstheme="minorBidi"/>
            <w:noProof/>
            <w:sz w:val="22"/>
            <w:szCs w:val="22"/>
            <w:lang w:val="nl-NL" w:eastAsia="nl-NL"/>
          </w:rPr>
          <w:tab/>
        </w:r>
        <w:r w:rsidRPr="00920D25">
          <w:rPr>
            <w:rStyle w:val="Hyperlink"/>
            <w:noProof/>
          </w:rPr>
          <w:t>Menu Help</w:t>
        </w:r>
        <w:r>
          <w:rPr>
            <w:noProof/>
            <w:webHidden/>
          </w:rPr>
          <w:tab/>
        </w:r>
        <w:r>
          <w:rPr>
            <w:noProof/>
            <w:webHidden/>
          </w:rPr>
          <w:fldChar w:fldCharType="begin"/>
        </w:r>
        <w:r>
          <w:rPr>
            <w:noProof/>
            <w:webHidden/>
          </w:rPr>
          <w:instrText xml:space="preserve"> PAGEREF _Toc307569740 \h </w:instrText>
        </w:r>
        <w:r>
          <w:rPr>
            <w:noProof/>
            <w:webHidden/>
          </w:rPr>
        </w:r>
        <w:r>
          <w:rPr>
            <w:noProof/>
            <w:webHidden/>
          </w:rPr>
          <w:fldChar w:fldCharType="separate"/>
        </w:r>
        <w:r>
          <w:rPr>
            <w:noProof/>
            <w:webHidden/>
          </w:rPr>
          <w:t>65</w:t>
        </w:r>
        <w:r>
          <w:rPr>
            <w:noProof/>
            <w:webHidden/>
          </w:rPr>
          <w:fldChar w:fldCharType="end"/>
        </w:r>
      </w:hyperlink>
    </w:p>
    <w:p w:rsidR="00A541ED" w:rsidRDefault="00A541ED">
      <w:pPr>
        <w:pStyle w:val="Inhopg1"/>
        <w:rPr>
          <w:rFonts w:asciiTheme="minorHAnsi" w:eastAsiaTheme="minorEastAsia" w:hAnsiTheme="minorHAnsi" w:cstheme="minorBidi"/>
          <w:b w:val="0"/>
          <w:noProof/>
          <w:sz w:val="22"/>
          <w:szCs w:val="22"/>
          <w:lang w:val="nl-NL" w:eastAsia="nl-NL"/>
        </w:rPr>
      </w:pPr>
      <w:hyperlink w:anchor="_Toc307569741" w:history="1">
        <w:r w:rsidRPr="00920D25">
          <w:rPr>
            <w:rStyle w:val="Hyperlink"/>
            <w:noProof/>
          </w:rPr>
          <w:t>4</w:t>
        </w:r>
        <w:r>
          <w:rPr>
            <w:rFonts w:asciiTheme="minorHAnsi" w:eastAsiaTheme="minorEastAsia" w:hAnsiTheme="minorHAnsi" w:cstheme="minorBidi"/>
            <w:b w:val="0"/>
            <w:noProof/>
            <w:sz w:val="22"/>
            <w:szCs w:val="22"/>
            <w:lang w:val="nl-NL" w:eastAsia="nl-NL"/>
          </w:rPr>
          <w:tab/>
        </w:r>
        <w:r w:rsidRPr="00920D25">
          <w:rPr>
            <w:rStyle w:val="Hyperlink"/>
            <w:noProof/>
          </w:rPr>
          <w:t>Use Cases</w:t>
        </w:r>
        <w:r>
          <w:rPr>
            <w:noProof/>
            <w:webHidden/>
          </w:rPr>
          <w:tab/>
        </w:r>
        <w:r>
          <w:rPr>
            <w:noProof/>
            <w:webHidden/>
          </w:rPr>
          <w:fldChar w:fldCharType="begin"/>
        </w:r>
        <w:r>
          <w:rPr>
            <w:noProof/>
            <w:webHidden/>
          </w:rPr>
          <w:instrText xml:space="preserve"> PAGEREF _Toc307569741 \h </w:instrText>
        </w:r>
        <w:r>
          <w:rPr>
            <w:noProof/>
            <w:webHidden/>
          </w:rPr>
        </w:r>
        <w:r>
          <w:rPr>
            <w:noProof/>
            <w:webHidden/>
          </w:rPr>
          <w:fldChar w:fldCharType="separate"/>
        </w:r>
        <w:r>
          <w:rPr>
            <w:noProof/>
            <w:webHidden/>
          </w:rPr>
          <w:t>69</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42" w:history="1">
        <w:r w:rsidRPr="00920D25">
          <w:rPr>
            <w:rStyle w:val="Hyperlink"/>
            <w:noProof/>
          </w:rPr>
          <w:t>4.1</w:t>
        </w:r>
        <w:r>
          <w:rPr>
            <w:rFonts w:asciiTheme="minorHAnsi" w:eastAsiaTheme="minorEastAsia" w:hAnsiTheme="minorHAnsi" w:cstheme="minorBidi"/>
            <w:noProof/>
            <w:sz w:val="22"/>
            <w:szCs w:val="22"/>
            <w:lang w:val="nl-NL" w:eastAsia="nl-NL"/>
          </w:rPr>
          <w:tab/>
        </w:r>
        <w:r w:rsidRPr="00920D25">
          <w:rPr>
            <w:rStyle w:val="Hyperlink"/>
            <w:noProof/>
          </w:rPr>
          <w:t>Scheduling a service</w:t>
        </w:r>
        <w:r>
          <w:rPr>
            <w:noProof/>
            <w:webHidden/>
          </w:rPr>
          <w:tab/>
        </w:r>
        <w:r>
          <w:rPr>
            <w:noProof/>
            <w:webHidden/>
          </w:rPr>
          <w:fldChar w:fldCharType="begin"/>
        </w:r>
        <w:r>
          <w:rPr>
            <w:noProof/>
            <w:webHidden/>
          </w:rPr>
          <w:instrText xml:space="preserve"> PAGEREF _Toc307569742 \h </w:instrText>
        </w:r>
        <w:r>
          <w:rPr>
            <w:noProof/>
            <w:webHidden/>
          </w:rPr>
        </w:r>
        <w:r>
          <w:rPr>
            <w:noProof/>
            <w:webHidden/>
          </w:rPr>
          <w:fldChar w:fldCharType="separate"/>
        </w:r>
        <w:r>
          <w:rPr>
            <w:noProof/>
            <w:webHidden/>
          </w:rPr>
          <w:t>69</w:t>
        </w:r>
        <w:r>
          <w:rPr>
            <w:noProof/>
            <w:webHidden/>
          </w:rPr>
          <w:fldChar w:fldCharType="end"/>
        </w:r>
      </w:hyperlink>
    </w:p>
    <w:p w:rsidR="00A541ED" w:rsidRDefault="00A541ED">
      <w:pPr>
        <w:pStyle w:val="Inhopg2"/>
        <w:rPr>
          <w:rFonts w:asciiTheme="minorHAnsi" w:eastAsiaTheme="minorEastAsia" w:hAnsiTheme="minorHAnsi" w:cstheme="minorBidi"/>
          <w:noProof/>
          <w:sz w:val="22"/>
          <w:szCs w:val="22"/>
          <w:lang w:val="nl-NL" w:eastAsia="nl-NL"/>
        </w:rPr>
      </w:pPr>
      <w:hyperlink w:anchor="_Toc307569743" w:history="1">
        <w:r w:rsidRPr="00920D25">
          <w:rPr>
            <w:rStyle w:val="Hyperlink"/>
            <w:noProof/>
          </w:rPr>
          <w:t>4.2</w:t>
        </w:r>
        <w:r>
          <w:rPr>
            <w:rFonts w:asciiTheme="minorHAnsi" w:eastAsiaTheme="minorEastAsia" w:hAnsiTheme="minorHAnsi" w:cstheme="minorBidi"/>
            <w:noProof/>
            <w:sz w:val="22"/>
            <w:szCs w:val="22"/>
            <w:lang w:val="nl-NL" w:eastAsia="nl-NL"/>
          </w:rPr>
          <w:tab/>
        </w:r>
        <w:r w:rsidRPr="00920D25">
          <w:rPr>
            <w:rStyle w:val="Hyperlink"/>
            <w:noProof/>
          </w:rPr>
          <w:t>Setting up a simple user hierarchy</w:t>
        </w:r>
        <w:r>
          <w:rPr>
            <w:noProof/>
            <w:webHidden/>
          </w:rPr>
          <w:tab/>
        </w:r>
        <w:r>
          <w:rPr>
            <w:noProof/>
            <w:webHidden/>
          </w:rPr>
          <w:fldChar w:fldCharType="begin"/>
        </w:r>
        <w:r>
          <w:rPr>
            <w:noProof/>
            <w:webHidden/>
          </w:rPr>
          <w:instrText xml:space="preserve"> PAGEREF _Toc307569743 \h </w:instrText>
        </w:r>
        <w:r>
          <w:rPr>
            <w:noProof/>
            <w:webHidden/>
          </w:rPr>
        </w:r>
        <w:r>
          <w:rPr>
            <w:noProof/>
            <w:webHidden/>
          </w:rPr>
          <w:fldChar w:fldCharType="separate"/>
        </w:r>
        <w:r>
          <w:rPr>
            <w:noProof/>
            <w:webHidden/>
          </w:rPr>
          <w:t>70</w:t>
        </w:r>
        <w:r>
          <w:rPr>
            <w:noProof/>
            <w:webHidden/>
          </w:rPr>
          <w:fldChar w:fldCharType="end"/>
        </w:r>
      </w:hyperlink>
    </w:p>
    <w:p w:rsidR="003042AE" w:rsidRDefault="003774E9" w:rsidP="00C37309">
      <w:pPr>
        <w:pStyle w:val="Inhopg2"/>
        <w:sectPr w:rsidR="003042AE" w:rsidSect="00220104">
          <w:footerReference w:type="default" r:id="rId13"/>
          <w:headerReference w:type="first" r:id="rId14"/>
          <w:footerReference w:type="first" r:id="rId15"/>
          <w:type w:val="continuous"/>
          <w:pgSz w:w="11906" w:h="16838" w:code="9"/>
          <w:pgMar w:top="1701" w:right="1418" w:bottom="1701" w:left="1418" w:header="709" w:footer="709" w:gutter="0"/>
          <w:cols w:space="708"/>
          <w:titlePg/>
          <w:docGrid w:linePitch="360"/>
        </w:sectPr>
      </w:pPr>
      <w:r>
        <w:fldChar w:fldCharType="end"/>
      </w:r>
    </w:p>
    <w:p w:rsidR="00220104" w:rsidRDefault="00220104" w:rsidP="00220104">
      <w:pPr>
        <w:rPr>
          <w:szCs w:val="18"/>
        </w:rPr>
      </w:pPr>
      <w:r>
        <w:lastRenderedPageBreak/>
        <w:br w:type="page"/>
      </w:r>
    </w:p>
    <w:p w:rsidR="001577FB" w:rsidRPr="004A47A7" w:rsidRDefault="001577FB" w:rsidP="004A47A7">
      <w:pPr>
        <w:pStyle w:val="Kop1"/>
      </w:pPr>
      <w:bookmarkStart w:id="0" w:name="_Toc307569728"/>
      <w:r w:rsidRPr="004A47A7">
        <w:lastRenderedPageBreak/>
        <w:t>Introduction</w:t>
      </w:r>
      <w:bookmarkEnd w:id="0"/>
    </w:p>
    <w:p w:rsidR="001577FB" w:rsidRDefault="003B53A0" w:rsidP="00C65AC1">
      <w:pPr>
        <w:pStyle w:val="SNStandaard"/>
      </w:pPr>
      <w:r>
        <w:t>OpenDRAC</w:t>
      </w:r>
      <w:r w:rsidR="001577FB">
        <w:t xml:space="preserve"> is an open source project that aims to create a state-of-the-art piece of middle ware that allows network control by users and applications. It aims to be compatible with open standards, and where these don't exist it wants to be an appropriate proving ground. </w:t>
      </w:r>
    </w:p>
    <w:p w:rsidR="001577FB" w:rsidRDefault="001577FB" w:rsidP="00C65AC1">
      <w:pPr>
        <w:pStyle w:val="SNStandaard"/>
      </w:pPr>
      <w:r>
        <w:t xml:space="preserve">The Dynamic Resource Allocation Controller, or </w:t>
      </w:r>
      <w:r w:rsidR="003B53A0">
        <w:t>OpenDRAC</w:t>
      </w:r>
      <w:r>
        <w:t xml:space="preserve"> for short, is an implementation of a grid-like resource broker providing end application control of network resources. The primary goal of OpenDRAC is to expose network bandwidth to end user/application control while preventing unauthorized access and resource theft. </w:t>
      </w:r>
      <w:r w:rsidR="003B53A0">
        <w:t>OpenDRAC</w:t>
      </w:r>
      <w:r>
        <w:t xml:space="preserve"> is capable of providing an application with bandwidth-on-demand, as well as guaranteed reservation of bandwidth for utilization at a later point in time. </w:t>
      </w:r>
      <w:r w:rsidR="00042A5A">
        <w:t xml:space="preserve">To this goal </w:t>
      </w:r>
      <w:r w:rsidR="003B53A0">
        <w:t>OpenDRAC</w:t>
      </w:r>
      <w:r w:rsidR="00042A5A">
        <w:t xml:space="preserve"> offers the possibility to schedule services.</w:t>
      </w:r>
    </w:p>
    <w:p w:rsidR="001577FB" w:rsidRDefault="001577FB" w:rsidP="00C65AC1">
      <w:pPr>
        <w:pStyle w:val="SNStandaard"/>
      </w:pPr>
      <w:r>
        <w:t xml:space="preserve">Originally conceived and prototyped back in 2000 by the Nortel Advanced Technology organization under the name CO2 (Content Over Optical), </w:t>
      </w:r>
      <w:r w:rsidR="003B53A0">
        <w:t>OpenDRAC</w:t>
      </w:r>
      <w:r>
        <w:t xml:space="preserve"> was specifically designed to control hybrid Ethernet/optical networks for high-bandwidth scientific applications and storage area networks. </w:t>
      </w:r>
    </w:p>
    <w:p w:rsidR="001577FB" w:rsidRDefault="001577FB" w:rsidP="00C65AC1">
      <w:pPr>
        <w:pStyle w:val="SNStandaard"/>
      </w:pPr>
      <w:r>
        <w:t xml:space="preserve">Production of </w:t>
      </w:r>
      <w:r w:rsidR="003B53A0">
        <w:t>OpenDRAC</w:t>
      </w:r>
      <w:r>
        <w:t xml:space="preserve"> began in 2005 when SURFnet </w:t>
      </w:r>
      <w:proofErr w:type="spellStart"/>
      <w:r>
        <w:t>bv</w:t>
      </w:r>
      <w:proofErr w:type="spellEnd"/>
      <w:r>
        <w:t xml:space="preserve"> requested a deployable solution for their new SURFnet6 hybrid network. Development of the </w:t>
      </w:r>
      <w:r w:rsidR="003B53A0">
        <w:t>OpenDRAC</w:t>
      </w:r>
      <w:r>
        <w:t xml:space="preserve"> product was then taken over by the Nortel Metro Ethernet Networks (MEN) organization, where support for the product continues today. </w:t>
      </w:r>
    </w:p>
    <w:p w:rsidR="001A088C" w:rsidRDefault="001577FB" w:rsidP="00C65AC1">
      <w:pPr>
        <w:pStyle w:val="SNStandaard"/>
      </w:pPr>
      <w:r>
        <w:t xml:space="preserve">This document is the manual </w:t>
      </w:r>
      <w:r w:rsidR="007B615C">
        <w:t>of</w:t>
      </w:r>
      <w:r w:rsidR="00A83521">
        <w:t xml:space="preserve"> </w:t>
      </w:r>
      <w:r>
        <w:t>the web</w:t>
      </w:r>
      <w:r w:rsidR="004F0A3D">
        <w:t xml:space="preserve"> client</w:t>
      </w:r>
      <w:r w:rsidR="00A83521">
        <w:t xml:space="preserve">. The manual for the, admin console, </w:t>
      </w:r>
      <w:r>
        <w:t>automation tool and the web</w:t>
      </w:r>
      <w:r w:rsidR="00937363">
        <w:t xml:space="preserve"> </w:t>
      </w:r>
      <w:r>
        <w:t xml:space="preserve">services of </w:t>
      </w:r>
      <w:r w:rsidR="003B53A0">
        <w:t>OpenDRAC</w:t>
      </w:r>
      <w:r>
        <w:t xml:space="preserve"> are contained by the downloadable archives.</w:t>
      </w:r>
      <w:r w:rsidR="00A77A81">
        <w:t xml:space="preserve"> </w:t>
      </w:r>
    </w:p>
    <w:p w:rsidR="001577FB" w:rsidRPr="004A47A7" w:rsidRDefault="009363D7" w:rsidP="004A47A7">
      <w:pPr>
        <w:pStyle w:val="Kop1"/>
      </w:pPr>
      <w:bookmarkStart w:id="1" w:name="__RefHeading__3469_616750924"/>
      <w:bookmarkStart w:id="2" w:name="_Toc307569729"/>
      <w:bookmarkEnd w:id="1"/>
      <w:r>
        <w:lastRenderedPageBreak/>
        <w:t>Open</w:t>
      </w:r>
      <w:r w:rsidR="001577FB" w:rsidRPr="004A47A7">
        <w:t>DRAC</w:t>
      </w:r>
      <w:bookmarkEnd w:id="2"/>
    </w:p>
    <w:p w:rsidR="001577FB" w:rsidRDefault="001577FB" w:rsidP="001577FB">
      <w:r>
        <w:t xml:space="preserve">This chapter describes some general paradigms of </w:t>
      </w:r>
      <w:r w:rsidR="003B53A0">
        <w:t>OpenDRAC</w:t>
      </w:r>
      <w:r>
        <w:t>.</w:t>
      </w:r>
    </w:p>
    <w:p w:rsidR="002463E6" w:rsidRDefault="002463E6" w:rsidP="004A47A7">
      <w:pPr>
        <w:pStyle w:val="Kop2"/>
      </w:pPr>
      <w:bookmarkStart w:id="3" w:name="__RefHeading__3471_616750924"/>
      <w:bookmarkStart w:id="4" w:name="_Toc307569730"/>
      <w:bookmarkEnd w:id="3"/>
      <w:r>
        <w:t>Dynamic light paths</w:t>
      </w:r>
      <w:bookmarkEnd w:id="4"/>
    </w:p>
    <w:p w:rsidR="002463E6" w:rsidRDefault="002463E6" w:rsidP="002463E6">
      <w:r>
        <w:t xml:space="preserve">Besides the standard routed IP-network </w:t>
      </w:r>
      <w:bookmarkStart w:id="5" w:name="OLE_LINK1"/>
      <w:bookmarkStart w:id="6" w:name="OLE_LINK2"/>
      <w:r>
        <w:t xml:space="preserve">SURFnet </w:t>
      </w:r>
      <w:bookmarkEnd w:id="5"/>
      <w:bookmarkEnd w:id="6"/>
      <w:r>
        <w:t xml:space="preserve">offers </w:t>
      </w:r>
      <w:r w:rsidR="006C73B4">
        <w:t>optical connections between two</w:t>
      </w:r>
      <w:r>
        <w:t xml:space="preserve"> points. These are called light paths. Light paths offer high bandwidth (up to 10Gb/s) at high reliability. For one, this reliability is so high because</w:t>
      </w:r>
      <w:r w:rsidR="00D85251">
        <w:t xml:space="preserve"> a backup path is created</w:t>
      </w:r>
      <w:r>
        <w:t xml:space="preserve"> for each light path. This backup takes over if the primary path fails.</w:t>
      </w:r>
    </w:p>
    <w:p w:rsidR="0065581C" w:rsidRDefault="0065581C" w:rsidP="002463E6"/>
    <w:p w:rsidR="006D528E" w:rsidRDefault="0065581C" w:rsidP="006D528E">
      <w:pPr>
        <w:keepNext/>
      </w:pPr>
      <w:r>
        <w:rPr>
          <w:noProof/>
          <w:lang w:val="nl-NL" w:eastAsia="nl-NL"/>
        </w:rPr>
        <w:drawing>
          <wp:inline distT="0" distB="0" distL="0" distR="0" wp14:anchorId="0407E57C" wp14:editId="3DFB775A">
            <wp:extent cx="5760720" cy="2506980"/>
            <wp:effectExtent l="0" t="0" r="0" b="762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506980"/>
                    </a:xfrm>
                    <a:prstGeom prst="rect">
                      <a:avLst/>
                    </a:prstGeom>
                    <a:noFill/>
                    <a:ln>
                      <a:noFill/>
                    </a:ln>
                  </pic:spPr>
                </pic:pic>
              </a:graphicData>
            </a:graphic>
          </wp:inline>
        </w:drawing>
      </w:r>
    </w:p>
    <w:p w:rsidR="0065581C" w:rsidRDefault="006D528E" w:rsidP="006D528E">
      <w:pPr>
        <w:pStyle w:val="Bijschrift"/>
      </w:pPr>
      <w:r>
        <w:t xml:space="preserve">Figure </w:t>
      </w:r>
      <w:r>
        <w:fldChar w:fldCharType="begin"/>
      </w:r>
      <w:r>
        <w:instrText xml:space="preserve"> SEQ Figure \* ARABIC </w:instrText>
      </w:r>
      <w:r>
        <w:fldChar w:fldCharType="separate"/>
      </w:r>
      <w:r w:rsidR="00206E2E">
        <w:rPr>
          <w:noProof/>
        </w:rPr>
        <w:t>1</w:t>
      </w:r>
      <w:r>
        <w:fldChar w:fldCharType="end"/>
      </w:r>
      <w:r w:rsidR="00DA163F">
        <w:t>: Light</w:t>
      </w:r>
      <w:r w:rsidR="00F77B71">
        <w:t xml:space="preserve"> </w:t>
      </w:r>
      <w:r w:rsidR="00DA163F">
        <w:t>path between two organisations</w:t>
      </w:r>
    </w:p>
    <w:p w:rsidR="009636A0" w:rsidRDefault="009636A0" w:rsidP="002463E6"/>
    <w:p w:rsidR="002463E6" w:rsidRDefault="006C73B4" w:rsidP="002463E6">
      <w:r>
        <w:t xml:space="preserve">SURFnet already uses static light paths in </w:t>
      </w:r>
      <w:r w:rsidR="009306BA">
        <w:t>its</w:t>
      </w:r>
      <w:r>
        <w:t xml:space="preserve"> network for high standard research tasks, but</w:t>
      </w:r>
      <w:r w:rsidR="008C3545">
        <w:t xml:space="preserve"> e.g. </w:t>
      </w:r>
      <w:r>
        <w:t xml:space="preserve"> also for periodically creating backups. These light paths set up a connection between two points, e.g. t</w:t>
      </w:r>
      <w:r w:rsidR="003526FA">
        <w:t>wo</w:t>
      </w:r>
      <w:r>
        <w:t xml:space="preserve"> universities.</w:t>
      </w:r>
    </w:p>
    <w:p w:rsidR="002463E6" w:rsidRPr="002463E6" w:rsidRDefault="0068619F" w:rsidP="002463E6">
      <w:r>
        <w:t>Dynamic light paths enable end users to temporarily set up a light path themselves.</w:t>
      </w:r>
      <w:r w:rsidR="00D85251">
        <w:t xml:space="preserve"> </w:t>
      </w:r>
      <w:r w:rsidR="008C3545">
        <w:t xml:space="preserve">These paths can be with other users in the network of SURFnet. Once they’ve gotten the availability over resources, they can use these to their liking. This can be done with </w:t>
      </w:r>
      <w:r w:rsidR="003B53A0">
        <w:t>OpenDRAC</w:t>
      </w:r>
      <w:r w:rsidR="008C3545">
        <w:t>.</w:t>
      </w:r>
    </w:p>
    <w:p w:rsidR="001577FB" w:rsidRPr="004A47A7" w:rsidRDefault="001577FB" w:rsidP="004A47A7">
      <w:pPr>
        <w:pStyle w:val="Kop2"/>
      </w:pPr>
      <w:bookmarkStart w:id="7" w:name="_Toc307569731"/>
      <w:r w:rsidRPr="004A47A7">
        <w:t>Schedules and Services</w:t>
      </w:r>
      <w:bookmarkEnd w:id="7"/>
    </w:p>
    <w:p w:rsidR="001577FB" w:rsidRDefault="001577FB" w:rsidP="001577FB">
      <w:r>
        <w:t xml:space="preserve">The primary goal of </w:t>
      </w:r>
      <w:r w:rsidR="003B53A0">
        <w:t>OpenDRAC</w:t>
      </w:r>
      <w:r>
        <w:t xml:space="preserve"> is to enable users to temporarily reserve bandwidth on  dedicated “lines” between two end points. At creation of the reservation the path between the two end points is computated and it is this physical path that is claimed during execution of the reservation.</w:t>
      </w:r>
    </w:p>
    <w:p w:rsidR="001577FB" w:rsidRDefault="001577FB" w:rsidP="001577FB">
      <w:r>
        <w:t>A reservation is made as a schedule. A schedule has a duration and can repeat periodically. E.g</w:t>
      </w:r>
      <w:r w:rsidR="007B3B13">
        <w:t>.</w:t>
      </w:r>
      <w:r>
        <w:t xml:space="preserve"> you can create a schedule that reserves 1000Mbit/sec between two endpoints</w:t>
      </w:r>
      <w:r w:rsidR="00CF23FE">
        <w:t xml:space="preserve"> every M</w:t>
      </w:r>
      <w:r>
        <w:t>onday between 12:00h and 13:00h for the coming year.</w:t>
      </w:r>
    </w:p>
    <w:p w:rsidR="001577FB" w:rsidRDefault="001577FB" w:rsidP="001577FB">
      <w:r>
        <w:lastRenderedPageBreak/>
        <w:t xml:space="preserve">When a schedule is created one or more services are made, depending on the number of repetitions. It is this service that makes the actual reservation on the network. </w:t>
      </w:r>
    </w:p>
    <w:p w:rsidR="001577FB" w:rsidRDefault="001577FB" w:rsidP="001577FB">
      <w:r>
        <w:t>A service can be altered after creation, provided it's start date is in the future. Changing a service does not alter the schedule or any other service that is created with the schedule. It is also possible to create a new service using a schedule as a template. Such a service is then added to the list of services derived from the schedule.</w:t>
      </w:r>
    </w:p>
    <w:p w:rsidR="001577FB" w:rsidRDefault="001577FB" w:rsidP="001577FB"/>
    <w:p w:rsidR="001577FB" w:rsidRPr="004A47A7" w:rsidRDefault="001577FB" w:rsidP="004A47A7">
      <w:pPr>
        <w:pStyle w:val="Kop2"/>
      </w:pPr>
      <w:bookmarkStart w:id="8" w:name="__RefHeading__3473_616750924"/>
      <w:bookmarkStart w:id="9" w:name="_Ref306713689"/>
      <w:bookmarkStart w:id="10" w:name="_Toc307569732"/>
      <w:bookmarkEnd w:id="8"/>
      <w:r w:rsidRPr="004A47A7">
        <w:t>User Management</w:t>
      </w:r>
      <w:bookmarkEnd w:id="9"/>
      <w:bookmarkEnd w:id="10"/>
    </w:p>
    <w:p w:rsidR="001577FB" w:rsidRDefault="003B53A0" w:rsidP="001577FB">
      <w:r>
        <w:t>OpenDRAC</w:t>
      </w:r>
      <w:r w:rsidR="001577FB">
        <w:t xml:space="preserve"> has an elaborate hierarchy for user management. This hierarchy consists of user groups, resource groups and users. The hierarchy is built up as follows:</w:t>
      </w:r>
    </w:p>
    <w:p w:rsidR="001577FB" w:rsidRDefault="001577FB" w:rsidP="00B873DA">
      <w:pPr>
        <w:pStyle w:val="SNOpsomming"/>
      </w:pPr>
      <w:r>
        <w:t xml:space="preserve">For an organization a parent resource group is set up. The parent resource group may contain zero or more </w:t>
      </w:r>
      <w:r w:rsidR="006D4E3F">
        <w:t>resource</w:t>
      </w:r>
      <w:r w:rsidR="00615E98">
        <w:t xml:space="preserve"> groups</w:t>
      </w:r>
      <w:r w:rsidR="00BA1BD4">
        <w:t xml:space="preserve"> and a resource group ma</w:t>
      </w:r>
      <w:r w:rsidR="00615E98">
        <w:t>y contain zero or more resources</w:t>
      </w:r>
      <w:r>
        <w:t>.</w:t>
      </w:r>
      <w:r w:rsidR="006D4E3F">
        <w:t xml:space="preserve"> A resource is typically a ter</w:t>
      </w:r>
      <w:r w:rsidR="0068144C">
        <w:t>mination point for a light path.</w:t>
      </w:r>
    </w:p>
    <w:p w:rsidR="001577FB" w:rsidRDefault="001577FB" w:rsidP="00B873DA">
      <w:pPr>
        <w:pStyle w:val="SNOpsomming"/>
      </w:pPr>
      <w:r>
        <w:t>A resource group can contain zero or more user groups.</w:t>
      </w:r>
      <w:r w:rsidR="00FB3486">
        <w:t xml:space="preserve"> The user group has access to the resources of the associated resource  group.</w:t>
      </w:r>
    </w:p>
    <w:p w:rsidR="001577FB" w:rsidRDefault="001577FB" w:rsidP="00B873DA">
      <w:pPr>
        <w:pStyle w:val="SNOpsomming"/>
      </w:pPr>
      <w:r>
        <w:t>A user group can contain zero or more users.</w:t>
      </w:r>
    </w:p>
    <w:p w:rsidR="007A1ADD" w:rsidRDefault="007A1ADD" w:rsidP="007A1ADD">
      <w:r>
        <w:t>To control the set of actions users can perform, multiple types of user groups haven are defined. There are three types of user groups:</w:t>
      </w:r>
    </w:p>
    <w:p w:rsidR="007A1ADD" w:rsidRDefault="007A1ADD" w:rsidP="007A1ADD">
      <w:pPr>
        <w:pStyle w:val="SNOpsomming123"/>
      </w:pPr>
      <w:r>
        <w:t xml:space="preserve">User: Offers access to basic user capabilities through the system. </w:t>
      </w:r>
    </w:p>
    <w:p w:rsidR="007A1ADD" w:rsidRDefault="007A1ADD" w:rsidP="007A1ADD">
      <w:pPr>
        <w:pStyle w:val="SNOpsomming123"/>
      </w:pPr>
      <w:r>
        <w:t xml:space="preserve">System Administrator: Offers access to all capabilities through the system. </w:t>
      </w:r>
      <w:r>
        <w:tab/>
        <w:t xml:space="preserve"> </w:t>
      </w:r>
    </w:p>
    <w:p w:rsidR="007A1ADD" w:rsidRDefault="007A1ADD" w:rsidP="007A1ADD">
      <w:pPr>
        <w:pStyle w:val="SNOpsomming123"/>
      </w:pPr>
      <w:r>
        <w:t xml:space="preserve">Group Administrator: Offers access to basic user and group administrator capabilities through the system. </w:t>
      </w:r>
    </w:p>
    <w:p w:rsidR="007A1ADD" w:rsidRDefault="007A1ADD" w:rsidP="007A1ADD">
      <w:pPr>
        <w:pStyle w:val="SNOpsomming"/>
        <w:numPr>
          <w:ilvl w:val="0"/>
          <w:numId w:val="0"/>
        </w:numPr>
      </w:pPr>
    </w:p>
    <w:p w:rsidR="000E3F71" w:rsidRDefault="000E3F71" w:rsidP="000E3F71">
      <w:pPr>
        <w:pStyle w:val="SNOpsomming"/>
        <w:numPr>
          <w:ilvl w:val="0"/>
          <w:numId w:val="0"/>
        </w:numPr>
      </w:pPr>
    </w:p>
    <w:p w:rsidR="000E3F71" w:rsidRDefault="000E3F71" w:rsidP="000E3F71">
      <w:pPr>
        <w:pStyle w:val="SNOpsomming"/>
        <w:numPr>
          <w:ilvl w:val="0"/>
          <w:numId w:val="0"/>
        </w:numPr>
      </w:pPr>
    </w:p>
    <w:p w:rsidR="00842FE3" w:rsidRDefault="000E3F71" w:rsidP="00842FE3">
      <w:pPr>
        <w:pStyle w:val="SNOpsomming"/>
        <w:keepNext/>
        <w:numPr>
          <w:ilvl w:val="0"/>
          <w:numId w:val="0"/>
        </w:numPr>
      </w:pPr>
      <w:r>
        <w:rPr>
          <w:noProof/>
          <w:lang w:val="nl-NL" w:eastAsia="nl-NL"/>
        </w:rPr>
        <w:drawing>
          <wp:inline distT="0" distB="0" distL="0" distR="0" wp14:anchorId="0556ECEA" wp14:editId="72CB78FD">
            <wp:extent cx="2618509" cy="21336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_respurce_management.png"/>
                    <pic:cNvPicPr/>
                  </pic:nvPicPr>
                  <pic:blipFill>
                    <a:blip r:embed="rId17">
                      <a:extLst>
                        <a:ext uri="{28A0092B-C50C-407E-A947-70E740481C1C}">
                          <a14:useLocalDpi xmlns:a14="http://schemas.microsoft.com/office/drawing/2010/main" val="0"/>
                        </a:ext>
                      </a:extLst>
                    </a:blip>
                    <a:stretch>
                      <a:fillRect/>
                    </a:stretch>
                  </pic:blipFill>
                  <pic:spPr>
                    <a:xfrm>
                      <a:off x="0" y="0"/>
                      <a:ext cx="2618509" cy="2133600"/>
                    </a:xfrm>
                    <a:prstGeom prst="rect">
                      <a:avLst/>
                    </a:prstGeom>
                  </pic:spPr>
                </pic:pic>
              </a:graphicData>
            </a:graphic>
          </wp:inline>
        </w:drawing>
      </w:r>
    </w:p>
    <w:p w:rsidR="00BB3FC1" w:rsidRDefault="00842FE3" w:rsidP="00842FE3">
      <w:pPr>
        <w:pStyle w:val="Bijschrift"/>
      </w:pPr>
      <w:r>
        <w:t xml:space="preserve">Figure </w:t>
      </w:r>
      <w:r>
        <w:fldChar w:fldCharType="begin"/>
      </w:r>
      <w:r>
        <w:instrText xml:space="preserve"> SEQ Figure \* ARABIC </w:instrText>
      </w:r>
      <w:r>
        <w:fldChar w:fldCharType="separate"/>
      </w:r>
      <w:r w:rsidR="00206E2E">
        <w:rPr>
          <w:noProof/>
        </w:rPr>
        <w:t>2</w:t>
      </w:r>
      <w:r>
        <w:fldChar w:fldCharType="end"/>
      </w:r>
      <w:r>
        <w:t xml:space="preserve">: </w:t>
      </w:r>
      <w:r w:rsidRPr="007F48DA">
        <w:t>Simple schematic resource management</w:t>
      </w:r>
    </w:p>
    <w:p w:rsidR="000E3F71" w:rsidRDefault="000E3F71" w:rsidP="000E3F71">
      <w:pPr>
        <w:pStyle w:val="SNOpsomming"/>
        <w:numPr>
          <w:ilvl w:val="0"/>
          <w:numId w:val="0"/>
        </w:numPr>
      </w:pPr>
    </w:p>
    <w:p w:rsidR="000E3F71" w:rsidRDefault="000E3F71" w:rsidP="000E3F71">
      <w:pPr>
        <w:pStyle w:val="SNOpsomming"/>
        <w:numPr>
          <w:ilvl w:val="0"/>
          <w:numId w:val="0"/>
        </w:numPr>
      </w:pPr>
    </w:p>
    <w:p w:rsidR="004C40F4" w:rsidRDefault="004C40F4" w:rsidP="001577FB">
      <w:r>
        <w:rPr>
          <w:noProof/>
          <w:lang w:val="nl-NL" w:eastAsia="nl-NL"/>
        </w:rPr>
        <w:lastRenderedPageBreak/>
        <mc:AlternateContent>
          <mc:Choice Requires="wps">
            <w:drawing>
              <wp:anchor distT="0" distB="0" distL="114300" distR="114300" simplePos="0" relativeHeight="251854848" behindDoc="0" locked="0" layoutInCell="1" allowOverlap="1" wp14:anchorId="02ED7F28" wp14:editId="6C33D95A">
                <wp:simplePos x="0" y="0"/>
                <wp:positionH relativeFrom="column">
                  <wp:align>left</wp:align>
                </wp:positionH>
                <wp:positionV relativeFrom="paragraph">
                  <wp:posOffset>3832225</wp:posOffset>
                </wp:positionV>
                <wp:extent cx="4808220" cy="635"/>
                <wp:effectExtent l="0" t="0" r="0" b="0"/>
                <wp:wrapNone/>
                <wp:docPr id="157" name="Tekstvak 157"/>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a:effectLst/>
                      </wps:spPr>
                      <wps:txbx>
                        <w:txbxContent>
                          <w:p w:rsidR="00F0668F" w:rsidRPr="00A31C9B" w:rsidRDefault="00F0668F" w:rsidP="004C40F4">
                            <w:pPr>
                              <w:pStyle w:val="Bijschrift"/>
                              <w:rPr>
                                <w:noProof/>
                                <w:sz w:val="18"/>
                                <w:szCs w:val="24"/>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090235">
                              <w:t>Schematic representation of hierarchical structure resource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kstvak 157" o:spid="_x0000_s1026" type="#_x0000_t202" style="position:absolute;margin-left:0;margin-top:301.75pt;width:378.6pt;height:.05pt;z-index:25185484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" stroked="f">
                <v:textbox style="mso-fit-shape-to-text:t" inset="0,0,0,0">
                  <w:txbxContent>
                    <w:p w:rsidR="00F0668F" w:rsidRPr="00A31C9B" w:rsidRDefault="00F0668F" w:rsidP="004C40F4">
                      <w:pPr>
                        <w:pStyle w:val="Bijschrift"/>
                        <w:rPr>
                          <w:noProof/>
                          <w:sz w:val="18"/>
                          <w:szCs w:val="24"/>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090235">
                        <w:t>Schematic representation of hierarchical structure resource management</w:t>
                      </w:r>
                    </w:p>
                  </w:txbxContent>
                </v:textbox>
              </v:shape>
            </w:pict>
          </mc:Fallback>
        </mc:AlternateContent>
      </w:r>
      <w:r w:rsidR="00C00464">
        <w:rPr>
          <w:noProof/>
          <w:lang w:val="nl-NL" w:eastAsia="nl-NL"/>
        </w:rPr>
        <w:drawing>
          <wp:anchor distT="0" distB="0" distL="114300" distR="114300" simplePos="0" relativeHeight="251846656" behindDoc="0" locked="0" layoutInCell="1" allowOverlap="1" wp14:anchorId="1C2637E7" wp14:editId="013B5A09">
            <wp:simplePos x="0" y="0"/>
            <wp:positionH relativeFrom="column">
              <wp:align>left</wp:align>
            </wp:positionH>
            <wp:positionV relativeFrom="line">
              <wp:posOffset>-156845</wp:posOffset>
            </wp:positionV>
            <wp:extent cx="4809600" cy="3931200"/>
            <wp:effectExtent l="0" t="0" r="0" b="0"/>
            <wp:wrapTopAndBottom/>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9600" cy="3931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A77AD7" w:rsidRDefault="00A77AD7" w:rsidP="001577FB"/>
    <w:p w:rsidR="001577FB" w:rsidRDefault="001577FB" w:rsidP="001577FB">
      <w:r>
        <w:t>As depicted in the diagram above a user can be attached to multiple user groups and a user group can be attached to multiple resource groups.</w:t>
      </w:r>
    </w:p>
    <w:p w:rsidR="001577FB" w:rsidRPr="004A47A7" w:rsidRDefault="001577FB" w:rsidP="004A47A7">
      <w:pPr>
        <w:pStyle w:val="Kop1"/>
      </w:pPr>
      <w:bookmarkStart w:id="11" w:name="__RefHeading__296_1286407930"/>
      <w:bookmarkStart w:id="12" w:name="_Toc307569733"/>
      <w:bookmarkEnd w:id="11"/>
      <w:r w:rsidRPr="004A47A7">
        <w:lastRenderedPageBreak/>
        <w:t>Web Client</w:t>
      </w:r>
      <w:bookmarkEnd w:id="12"/>
    </w:p>
    <w:p w:rsidR="001577FB" w:rsidRDefault="001577FB" w:rsidP="00C65AC1">
      <w:pPr>
        <w:pStyle w:val="SNStandaard"/>
      </w:pPr>
    </w:p>
    <w:p w:rsidR="001577FB" w:rsidRDefault="003B53A0" w:rsidP="001577FB">
      <w:pPr>
        <w:pStyle w:val="SNStandaard"/>
      </w:pPr>
      <w:r>
        <w:t>OpenDRAC</w:t>
      </w:r>
      <w:r w:rsidR="001577FB">
        <w:t xml:space="preserve"> offers a web client. With this client the user can address the server of </w:t>
      </w:r>
      <w:r>
        <w:t>OpenDRAC</w:t>
      </w:r>
      <w:r w:rsidR="001577FB">
        <w:t xml:space="preserve"> to retrieve system data, provision dynamic light paths through schedules, maintain resource management, and send messages to other users. To use the web client the user must have a web browser and an internet connection.</w:t>
      </w:r>
    </w:p>
    <w:p w:rsidR="001577FB" w:rsidRDefault="001577FB" w:rsidP="001577FB">
      <w:pPr>
        <w:pStyle w:val="SNStandaard"/>
      </w:pPr>
      <w:r>
        <w:t>The following paragraphs are a manual for using the web client.</w:t>
      </w:r>
    </w:p>
    <w:p w:rsidR="001577FB" w:rsidRPr="004A47A7" w:rsidRDefault="001577FB" w:rsidP="004A47A7">
      <w:pPr>
        <w:pStyle w:val="Kop2"/>
      </w:pPr>
      <w:bookmarkStart w:id="13" w:name="__RefHeading__261_1286407930"/>
      <w:bookmarkStart w:id="14" w:name="_Toc307569734"/>
      <w:bookmarkEnd w:id="13"/>
      <w:r w:rsidRPr="004A47A7">
        <w:t>Menu General</w:t>
      </w:r>
      <w:bookmarkEnd w:id="14"/>
    </w:p>
    <w:p w:rsidR="001577FB" w:rsidRDefault="001577FB" w:rsidP="001577FB">
      <w:pPr>
        <w:pStyle w:val="SNStandaard"/>
      </w:pPr>
      <w:r>
        <w:t xml:space="preserve">The menu item “General” offers screens with general information of the server of </w:t>
      </w:r>
      <w:r w:rsidR="003B53A0">
        <w:t>OpenDRAC</w:t>
      </w:r>
      <w:r>
        <w:t>. This consists of server data, logged data and report generation. The following paragraphs give a detailed description of each menu item.</w:t>
      </w:r>
    </w:p>
    <w:p w:rsidR="001577FB" w:rsidRDefault="001577FB" w:rsidP="001577FB">
      <w:pPr>
        <w:pStyle w:val="SNStandaard"/>
      </w:pPr>
    </w:p>
    <w:p w:rsidR="001577FB" w:rsidRPr="004A47A7" w:rsidRDefault="001577FB" w:rsidP="004A47A7">
      <w:pPr>
        <w:pStyle w:val="Kop3"/>
      </w:pPr>
      <w:r w:rsidRPr="004A47A7">
        <w:t>Login</w:t>
      </w:r>
    </w:p>
    <w:p w:rsidR="001577FB" w:rsidRDefault="001577FB" w:rsidP="001577FB">
      <w:r>
        <w:t>The first screen that is displayed when the web GUI is visited is the login screen. You can log in with the credentials that were provided to you by your administrator.</w:t>
      </w:r>
    </w:p>
    <w:p w:rsidR="001577FB" w:rsidRDefault="00C62C3B" w:rsidP="001577FB">
      <w:r>
        <w:rPr>
          <w:noProof/>
          <w:lang w:val="nl-NL" w:eastAsia="nl-NL"/>
        </w:rPr>
        <mc:AlternateContent>
          <mc:Choice Requires="wps">
            <w:drawing>
              <wp:anchor distT="0" distB="0" distL="114300" distR="114300" simplePos="0" relativeHeight="251723776" behindDoc="0" locked="0" layoutInCell="1" allowOverlap="1" wp14:anchorId="5CF9B8D3" wp14:editId="73346146">
                <wp:simplePos x="0" y="0"/>
                <wp:positionH relativeFrom="column">
                  <wp:align>left</wp:align>
                </wp:positionH>
                <wp:positionV relativeFrom="paragraph">
                  <wp:posOffset>3316605</wp:posOffset>
                </wp:positionV>
                <wp:extent cx="5399405" cy="635"/>
                <wp:effectExtent l="0" t="0" r="0" b="0"/>
                <wp:wrapTopAndBottom/>
                <wp:docPr id="93" name="Tekstvak 9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7806DA"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5</w:t>
                            </w:r>
                            <w:r>
                              <w:fldChar w:fldCharType="end"/>
                            </w:r>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93" o:spid="_x0000_s1027" type="#_x0000_t202" style="position:absolute;margin-left:0;margin-top:261.15pt;width:425.15pt;height:.05pt;z-index:25172377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" stroked="f">
                <v:textbox style="mso-fit-shape-to-text:t" inset="0,0,0,0">
                  <w:txbxContent>
                    <w:p w:rsidR="00F0668F" w:rsidRPr="007806DA"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5</w:t>
                      </w:r>
                      <w:r>
                        <w:fldChar w:fldCharType="end"/>
                      </w:r>
                      <w:r>
                        <w:t>: Login screen</w:t>
                      </w:r>
                    </w:p>
                  </w:txbxContent>
                </v:textbox>
                <w10:wrap type="topAndBottom"/>
              </v:shape>
            </w:pict>
          </mc:Fallback>
        </mc:AlternateContent>
      </w:r>
      <w:r w:rsidR="001577FB">
        <w:rPr>
          <w:noProof/>
          <w:lang w:val="nl-NL" w:eastAsia="nl-NL"/>
        </w:rPr>
        <w:drawing>
          <wp:anchor distT="0" distB="0" distL="0" distR="0" simplePos="0" relativeHeight="251662336" behindDoc="0" locked="0" layoutInCell="1" allowOverlap="1" wp14:anchorId="3B84B1F1" wp14:editId="6CAB3999">
            <wp:simplePos x="0" y="0"/>
            <wp:positionH relativeFrom="column">
              <wp:align>left</wp:align>
            </wp:positionH>
            <wp:positionV relativeFrom="paragraph">
              <wp:posOffset>141605</wp:posOffset>
            </wp:positionV>
            <wp:extent cx="5400000" cy="3117600"/>
            <wp:effectExtent l="0" t="0" r="0" b="698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3117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 w:rsidR="001577FB" w:rsidRDefault="001577FB" w:rsidP="001577FB">
      <w:pPr>
        <w:pStyle w:val="Kop3"/>
      </w:pPr>
      <w:r>
        <w:lastRenderedPageBreak/>
        <w:t>Welcome screen</w:t>
      </w:r>
    </w:p>
    <w:p w:rsidR="001577FB" w:rsidRDefault="001577FB" w:rsidP="001577FB">
      <w:r>
        <w:t>After entering the right user name and password the landing page is displayed. This page displays a legal statement and some meta data about the current session.</w:t>
      </w:r>
    </w:p>
    <w:p w:rsidR="001577FB" w:rsidRDefault="001577FB" w:rsidP="001577FB"/>
    <w:p w:rsidR="001577FB" w:rsidRDefault="00C62C3B" w:rsidP="001577FB">
      <w:r>
        <w:rPr>
          <w:noProof/>
          <w:lang w:val="nl-NL" w:eastAsia="nl-NL"/>
        </w:rPr>
        <mc:AlternateContent>
          <mc:Choice Requires="wps">
            <w:drawing>
              <wp:anchor distT="0" distB="0" distL="114300" distR="114300" simplePos="0" relativeHeight="251725824" behindDoc="0" locked="0" layoutInCell="1" allowOverlap="1" wp14:anchorId="7FCD949F" wp14:editId="0CCB8323">
                <wp:simplePos x="0" y="0"/>
                <wp:positionH relativeFrom="column">
                  <wp:align>left</wp:align>
                </wp:positionH>
                <wp:positionV relativeFrom="paragraph">
                  <wp:posOffset>5350510</wp:posOffset>
                </wp:positionV>
                <wp:extent cx="5399405" cy="635"/>
                <wp:effectExtent l="0" t="0" r="0" b="0"/>
                <wp:wrapTopAndBottom/>
                <wp:docPr id="94" name="Tekstvak 9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B35ABA"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6</w:t>
                            </w:r>
                            <w:r>
                              <w:fldChar w:fldCharType="end"/>
                            </w:r>
                            <w:r>
                              <w:t>: Landing page web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94" o:spid="_x0000_s1028" type="#_x0000_t202" style="position:absolute;margin-left:0;margin-top:421.3pt;width:425.15pt;height:.05pt;z-index:25172582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" stroked="f">
                <v:textbox style="mso-fit-shape-to-text:t" inset="0,0,0,0">
                  <w:txbxContent>
                    <w:p w:rsidR="00F0668F" w:rsidRPr="00B35ABA"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6</w:t>
                      </w:r>
                      <w:r>
                        <w:fldChar w:fldCharType="end"/>
                      </w:r>
                      <w:r>
                        <w:t>: Landing page web client</w:t>
                      </w:r>
                    </w:p>
                  </w:txbxContent>
                </v:textbox>
                <w10:wrap type="topAndBottom"/>
              </v:shape>
            </w:pict>
          </mc:Fallback>
        </mc:AlternateContent>
      </w:r>
      <w:r w:rsidR="001577FB">
        <w:rPr>
          <w:noProof/>
          <w:lang w:val="nl-NL" w:eastAsia="nl-NL"/>
        </w:rPr>
        <w:drawing>
          <wp:anchor distT="0" distB="0" distL="0" distR="0" simplePos="0" relativeHeight="251663360" behindDoc="0" locked="0" layoutInCell="1" allowOverlap="1" wp14:anchorId="7672946D" wp14:editId="24B51B13">
            <wp:simplePos x="0" y="0"/>
            <wp:positionH relativeFrom="column">
              <wp:align>left</wp:align>
            </wp:positionH>
            <wp:positionV relativeFrom="paragraph">
              <wp:posOffset>141605</wp:posOffset>
            </wp:positionV>
            <wp:extent cx="5400000" cy="5151600"/>
            <wp:effectExtent l="0" t="0" r="0" b="0"/>
            <wp:wrapTopAndBottom/>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5151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Server Status</w:t>
      </w:r>
    </w:p>
    <w:p w:rsidR="001577FB" w:rsidRDefault="001577FB" w:rsidP="001577FB">
      <w:r>
        <w:t>From the menu-item: General → Server Status, the user can get an overview with meta data of the current server.</w:t>
      </w:r>
    </w:p>
    <w:p w:rsidR="001577FB" w:rsidRDefault="00C62C3B" w:rsidP="001577FB">
      <w:r>
        <w:rPr>
          <w:noProof/>
          <w:lang w:val="nl-NL" w:eastAsia="nl-NL"/>
        </w:rPr>
        <w:lastRenderedPageBreak/>
        <mc:AlternateContent>
          <mc:Choice Requires="wps">
            <w:drawing>
              <wp:anchor distT="0" distB="0" distL="114300" distR="114300" simplePos="0" relativeHeight="251727872" behindDoc="0" locked="0" layoutInCell="1" allowOverlap="1" wp14:anchorId="52DC7CF2" wp14:editId="6FB22FF8">
                <wp:simplePos x="0" y="0"/>
                <wp:positionH relativeFrom="column">
                  <wp:align>left</wp:align>
                </wp:positionH>
                <wp:positionV relativeFrom="paragraph">
                  <wp:posOffset>3424555</wp:posOffset>
                </wp:positionV>
                <wp:extent cx="5399405" cy="635"/>
                <wp:effectExtent l="0" t="0" r="0" b="0"/>
                <wp:wrapSquare wrapText="largest"/>
                <wp:docPr id="95" name="Tekstvak 9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6C2F3A"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7</w:t>
                            </w:r>
                            <w:r>
                              <w:fldChar w:fldCharType="end"/>
                            </w:r>
                            <w:r>
                              <w:t>: Server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95" o:spid="_x0000_s1029" type="#_x0000_t202" style="position:absolute;margin-left:0;margin-top:269.65pt;width:425.15pt;height:.05pt;z-index:251727872;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" stroked="f">
                <v:textbox style="mso-fit-shape-to-text:t" inset="0,0,0,0">
                  <w:txbxContent>
                    <w:p w:rsidR="00F0668F" w:rsidRPr="006C2F3A"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7</w:t>
                      </w:r>
                      <w:r>
                        <w:fldChar w:fldCharType="end"/>
                      </w:r>
                      <w:r>
                        <w:t>: Server status</w:t>
                      </w:r>
                    </w:p>
                  </w:txbxContent>
                </v:textbox>
                <w10:wrap type="square" side="largest"/>
              </v:shape>
            </w:pict>
          </mc:Fallback>
        </mc:AlternateContent>
      </w:r>
      <w:r w:rsidR="001577FB">
        <w:rPr>
          <w:noProof/>
          <w:lang w:val="nl-NL" w:eastAsia="nl-NL"/>
        </w:rPr>
        <w:drawing>
          <wp:anchor distT="0" distB="0" distL="0" distR="0" simplePos="0" relativeHeight="251721728" behindDoc="0" locked="0" layoutInCell="1" allowOverlap="1" wp14:anchorId="21E7380E" wp14:editId="3E5E2769">
            <wp:simplePos x="0" y="0"/>
            <wp:positionH relativeFrom="column">
              <wp:align>left</wp:align>
            </wp:positionH>
            <wp:positionV relativeFrom="paragraph">
              <wp:posOffset>0</wp:posOffset>
            </wp:positionV>
            <wp:extent cx="5400000" cy="3366000"/>
            <wp:effectExtent l="0" t="0" r="0" b="6350"/>
            <wp:wrapTopAndBottom/>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3366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Server settings</w:t>
      </w:r>
    </w:p>
    <w:p w:rsidR="001577FB" w:rsidRDefault="001577FB" w:rsidP="001577FB">
      <w:r>
        <w:t>From the menu-item: General → Server Settings, the user can set two values for the server:</w:t>
      </w:r>
    </w:p>
    <w:p w:rsidR="001577FB" w:rsidRDefault="001577FB" w:rsidP="00B873DA">
      <w:pPr>
        <w:pStyle w:val="SNOpsomming123"/>
      </w:pPr>
      <w:r>
        <w:t xml:space="preserve">Pre - reservation confirmation time-out: With this field the user can set the maximum period for which the system will wait for confirmation about the availability of a requested light path. The default value for this field is 10 minutes. </w:t>
      </w:r>
    </w:p>
    <w:p w:rsidR="001577FB" w:rsidRDefault="001577FB" w:rsidP="00B873DA">
      <w:pPr>
        <w:pStyle w:val="SNOpsomming123"/>
      </w:pPr>
      <w:r>
        <w:t xml:space="preserve">Schedule provisioning overhead: The default value for this field is 10 milliseconds. </w:t>
      </w:r>
    </w:p>
    <w:p w:rsidR="001577FB" w:rsidRDefault="001577FB" w:rsidP="001577FB"/>
    <w:p w:rsidR="001577FB" w:rsidRDefault="00C62C3B" w:rsidP="001577FB">
      <w:r>
        <w:rPr>
          <w:noProof/>
          <w:lang w:val="nl-NL" w:eastAsia="nl-NL"/>
        </w:rPr>
        <w:lastRenderedPageBreak/>
        <mc:AlternateContent>
          <mc:Choice Requires="wps">
            <w:drawing>
              <wp:anchor distT="0" distB="0" distL="114300" distR="114300" simplePos="0" relativeHeight="251729920" behindDoc="0" locked="0" layoutInCell="1" allowOverlap="1" wp14:anchorId="3D1AB512" wp14:editId="44A149C8">
                <wp:simplePos x="0" y="0"/>
                <wp:positionH relativeFrom="column">
                  <wp:align>left</wp:align>
                </wp:positionH>
                <wp:positionV relativeFrom="paragraph">
                  <wp:posOffset>3175000</wp:posOffset>
                </wp:positionV>
                <wp:extent cx="5399405"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4773D4"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8</w:t>
                            </w:r>
                            <w:r>
                              <w:fldChar w:fldCharType="end"/>
                            </w:r>
                            <w:r>
                              <w:t>: Server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96" o:spid="_x0000_s1030" type="#_x0000_t202" style="position:absolute;margin-left:0;margin-top:250pt;width:425.15pt;height:.05pt;z-index:25172992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" stroked="f">
                <v:textbox style="mso-fit-shape-to-text:t" inset="0,0,0,0">
                  <w:txbxContent>
                    <w:p w:rsidR="00F0668F" w:rsidRPr="004773D4"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8</w:t>
                      </w:r>
                      <w:r>
                        <w:fldChar w:fldCharType="end"/>
                      </w:r>
                      <w:r>
                        <w:t>: Server settings</w:t>
                      </w:r>
                    </w:p>
                  </w:txbxContent>
                </v:textbox>
                <w10:wrap type="topAndBottom"/>
              </v:shape>
            </w:pict>
          </mc:Fallback>
        </mc:AlternateContent>
      </w:r>
      <w:r w:rsidR="001577FB">
        <w:rPr>
          <w:noProof/>
          <w:lang w:val="nl-NL" w:eastAsia="nl-NL"/>
        </w:rPr>
        <w:drawing>
          <wp:anchor distT="0" distB="0" distL="0" distR="0" simplePos="0" relativeHeight="251664384" behindDoc="0" locked="0" layoutInCell="1" allowOverlap="1" wp14:anchorId="7A985A1D" wp14:editId="41C61048">
            <wp:simplePos x="0" y="0"/>
            <wp:positionH relativeFrom="column">
              <wp:align>left</wp:align>
            </wp:positionH>
            <wp:positionV relativeFrom="paragraph">
              <wp:posOffset>0</wp:posOffset>
            </wp:positionV>
            <wp:extent cx="5400000" cy="3117600"/>
            <wp:effectExtent l="0" t="0" r="0" b="6985"/>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3117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Audit Logs</w:t>
      </w:r>
    </w:p>
    <w:p w:rsidR="001577FB" w:rsidRDefault="001577FB" w:rsidP="001577FB">
      <w:r>
        <w:t>From the menu-item: General → Audit Logs, the user can retrieve an overview of logged events.</w:t>
      </w:r>
    </w:p>
    <w:p w:rsidR="001577FB" w:rsidRDefault="001577FB" w:rsidP="001577FB">
      <w:r>
        <w:t>To narrow down the displayed  list of events to a series of events of interest, a form with filter options is provided. For each column in the table  one or two filter options are available.</w:t>
      </w:r>
    </w:p>
    <w:p w:rsidR="001577FB" w:rsidRDefault="001577FB" w:rsidP="001577FB">
      <w:r>
        <w:t>The available options are:</w:t>
      </w:r>
    </w:p>
    <w:p w:rsidR="001577FB" w:rsidRDefault="001577FB" w:rsidP="00B873DA">
      <w:pPr>
        <w:pStyle w:val="SNOpsomming"/>
      </w:pPr>
      <w:r>
        <w:t>Start Time: Start time for the requested log history.</w:t>
      </w:r>
    </w:p>
    <w:p w:rsidR="001577FB" w:rsidRDefault="001577FB" w:rsidP="00B873DA">
      <w:pPr>
        <w:pStyle w:val="SNOpsomming"/>
      </w:pPr>
      <w:r>
        <w:t>End Time: End time for the requested log history.</w:t>
      </w:r>
    </w:p>
    <w:p w:rsidR="001577FB" w:rsidRDefault="001577FB" w:rsidP="00B873DA">
      <w:pPr>
        <w:pStyle w:val="SNOpsomming"/>
      </w:pPr>
      <w:r>
        <w:t>Category: Subject type of logged event.</w:t>
      </w:r>
    </w:p>
    <w:p w:rsidR="001577FB" w:rsidRDefault="001577FB" w:rsidP="00B873DA">
      <w:pPr>
        <w:pStyle w:val="SNOpsomming"/>
      </w:pPr>
      <w:r>
        <w:t>Log Type: Event type of the logged event.</w:t>
      </w:r>
    </w:p>
    <w:p w:rsidR="001577FB" w:rsidRDefault="001577FB" w:rsidP="00B873DA">
      <w:pPr>
        <w:pStyle w:val="SNOpsomming"/>
      </w:pPr>
      <w:r>
        <w:t>Result: Result of the action for which the logging was done.</w:t>
      </w:r>
    </w:p>
    <w:p w:rsidR="001577FB" w:rsidRDefault="001577FB" w:rsidP="00B873DA">
      <w:pPr>
        <w:pStyle w:val="SNOpsomming"/>
      </w:pPr>
      <w:r>
        <w:t>Severity: The severity of the logged event, particularly for errors.</w:t>
      </w:r>
    </w:p>
    <w:p w:rsidR="001577FB" w:rsidRDefault="001577FB" w:rsidP="00B873DA">
      <w:pPr>
        <w:pStyle w:val="SNOpsomming"/>
      </w:pPr>
      <w:r>
        <w:t xml:space="preserve">IP Address: IP -address of the users that caused the logged events, as seen by </w:t>
      </w:r>
      <w:r w:rsidR="003B53A0">
        <w:t>OpenDRAC</w:t>
      </w:r>
      <w:r>
        <w:t>.</w:t>
      </w:r>
    </w:p>
    <w:p w:rsidR="001577FB" w:rsidRDefault="001577FB" w:rsidP="00B873DA">
      <w:pPr>
        <w:pStyle w:val="SNOpsomming"/>
      </w:pPr>
      <w:r>
        <w:t>Billing Group: Billing group of the user that cause the logged event.</w:t>
      </w:r>
    </w:p>
    <w:p w:rsidR="001577FB" w:rsidRDefault="001577FB" w:rsidP="00B873DA">
      <w:pPr>
        <w:pStyle w:val="SNOpsomming"/>
      </w:pPr>
      <w:r>
        <w:t>Resource: User name of the user that cause the logged event.</w:t>
      </w:r>
    </w:p>
    <w:p w:rsidR="001577FB" w:rsidRDefault="001577FB" w:rsidP="001577FB">
      <w:r>
        <w:t>After retrieving clicking on the query button, the displayed results can be filtered with a mouse click on the name of the column to sort the results by.</w:t>
      </w:r>
    </w:p>
    <w:p w:rsidR="001577FB" w:rsidRDefault="00C62C3B" w:rsidP="001577FB">
      <w:r>
        <w:rPr>
          <w:noProof/>
          <w:lang w:val="nl-NL" w:eastAsia="nl-NL"/>
        </w:rPr>
        <w:lastRenderedPageBreak/>
        <mc:AlternateContent>
          <mc:Choice Requires="wps">
            <w:drawing>
              <wp:anchor distT="0" distB="0" distL="114300" distR="114300" simplePos="0" relativeHeight="251731968" behindDoc="0" locked="0" layoutInCell="1" allowOverlap="1" wp14:anchorId="666B7CD6" wp14:editId="44A1000C">
                <wp:simplePos x="0" y="0"/>
                <wp:positionH relativeFrom="column">
                  <wp:align>left</wp:align>
                </wp:positionH>
                <wp:positionV relativeFrom="paragraph">
                  <wp:posOffset>4709795</wp:posOffset>
                </wp:positionV>
                <wp:extent cx="5399405" cy="635"/>
                <wp:effectExtent l="0" t="0" r="0" b="0"/>
                <wp:wrapTopAndBottom/>
                <wp:docPr id="97" name="Tekstvak 9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F56CA2"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9</w:t>
                            </w:r>
                            <w:r>
                              <w:fldChar w:fldCharType="end"/>
                            </w:r>
                            <w:r>
                              <w:t>: Form for retrieving audit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97" o:spid="_x0000_s1031" type="#_x0000_t202" style="position:absolute;margin-left:0;margin-top:370.85pt;width:425.15pt;height:.05pt;z-index:25173196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" stroked="f">
                <v:textbox style="mso-fit-shape-to-text:t" inset="0,0,0,0">
                  <w:txbxContent>
                    <w:p w:rsidR="00F0668F" w:rsidRPr="00F56CA2"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9</w:t>
                      </w:r>
                      <w:r>
                        <w:fldChar w:fldCharType="end"/>
                      </w:r>
                      <w:r>
                        <w:t>: Form for retrieving audit logs</w:t>
                      </w:r>
                    </w:p>
                  </w:txbxContent>
                </v:textbox>
                <w10:wrap type="topAndBottom"/>
              </v:shape>
            </w:pict>
          </mc:Fallback>
        </mc:AlternateContent>
      </w:r>
      <w:r w:rsidR="001577FB">
        <w:rPr>
          <w:noProof/>
          <w:lang w:val="nl-NL" w:eastAsia="nl-NL"/>
        </w:rPr>
        <w:drawing>
          <wp:anchor distT="0" distB="0" distL="0" distR="0" simplePos="0" relativeHeight="251665408" behindDoc="0" locked="0" layoutInCell="1" allowOverlap="1" wp14:anchorId="6F8BB22F" wp14:editId="5D3FAF81">
            <wp:simplePos x="0" y="0"/>
            <wp:positionH relativeFrom="column">
              <wp:align>left</wp:align>
            </wp:positionH>
            <wp:positionV relativeFrom="paragraph">
              <wp:posOffset>141605</wp:posOffset>
            </wp:positionV>
            <wp:extent cx="5400000" cy="4510800"/>
            <wp:effectExtent l="0" t="0" r="0" b="4445"/>
            <wp:wrapTopAndBottom/>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4510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C62C3B" w:rsidP="001577FB">
      <w:r>
        <w:rPr>
          <w:noProof/>
          <w:lang w:val="nl-NL" w:eastAsia="nl-NL"/>
        </w:rPr>
        <w:lastRenderedPageBreak/>
        <mc:AlternateContent>
          <mc:Choice Requires="wps">
            <w:drawing>
              <wp:anchor distT="0" distB="0" distL="114300" distR="114300" simplePos="0" relativeHeight="251734016" behindDoc="0" locked="0" layoutInCell="1" allowOverlap="1" wp14:anchorId="6F3CE06C" wp14:editId="0D7A730B">
                <wp:simplePos x="0" y="0"/>
                <wp:positionH relativeFrom="column">
                  <wp:align>left</wp:align>
                </wp:positionH>
                <wp:positionV relativeFrom="paragraph">
                  <wp:posOffset>4227830</wp:posOffset>
                </wp:positionV>
                <wp:extent cx="5399405" cy="635"/>
                <wp:effectExtent l="0" t="0" r="0" b="0"/>
                <wp:wrapTopAndBottom/>
                <wp:docPr id="98" name="Tekstvak 9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9E66F4"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541D5A">
                              <w:t>Form</w:t>
                            </w:r>
                            <w:r>
                              <w:t xml:space="preserve"> </w:t>
                            </w:r>
                            <w:r w:rsidRPr="00541D5A">
                              <w:t>audit logs</w:t>
                            </w:r>
                            <w:r>
                              <w:rPr>
                                <w:noProof/>
                              </w:rPr>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98" o:spid="_x0000_s1032" type="#_x0000_t202" style="position:absolute;margin-left:0;margin-top:332.9pt;width:425.15pt;height:.05pt;z-index:25173401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" stroked="f">
                <v:textbox style="mso-fit-shape-to-text:t" inset="0,0,0,0">
                  <w:txbxContent>
                    <w:p w:rsidR="00F0668F" w:rsidRPr="009E66F4"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541D5A">
                        <w:t>Form</w:t>
                      </w:r>
                      <w:r>
                        <w:t xml:space="preserve"> </w:t>
                      </w:r>
                      <w:r w:rsidRPr="00541D5A">
                        <w:t>audit logs</w:t>
                      </w:r>
                      <w:r>
                        <w:rPr>
                          <w:noProof/>
                        </w:rPr>
                        <w:t xml:space="preserve"> results</w:t>
                      </w:r>
                    </w:p>
                  </w:txbxContent>
                </v:textbox>
                <w10:wrap type="topAndBottom"/>
              </v:shape>
            </w:pict>
          </mc:Fallback>
        </mc:AlternateContent>
      </w:r>
      <w:r w:rsidR="001577FB">
        <w:rPr>
          <w:noProof/>
          <w:lang w:val="nl-NL" w:eastAsia="nl-NL"/>
        </w:rPr>
        <w:drawing>
          <wp:anchor distT="0" distB="0" distL="0" distR="0" simplePos="0" relativeHeight="251666432" behindDoc="0" locked="0" layoutInCell="1" allowOverlap="1" wp14:anchorId="2D9C1E60" wp14:editId="59461740">
            <wp:simplePos x="0" y="0"/>
            <wp:positionH relativeFrom="column">
              <wp:align>left</wp:align>
            </wp:positionH>
            <wp:positionV relativeFrom="paragraph">
              <wp:posOffset>0</wp:posOffset>
            </wp:positionV>
            <wp:extent cx="5400000" cy="4172400"/>
            <wp:effectExtent l="0" t="0" r="0" b="0"/>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4172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Reporting</w:t>
      </w:r>
    </w:p>
    <w:p w:rsidR="001577FB" w:rsidRDefault="001577FB" w:rsidP="001577FB">
      <w:r>
        <w:t xml:space="preserve">From the menu-item: General → Reporting, the user can generate reports. These reports can be displayed either on screen or downloaded in a character separated file. You  can open such a file with a </w:t>
      </w:r>
      <w:r w:rsidR="009306BA">
        <w:t>spread sheet</w:t>
      </w:r>
      <w:r>
        <w:t xml:space="preserve"> program. The reports are generated for the given period of time.</w:t>
      </w:r>
    </w:p>
    <w:p w:rsidR="001577FB" w:rsidRDefault="00C62C3B" w:rsidP="001577FB">
      <w:r>
        <w:rPr>
          <w:noProof/>
          <w:lang w:val="nl-NL" w:eastAsia="nl-NL"/>
        </w:rPr>
        <w:lastRenderedPageBreak/>
        <mc:AlternateContent>
          <mc:Choice Requires="wps">
            <w:drawing>
              <wp:anchor distT="0" distB="0" distL="114300" distR="114300" simplePos="0" relativeHeight="251736064" behindDoc="0" locked="0" layoutInCell="1" allowOverlap="1" wp14:anchorId="70F6CBF0" wp14:editId="46FAA049">
                <wp:simplePos x="0" y="0"/>
                <wp:positionH relativeFrom="column">
                  <wp:align>left</wp:align>
                </wp:positionH>
                <wp:positionV relativeFrom="paragraph">
                  <wp:posOffset>5389880</wp:posOffset>
                </wp:positionV>
                <wp:extent cx="5399405" cy="635"/>
                <wp:effectExtent l="0" t="0" r="0" b="0"/>
                <wp:wrapTopAndBottom/>
                <wp:docPr id="99" name="Tekstvak 9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DF27A8"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11</w:t>
                            </w:r>
                            <w:r>
                              <w:fldChar w:fldCharType="end"/>
                            </w:r>
                            <w:r>
                              <w:t>: Reporting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99" o:spid="_x0000_s1033" type="#_x0000_t202" style="position:absolute;margin-left:0;margin-top:424.4pt;width:425.15pt;height:.05pt;z-index:25173606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" stroked="f">
                <v:textbox style="mso-fit-shape-to-text:t" inset="0,0,0,0">
                  <w:txbxContent>
                    <w:p w:rsidR="00F0668F" w:rsidRPr="00DF27A8"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11</w:t>
                      </w:r>
                      <w:r>
                        <w:fldChar w:fldCharType="end"/>
                      </w:r>
                      <w:r>
                        <w:t>: Reporting</w:t>
                      </w:r>
                    </w:p>
                  </w:txbxContent>
                </v:textbox>
                <w10:wrap type="topAndBottom"/>
              </v:shape>
            </w:pict>
          </mc:Fallback>
        </mc:AlternateContent>
      </w:r>
      <w:r w:rsidR="001577FB">
        <w:rPr>
          <w:noProof/>
          <w:lang w:val="nl-NL" w:eastAsia="nl-NL"/>
        </w:rPr>
        <w:drawing>
          <wp:anchor distT="0" distB="0" distL="0" distR="0" simplePos="0" relativeHeight="251661312" behindDoc="0" locked="0" layoutInCell="1" allowOverlap="1" wp14:anchorId="17E3F227" wp14:editId="1ECD8FA5">
            <wp:simplePos x="0" y="0"/>
            <wp:positionH relativeFrom="column">
              <wp:align>left</wp:align>
            </wp:positionH>
            <wp:positionV relativeFrom="paragraph">
              <wp:posOffset>0</wp:posOffset>
            </wp:positionV>
            <wp:extent cx="5400000" cy="5331600"/>
            <wp:effectExtent l="0" t="0" r="0" b="2540"/>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5331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r>
        <w:lastRenderedPageBreak/>
        <w:t>A report consists of the following sub-reports:</w:t>
      </w:r>
    </w:p>
    <w:p w:rsidR="001577FB" w:rsidRDefault="001577FB" w:rsidP="00B873DA">
      <w:pPr>
        <w:pStyle w:val="SNOpsomming"/>
      </w:pPr>
      <w:r>
        <w:t>Report services qualitative data: This overview gives aggregated data by user, user group and billing group.</w:t>
      </w:r>
    </w:p>
    <w:p w:rsidR="001577FB" w:rsidRDefault="001577FB" w:rsidP="00B873DA">
      <w:pPr>
        <w:pStyle w:val="SNOpsomming"/>
      </w:pPr>
      <w:r>
        <w:t>Report services qualitative data by port: This overview gives aggregated data by termination point, i.e. port.</w:t>
      </w:r>
    </w:p>
    <w:p w:rsidR="001577FB" w:rsidRDefault="001577FB" w:rsidP="00B873DA">
      <w:pPr>
        <w:pStyle w:val="SNOpsomming"/>
      </w:pPr>
      <w:r>
        <w:t>Report scheduled services: This overview lists scheduled services.</w:t>
      </w:r>
    </w:p>
    <w:p w:rsidR="001577FB" w:rsidRDefault="001577FB" w:rsidP="00B873DA">
      <w:pPr>
        <w:pStyle w:val="SNOpsomming"/>
      </w:pPr>
      <w:r>
        <w:t>Report services: This overview lists services resulting from schedules.</w:t>
      </w:r>
    </w:p>
    <w:p w:rsidR="001577FB" w:rsidRDefault="001577FB" w:rsidP="00B873DA">
      <w:pPr>
        <w:pStyle w:val="SNOpsomming"/>
      </w:pPr>
      <w:r>
        <w:t>Report logged events: Because this overview can be very long, it is only available in the downloaded document. It gives an overview of all the events that were logged in the given period.</w:t>
      </w:r>
    </w:p>
    <w:p w:rsidR="001577FB" w:rsidRDefault="001577FB" w:rsidP="001577FB">
      <w:pPr>
        <w:pStyle w:val="Kop3"/>
      </w:pPr>
      <w:r>
        <w:t>Logout</w:t>
      </w:r>
    </w:p>
    <w:p w:rsidR="001577FB" w:rsidRDefault="001577FB" w:rsidP="001577FB">
      <w:r>
        <w:t xml:space="preserve">To make sure no one can use </w:t>
      </w:r>
      <w:r w:rsidR="003B53A0">
        <w:t>OpenDRAC</w:t>
      </w:r>
      <w:r>
        <w:t xml:space="preserve"> while you are away from your computer you can logout from the menu-item: General → Logout. After confirming logout you are logged out and the browser shows the login screen.</w:t>
      </w:r>
    </w:p>
    <w:p w:rsidR="001577FB" w:rsidRDefault="001B6D7B" w:rsidP="00C65AC1">
      <w:pPr>
        <w:pStyle w:val="SNStandaard"/>
      </w:pPr>
      <w:r>
        <w:rPr>
          <w:noProof/>
          <w:lang w:val="nl-NL" w:eastAsia="nl-NL"/>
        </w:rPr>
        <w:drawing>
          <wp:anchor distT="0" distB="0" distL="0" distR="0" simplePos="0" relativeHeight="251667456" behindDoc="0" locked="0" layoutInCell="1" allowOverlap="1" wp14:anchorId="4F0C7FBD" wp14:editId="2D8D447C">
            <wp:simplePos x="0" y="0"/>
            <wp:positionH relativeFrom="column">
              <wp:posOffset>-34925</wp:posOffset>
            </wp:positionH>
            <wp:positionV relativeFrom="paragraph">
              <wp:posOffset>434975</wp:posOffset>
            </wp:positionV>
            <wp:extent cx="5399405" cy="3117215"/>
            <wp:effectExtent l="0" t="0" r="0" b="6985"/>
            <wp:wrapTopAndBottom/>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3117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C62C3B" w:rsidP="00C65AC1">
      <w:pPr>
        <w:pStyle w:val="SNStandaard"/>
      </w:pPr>
      <w:r>
        <w:rPr>
          <w:noProof/>
          <w:lang w:val="nl-NL" w:eastAsia="nl-NL"/>
        </w:rPr>
        <mc:AlternateContent>
          <mc:Choice Requires="wps">
            <w:drawing>
              <wp:anchor distT="0" distB="0" distL="114300" distR="114300" simplePos="0" relativeHeight="251738112" behindDoc="0" locked="0" layoutInCell="1" allowOverlap="1" wp14:anchorId="1F89262F" wp14:editId="6B8AAA72">
                <wp:simplePos x="0" y="0"/>
                <wp:positionH relativeFrom="column">
                  <wp:align>left</wp:align>
                </wp:positionH>
                <wp:positionV relativeFrom="page">
                  <wp:posOffset>7448550</wp:posOffset>
                </wp:positionV>
                <wp:extent cx="5400000" cy="216000"/>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400000" cy="216000"/>
                        </a:xfrm>
                        <a:prstGeom prst="rect">
                          <a:avLst/>
                        </a:prstGeom>
                        <a:solidFill>
                          <a:prstClr val="white"/>
                        </a:solidFill>
                        <a:ln>
                          <a:noFill/>
                        </a:ln>
                        <a:effectLst/>
                      </wps:spPr>
                      <wps:txbx>
                        <w:txbxContent>
                          <w:p w:rsidR="00F0668F" w:rsidRPr="002F3BB5" w:rsidRDefault="00F0668F" w:rsidP="00C62C3B">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12</w:t>
                            </w:r>
                            <w:r>
                              <w:fldChar w:fldCharType="end"/>
                            </w:r>
                            <w:r>
                              <w:t>: Logout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vak 100" o:spid="_x0000_s1034" type="#_x0000_t202" style="position:absolute;margin-left:0;margin-top:586.5pt;width:425.2pt;height:17pt;z-index:251738112;visibility:visible;mso-wrap-style:square;mso-width-percent:0;mso-height-percent:0;mso-wrap-distance-left:9pt;mso-wrap-distance-top:0;mso-wrap-distance-right:9pt;mso-wrap-distance-bottom:0;mso-position-horizontal:left;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" stroked="f">
                <v:textbox inset="0,0,0,0">
                  <w:txbxContent>
                    <w:p w:rsidR="00F0668F" w:rsidRPr="002F3BB5" w:rsidRDefault="00F0668F" w:rsidP="00C62C3B">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12</w:t>
                      </w:r>
                      <w:r>
                        <w:fldChar w:fldCharType="end"/>
                      </w:r>
                      <w:r>
                        <w:t>: Logout</w:t>
                      </w:r>
                    </w:p>
                  </w:txbxContent>
                </v:textbox>
                <w10:wrap type="topAndBottom" anchory="page"/>
              </v:shape>
            </w:pict>
          </mc:Fallback>
        </mc:AlternateContent>
      </w:r>
    </w:p>
    <w:p w:rsidR="001577FB" w:rsidRPr="004A47A7" w:rsidRDefault="001577FB" w:rsidP="004A47A7">
      <w:pPr>
        <w:pStyle w:val="Kop2"/>
      </w:pPr>
      <w:bookmarkStart w:id="15" w:name="__RefHeading__778_1286407930"/>
      <w:bookmarkStart w:id="16" w:name="_Toc307569735"/>
      <w:bookmarkEnd w:id="15"/>
      <w:r w:rsidRPr="004A47A7">
        <w:t>Menu Schedule</w:t>
      </w:r>
      <w:bookmarkEnd w:id="16"/>
    </w:p>
    <w:p w:rsidR="001577FB" w:rsidRDefault="001577FB" w:rsidP="00C65AC1">
      <w:pPr>
        <w:pStyle w:val="SNStandaard"/>
      </w:pPr>
      <w:r>
        <w:t xml:space="preserve">The main goal of </w:t>
      </w:r>
      <w:r w:rsidR="003B53A0">
        <w:t>OpenDRAC</w:t>
      </w:r>
      <w:r>
        <w:t xml:space="preserve"> is to schedule services for setting up light paths. This chapter describes the functionality dealing with schedules.</w:t>
      </w:r>
    </w:p>
    <w:p w:rsidR="001577FB" w:rsidRDefault="001577FB" w:rsidP="00C65AC1">
      <w:pPr>
        <w:pStyle w:val="SNStandaard"/>
      </w:pPr>
    </w:p>
    <w:p w:rsidR="001577FB" w:rsidRDefault="001577FB" w:rsidP="001577FB">
      <w:pPr>
        <w:pStyle w:val="Kop3"/>
      </w:pPr>
      <w:bookmarkStart w:id="17" w:name="_Ref306709686"/>
      <w:r>
        <w:lastRenderedPageBreak/>
        <w:t>List Schedules</w:t>
      </w:r>
      <w:bookmarkEnd w:id="17"/>
    </w:p>
    <w:p w:rsidR="001577FB" w:rsidRDefault="001577FB" w:rsidP="001577FB">
      <w:r>
        <w:t xml:space="preserve">From the menu item  Schedule → List Schedules, an overview or registered schedules can be retrieved for a given period of time. If </w:t>
      </w:r>
      <w:r w:rsidR="00F16088">
        <w:t xml:space="preserve">the </w:t>
      </w:r>
      <w:r>
        <w:t>schedules are currently running or scheduled somewhere in the future, the user can cancel these schedules. This is done by selecting the check boxes of the schedules and then click on the button “Confirm selected”.</w:t>
      </w:r>
    </w:p>
    <w:p w:rsidR="001577FB" w:rsidRDefault="001577FB" w:rsidP="001577FB"/>
    <w:p w:rsidR="001577FB" w:rsidRDefault="00C62C3B" w:rsidP="001577FB">
      <w:r>
        <w:rPr>
          <w:noProof/>
          <w:lang w:val="nl-NL" w:eastAsia="nl-NL"/>
        </w:rPr>
        <mc:AlternateContent>
          <mc:Choice Requires="wps">
            <w:drawing>
              <wp:anchor distT="0" distB="0" distL="114300" distR="114300" simplePos="0" relativeHeight="251740160" behindDoc="0" locked="0" layoutInCell="1" allowOverlap="1" wp14:anchorId="41B9BB4B" wp14:editId="0D530B09">
                <wp:simplePos x="0" y="0"/>
                <wp:positionH relativeFrom="column">
                  <wp:align>left</wp:align>
                </wp:positionH>
                <wp:positionV relativeFrom="paragraph">
                  <wp:posOffset>3310890</wp:posOffset>
                </wp:positionV>
                <wp:extent cx="5399405" cy="635"/>
                <wp:effectExtent l="0" t="0" r="0" b="0"/>
                <wp:wrapTopAndBottom/>
                <wp:docPr id="101" name="Tekstvak 10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7D70B4"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13</w:t>
                            </w:r>
                            <w:r>
                              <w:fldChar w:fldCharType="end"/>
                            </w:r>
                            <w:r>
                              <w:t>: Form for retrieving list of schedules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01" o:spid="_x0000_s1035" type="#_x0000_t202" style="position:absolute;margin-left:0;margin-top:260.7pt;width:425.15pt;height:.05pt;z-index:25174016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" stroked="f">
                <v:textbox style="mso-fit-shape-to-text:t" inset="0,0,0,0">
                  <w:txbxContent>
                    <w:p w:rsidR="00F0668F" w:rsidRPr="007D70B4"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13</w:t>
                      </w:r>
                      <w:r>
                        <w:fldChar w:fldCharType="end"/>
                      </w:r>
                      <w:r>
                        <w:t>: Form for retrieving list of schedules</w:t>
                      </w:r>
                    </w:p>
                  </w:txbxContent>
                </v:textbox>
                <w10:wrap type="topAndBottom"/>
              </v:shape>
            </w:pict>
          </mc:Fallback>
        </mc:AlternateContent>
      </w:r>
      <w:r w:rsidR="001577FB">
        <w:rPr>
          <w:noProof/>
          <w:lang w:val="nl-NL" w:eastAsia="nl-NL"/>
        </w:rPr>
        <w:drawing>
          <wp:anchor distT="0" distB="0" distL="0" distR="0" simplePos="0" relativeHeight="251668480" behindDoc="0" locked="0" layoutInCell="1" allowOverlap="1" wp14:anchorId="45DB0321" wp14:editId="7E13DEED">
            <wp:simplePos x="0" y="0"/>
            <wp:positionH relativeFrom="column">
              <wp:align>left</wp:align>
            </wp:positionH>
            <wp:positionV relativeFrom="paragraph">
              <wp:posOffset>0</wp:posOffset>
            </wp:positionV>
            <wp:extent cx="5400000" cy="3254400"/>
            <wp:effectExtent l="0" t="0" r="0" b="3175"/>
            <wp:wrapTopAndBottom/>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3254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r>
        <w:t xml:space="preserve">This results in a list of schedules.  If the schedule is not in the past it can be </w:t>
      </w:r>
      <w:r w:rsidR="004B2C9B">
        <w:t>cancelled</w:t>
      </w:r>
      <w:r>
        <w:t xml:space="preserve"> by checking the check box of the schedule and  clicking of the button “cancel selected”. </w:t>
      </w:r>
    </w:p>
    <w:p w:rsidR="001577FB" w:rsidRDefault="001577FB" w:rsidP="001577FB"/>
    <w:p w:rsidR="001577FB" w:rsidRDefault="00C62C3B" w:rsidP="001577FB">
      <w:r>
        <w:rPr>
          <w:noProof/>
          <w:lang w:val="nl-NL" w:eastAsia="nl-NL"/>
        </w:rPr>
        <w:lastRenderedPageBreak/>
        <mc:AlternateContent>
          <mc:Choice Requires="wps">
            <w:drawing>
              <wp:anchor distT="0" distB="0" distL="114300" distR="114300" simplePos="0" relativeHeight="251742208" behindDoc="0" locked="0" layoutInCell="1" allowOverlap="1" wp14:anchorId="5B5C3769" wp14:editId="7BC6A702">
                <wp:simplePos x="1080135" y="5146675"/>
                <wp:positionH relativeFrom="column">
                  <wp:align>left</wp:align>
                </wp:positionH>
                <wp:positionV relativeFrom="paragraph">
                  <wp:posOffset>4064635</wp:posOffset>
                </wp:positionV>
                <wp:extent cx="539940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141535"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14</w:t>
                            </w:r>
                            <w:r>
                              <w:fldChar w:fldCharType="end"/>
                            </w:r>
                            <w:r>
                              <w:t>: List of retrieved schedules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02" o:spid="_x0000_s1036" type="#_x0000_t202" style="position:absolute;margin-left:0;margin-top:320.05pt;width:425.15pt;height:.05pt;z-index:25174220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" stroked="f">
                <v:textbox style="mso-fit-shape-to-text:t" inset="0,0,0,0">
                  <w:txbxContent>
                    <w:p w:rsidR="00F0668F" w:rsidRPr="00141535" w:rsidRDefault="00F0668F" w:rsidP="00C62C3B">
                      <w:pPr>
                        <w:pStyle w:val="Bijschrift"/>
                        <w:rPr>
                          <w:noProof/>
                          <w:sz w:val="18"/>
                          <w:szCs w:val="24"/>
                        </w:rPr>
                      </w:pPr>
                      <w:r>
                        <w:t xml:space="preserve">Figure </w:t>
                      </w:r>
                      <w:r>
                        <w:fldChar w:fldCharType="begin"/>
                      </w:r>
                      <w:r>
                        <w:instrText xml:space="preserve"> SEQ Figure \* ARABIC </w:instrText>
                      </w:r>
                      <w:r>
                        <w:fldChar w:fldCharType="separate"/>
                      </w:r>
                      <w:r>
                        <w:rPr>
                          <w:noProof/>
                        </w:rPr>
                        <w:t>14</w:t>
                      </w:r>
                      <w:r>
                        <w:fldChar w:fldCharType="end"/>
                      </w:r>
                      <w:r>
                        <w:t>: List of retrieved schedules</w:t>
                      </w:r>
                    </w:p>
                  </w:txbxContent>
                </v:textbox>
                <w10:wrap type="topAndBottom"/>
              </v:shape>
            </w:pict>
          </mc:Fallback>
        </mc:AlternateContent>
      </w:r>
      <w:r w:rsidR="001577FB">
        <w:rPr>
          <w:noProof/>
          <w:lang w:val="nl-NL" w:eastAsia="nl-NL"/>
        </w:rPr>
        <w:drawing>
          <wp:anchor distT="0" distB="0" distL="0" distR="0" simplePos="0" relativeHeight="251669504" behindDoc="0" locked="0" layoutInCell="1" allowOverlap="1" wp14:anchorId="0F01FF33" wp14:editId="5AA80A96">
            <wp:simplePos x="0" y="0"/>
            <wp:positionH relativeFrom="column">
              <wp:align>left</wp:align>
            </wp:positionH>
            <wp:positionV relativeFrom="paragraph">
              <wp:posOffset>0</wp:posOffset>
            </wp:positionV>
            <wp:extent cx="5400000" cy="4006800"/>
            <wp:effectExtent l="0" t="0" r="0"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4006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577FB">
        <w:t xml:space="preserve">Is the schedule is not yet completed or </w:t>
      </w:r>
      <w:r w:rsidR="004B2C9B">
        <w:t>cancelled</w:t>
      </w:r>
      <w:r w:rsidR="001577FB">
        <w:t xml:space="preserve"> it can be </w:t>
      </w:r>
      <w:r w:rsidR="004B2C9B">
        <w:t>cancelled</w:t>
      </w:r>
      <w:r w:rsidR="001577FB">
        <w:t xml:space="preserve"> with the button “Cancel Schedule”. If it was created as a pre-reservation and it's period settings are in the future it can be activated again with the button “Confirm Schedule”.</w:t>
      </w:r>
    </w:p>
    <w:p w:rsidR="001577FB" w:rsidRDefault="001577FB" w:rsidP="001577FB">
      <w:r>
        <w:t>Clicking on the name of the schedule results in a screen with detailed information of th</w:t>
      </w:r>
      <w:r w:rsidR="00ED15D0">
        <w:t>at</w:t>
      </w:r>
      <w:r>
        <w:t xml:space="preserve"> schedule. Below the schedule details, a list of resulting services is displayed. From this overview detailed service information can be retrieved by clicking on the name of the service.</w:t>
      </w:r>
    </w:p>
    <w:p w:rsidR="001577FB" w:rsidRDefault="001542D3" w:rsidP="001577FB">
      <w:r>
        <w:rPr>
          <w:noProof/>
          <w:lang w:val="nl-NL" w:eastAsia="nl-NL"/>
        </w:rPr>
        <w:lastRenderedPageBreak/>
        <mc:AlternateContent>
          <mc:Choice Requires="wps">
            <w:drawing>
              <wp:anchor distT="0" distB="0" distL="114300" distR="114300" simplePos="0" relativeHeight="251744256" behindDoc="0" locked="0" layoutInCell="1" allowOverlap="1" wp14:anchorId="7BAB0C22" wp14:editId="6BFD66EA">
                <wp:simplePos x="0" y="0"/>
                <wp:positionH relativeFrom="column">
                  <wp:align>left</wp:align>
                </wp:positionH>
                <wp:positionV relativeFrom="paragraph">
                  <wp:posOffset>5445125</wp:posOffset>
                </wp:positionV>
                <wp:extent cx="5399405"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221766" w:rsidRDefault="00F0668F" w:rsidP="001542D3">
                            <w:pPr>
                              <w:pStyle w:val="Bijschrift"/>
                              <w:rPr>
                                <w:noProof/>
                                <w:sz w:val="18"/>
                                <w:szCs w:val="24"/>
                              </w:rPr>
                            </w:pPr>
                            <w:r>
                              <w:t xml:space="preserve">Figure </w:t>
                            </w:r>
                            <w:r>
                              <w:fldChar w:fldCharType="begin"/>
                            </w:r>
                            <w:r>
                              <w:instrText xml:space="preserve"> SEQ Figure \* ARABIC </w:instrText>
                            </w:r>
                            <w:r>
                              <w:fldChar w:fldCharType="separate"/>
                            </w:r>
                            <w:r>
                              <w:rPr>
                                <w:noProof/>
                              </w:rPr>
                              <w:t>15</w:t>
                            </w:r>
                            <w:r>
                              <w:fldChar w:fldCharType="end"/>
                            </w:r>
                            <w:r>
                              <w:t>: Schedule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03" o:spid="_x0000_s1037" type="#_x0000_t202" style="position:absolute;margin-left:0;margin-top:428.75pt;width:425.15pt;height:.05pt;z-index:25174425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" stroked="f">
                <v:textbox style="mso-fit-shape-to-text:t" inset="0,0,0,0">
                  <w:txbxContent>
                    <w:p w:rsidR="00F0668F" w:rsidRPr="00221766" w:rsidRDefault="00F0668F" w:rsidP="001542D3">
                      <w:pPr>
                        <w:pStyle w:val="Bijschrift"/>
                        <w:rPr>
                          <w:noProof/>
                          <w:sz w:val="18"/>
                          <w:szCs w:val="24"/>
                        </w:rPr>
                      </w:pPr>
                      <w:r>
                        <w:t xml:space="preserve">Figure </w:t>
                      </w:r>
                      <w:r>
                        <w:fldChar w:fldCharType="begin"/>
                      </w:r>
                      <w:r>
                        <w:instrText xml:space="preserve"> SEQ Figure \* ARABIC </w:instrText>
                      </w:r>
                      <w:r>
                        <w:fldChar w:fldCharType="separate"/>
                      </w:r>
                      <w:r>
                        <w:rPr>
                          <w:noProof/>
                        </w:rPr>
                        <w:t>15</w:t>
                      </w:r>
                      <w:r>
                        <w:fldChar w:fldCharType="end"/>
                      </w:r>
                      <w:r>
                        <w:t>: Schedule details</w:t>
                      </w:r>
                    </w:p>
                  </w:txbxContent>
                </v:textbox>
                <w10:wrap type="topAndBottom"/>
              </v:shape>
            </w:pict>
          </mc:Fallback>
        </mc:AlternateContent>
      </w:r>
      <w:r w:rsidR="001577FB">
        <w:rPr>
          <w:noProof/>
          <w:lang w:val="nl-NL" w:eastAsia="nl-NL"/>
        </w:rPr>
        <w:drawing>
          <wp:anchor distT="0" distB="0" distL="0" distR="0" simplePos="0" relativeHeight="251670528" behindDoc="0" locked="0" layoutInCell="1" allowOverlap="1" wp14:anchorId="736214DE" wp14:editId="14C77E37">
            <wp:simplePos x="0" y="0"/>
            <wp:positionH relativeFrom="column">
              <wp:align>left</wp:align>
            </wp:positionH>
            <wp:positionV relativeFrom="paragraph">
              <wp:posOffset>0</wp:posOffset>
            </wp:positionV>
            <wp:extent cx="5400000" cy="5389200"/>
            <wp:effectExtent l="0" t="0" r="0" b="2540"/>
            <wp:wrapTopAndBottom/>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5389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bookmarkStart w:id="18" w:name="_Ref306709801"/>
      <w:r>
        <w:lastRenderedPageBreak/>
        <w:t xml:space="preserve">Create </w:t>
      </w:r>
      <w:r w:rsidR="00E93A33">
        <w:t xml:space="preserve">Advanced </w:t>
      </w:r>
      <w:r>
        <w:t>Schedule</w:t>
      </w:r>
      <w:bookmarkEnd w:id="18"/>
    </w:p>
    <w:p w:rsidR="001577FB" w:rsidRDefault="001577FB" w:rsidP="00C65AC1">
      <w:pPr>
        <w:pStyle w:val="SNStandaard"/>
      </w:pPr>
      <w:r>
        <w:t xml:space="preserve">The main goal of </w:t>
      </w:r>
      <w:r w:rsidR="003B53A0">
        <w:t>OpenDRAC</w:t>
      </w:r>
      <w:r>
        <w:t xml:space="preserve"> is to create scheduled services of light paths between two termination points. This can be done in the screen found under  Schedule </w:t>
      </w:r>
      <w:r>
        <w:rPr>
          <w:rFonts w:ascii="Arial" w:hAnsi="Arial" w:cs="Arial"/>
        </w:rPr>
        <w:t>→</w:t>
      </w:r>
      <w:r>
        <w:t xml:space="preserve"> Create </w:t>
      </w:r>
      <w:r w:rsidR="00E93A33">
        <w:t xml:space="preserve">Advanced </w:t>
      </w:r>
      <w:r>
        <w:t>Schedule.</w:t>
      </w:r>
    </w:p>
    <w:p w:rsidR="001577FB" w:rsidRDefault="001577FB" w:rsidP="00C65AC1">
      <w:pPr>
        <w:pStyle w:val="SNStandaard"/>
      </w:pPr>
      <w:r>
        <w:t>This menu option leads to a big form for defining a schedule. The form consists of three blocks:</w:t>
      </w:r>
    </w:p>
    <w:p w:rsidR="001577FB" w:rsidRDefault="001577FB" w:rsidP="001577FB">
      <w:pPr>
        <w:pStyle w:val="Kop4"/>
      </w:pPr>
      <w:r>
        <w:t>Schedule Information</w:t>
      </w:r>
    </w:p>
    <w:p w:rsidR="001577FB" w:rsidRDefault="001577FB" w:rsidP="00C65AC1">
      <w:pPr>
        <w:pStyle w:val="SNStandaard"/>
      </w:pPr>
      <w:r>
        <w:t xml:space="preserve">In the block “Schedule Information” </w:t>
      </w:r>
      <w:r w:rsidR="00F16088">
        <w:t xml:space="preserve">the </w:t>
      </w:r>
      <w:r>
        <w:t>following items can be entered:</w:t>
      </w:r>
    </w:p>
    <w:p w:rsidR="001577FB" w:rsidRDefault="001577FB" w:rsidP="00B873DA">
      <w:pPr>
        <w:pStyle w:val="SNOpsomming"/>
      </w:pPr>
      <w:r>
        <w:t>The name of the schedule.</w:t>
      </w:r>
    </w:p>
    <w:p w:rsidR="001577FB" w:rsidRDefault="001577FB" w:rsidP="00B873DA">
      <w:pPr>
        <w:pStyle w:val="SNOpsomming"/>
      </w:pPr>
      <w:r>
        <w:t>The activation type: This option offers the following values:</w:t>
      </w:r>
    </w:p>
    <w:p w:rsidR="001577FB" w:rsidRDefault="001577FB" w:rsidP="00FD2066">
      <w:pPr>
        <w:pStyle w:val="SNOpsomming2"/>
      </w:pPr>
      <w:r>
        <w:t>Pre-reservation, automatic activation: The schedule is reserved, and is confirmed automatically at the given start time.</w:t>
      </w:r>
    </w:p>
    <w:p w:rsidR="001577FB" w:rsidRDefault="001577FB" w:rsidP="00FD2066">
      <w:pPr>
        <w:pStyle w:val="SNOpsomming2"/>
      </w:pPr>
      <w:r>
        <w:t xml:space="preserve">Pre-reservation, manual activation: The schedule is reserved, but has to be confirmed. (via Schedule </w:t>
      </w:r>
      <w:r>
        <w:rPr>
          <w:rFonts w:ascii="Arial" w:hAnsi="Arial" w:cs="Arial"/>
        </w:rPr>
        <w:t>→</w:t>
      </w:r>
      <w:r>
        <w:t xml:space="preserve"> List schedules).</w:t>
      </w:r>
    </w:p>
    <w:p w:rsidR="001577FB" w:rsidRDefault="001577FB" w:rsidP="00FD2066">
      <w:pPr>
        <w:pStyle w:val="SNOpsomming2"/>
      </w:pPr>
      <w:r>
        <w:t>Reservation, automatic activation: The schedule is started automatica</w:t>
      </w:r>
      <w:r w:rsidR="00A07F1E">
        <w:t>l</w:t>
      </w:r>
      <w:r>
        <w:t>ly at the set start time.</w:t>
      </w:r>
    </w:p>
    <w:p w:rsidR="001577FB" w:rsidRDefault="001577FB" w:rsidP="00FD2066">
      <w:pPr>
        <w:pStyle w:val="SNOpsomming2"/>
      </w:pPr>
      <w:r>
        <w:t xml:space="preserve">Reservation, manual activation: The schedule has to be activated manually (via Schedule </w:t>
      </w:r>
      <w:r>
        <w:rPr>
          <w:rFonts w:ascii="Arial" w:hAnsi="Arial" w:cs="Arial"/>
        </w:rPr>
        <w:t>→</w:t>
      </w:r>
      <w:r>
        <w:t xml:space="preserve"> List schedules).</w:t>
      </w:r>
    </w:p>
    <w:p w:rsidR="001577FB" w:rsidRDefault="001577FB" w:rsidP="00B873DA">
      <w:pPr>
        <w:pStyle w:val="SNOpsomming"/>
      </w:pPr>
      <w:r>
        <w:t>The billing group: the group requesting the schedule.</w:t>
      </w:r>
    </w:p>
    <w:p w:rsidR="001577FB" w:rsidRDefault="001577FB" w:rsidP="00B873DA">
      <w:pPr>
        <w:pStyle w:val="SNOpsomming"/>
      </w:pPr>
      <w:r>
        <w:t>Start time, end time and consequently the duration of the schedule. The schedule can be started immediately by checking the check box in front of “start now”.  By altering the end date the value in the duration field changes and vice versa.</w:t>
      </w:r>
    </w:p>
    <w:p w:rsidR="001577FB" w:rsidRDefault="001577FB" w:rsidP="00B873DA">
      <w:pPr>
        <w:pStyle w:val="SNOpsomming"/>
      </w:pPr>
      <w:r>
        <w:t>With the button “find a time” you can ask the server for an empty time slot for a particular light path. For this button to work, the fields source endpoint, destination endpoint, duration, and rate have to be filled in.</w:t>
      </w:r>
    </w:p>
    <w:p w:rsidR="00FD2066" w:rsidRDefault="00FD2066" w:rsidP="00FD2066">
      <w:pPr>
        <w:pStyle w:val="Kop4"/>
      </w:pPr>
      <w:r w:rsidRPr="00FD2066">
        <w:t>Light path</w:t>
      </w:r>
      <w:r w:rsidR="004161F8">
        <w:t xml:space="preserve"> Connectivity</w:t>
      </w:r>
      <w:r w:rsidRPr="00FD2066">
        <w:t xml:space="preserve"> </w:t>
      </w:r>
    </w:p>
    <w:p w:rsidR="001577FB" w:rsidRDefault="001577FB" w:rsidP="00FD2066">
      <w:pPr>
        <w:pStyle w:val="SNOpsomming"/>
        <w:numPr>
          <w:ilvl w:val="0"/>
          <w:numId w:val="0"/>
        </w:numPr>
      </w:pPr>
      <w:r>
        <w:t>In the block “Light path Connectivity” the following items can be entered:</w:t>
      </w:r>
    </w:p>
    <w:p w:rsidR="001577FB" w:rsidRDefault="001577FB" w:rsidP="00B873DA">
      <w:pPr>
        <w:pStyle w:val="SNOpsomming"/>
      </w:pPr>
      <w:r>
        <w:t>Source Endpoint: Definition of the source endpoint of the requested light path</w:t>
      </w:r>
    </w:p>
    <w:p w:rsidR="001577FB" w:rsidRDefault="001577FB" w:rsidP="00B873DA">
      <w:pPr>
        <w:pStyle w:val="SNOpsomming"/>
      </w:pPr>
      <w:r>
        <w:t xml:space="preserve">User Group: The user group for which the reservation is made. Because resource groups are linked to user groups, changing this field changes the list of values for the resource group. </w:t>
      </w:r>
    </w:p>
    <w:p w:rsidR="001577FB" w:rsidRDefault="001577FB" w:rsidP="00B873DA">
      <w:pPr>
        <w:pStyle w:val="SNOpsomming"/>
      </w:pPr>
      <w:r>
        <w:t>Resource Group: Resources (endpoints) are organized in resource groups. Setting the resource group changes the list of values for the endpoint.</w:t>
      </w:r>
    </w:p>
    <w:p w:rsidR="001577FB" w:rsidRDefault="001577FB" w:rsidP="00B873DA">
      <w:pPr>
        <w:pStyle w:val="SNOpsomming"/>
      </w:pPr>
      <w:r>
        <w:t xml:space="preserve">Site filter: end points can be grouped under a site, </w:t>
      </w:r>
      <w:r w:rsidR="009306BA">
        <w:t>e.g.</w:t>
      </w:r>
      <w:r>
        <w:t xml:space="preserve"> University Of Amsterdam.</w:t>
      </w:r>
    </w:p>
    <w:p w:rsidR="001577FB" w:rsidRDefault="001577FB" w:rsidP="00B873DA">
      <w:pPr>
        <w:pStyle w:val="SNOpsomming"/>
      </w:pPr>
      <w:r>
        <w:t>Endpoint: this list shows all the endpoints in the network elements connected to the server. If available, the logical name of is showed. If that is not available the physical name is shown. Changing the value in this selector changes the field value of physical name. The logical name can be set with the admin client.</w:t>
      </w:r>
    </w:p>
    <w:p w:rsidR="001577FB" w:rsidRDefault="001577FB" w:rsidP="00B873DA">
      <w:pPr>
        <w:pStyle w:val="SNOpsomming"/>
      </w:pPr>
      <w:r>
        <w:t xml:space="preserve">Endpoint Layer: choose from layer 0,1 or 2 (default). Changing this selector, changes the availability of the fields channel and </w:t>
      </w:r>
      <w:proofErr w:type="spellStart"/>
      <w:r>
        <w:t>vlan</w:t>
      </w:r>
      <w:proofErr w:type="spellEnd"/>
      <w:r>
        <w:t xml:space="preserve"> id.</w:t>
      </w:r>
    </w:p>
    <w:p w:rsidR="001577FB" w:rsidRDefault="001577FB" w:rsidP="00B873DA">
      <w:pPr>
        <w:pStyle w:val="SNOpsomming"/>
      </w:pPr>
      <w:r>
        <w:t>Endpoint channel: Only available for layer 1 connections. Indic</w:t>
      </w:r>
      <w:r w:rsidR="008074B1">
        <w:t>ates the channel within the cho</w:t>
      </w:r>
      <w:r>
        <w:t>sen SDH or SONNET container.</w:t>
      </w:r>
    </w:p>
    <w:p w:rsidR="001577FB" w:rsidRDefault="001577FB" w:rsidP="00B873DA">
      <w:pPr>
        <w:pStyle w:val="SNOpsomming"/>
      </w:pPr>
      <w:r>
        <w:t xml:space="preserve">Endpoint </w:t>
      </w:r>
      <w:proofErr w:type="spellStart"/>
      <w:r>
        <w:t>VlanId</w:t>
      </w:r>
      <w:proofErr w:type="spellEnd"/>
      <w:r>
        <w:t>: virtual LAN id the connection will be tagged with.</w:t>
      </w:r>
    </w:p>
    <w:p w:rsidR="001577FB" w:rsidRDefault="001577FB" w:rsidP="00B873DA">
      <w:pPr>
        <w:pStyle w:val="SNOpsomming"/>
      </w:pPr>
      <w:r>
        <w:t>Target Endpoint: Definition of the target endpoint of the requested light path. It has the same set of fields as the source end point.</w:t>
      </w:r>
    </w:p>
    <w:p w:rsidR="001577FB" w:rsidRDefault="001577FB" w:rsidP="00B873DA">
      <w:pPr>
        <w:pStyle w:val="SNOpsomming"/>
      </w:pPr>
      <w:r>
        <w:t>Rate: the bit rate of the requested light path in Mb/sec.</w:t>
      </w:r>
    </w:p>
    <w:p w:rsidR="001577FB" w:rsidRDefault="001577FB" w:rsidP="00B873DA">
      <w:pPr>
        <w:pStyle w:val="SNOpsomming"/>
      </w:pPr>
      <w:r>
        <w:lastRenderedPageBreak/>
        <w:t>Protection Type: either unprotected or 1+1 path protected. The latter sets up a redundant path that takes over if the set path fails.</w:t>
      </w:r>
    </w:p>
    <w:p w:rsidR="001577FB" w:rsidRDefault="001577FB" w:rsidP="00B873DA">
      <w:pPr>
        <w:pStyle w:val="SNOpsomming"/>
      </w:pPr>
      <w:r>
        <w:t>CCAT/VCAT: contiguous concatenation  vs. virtual concatenation.</w:t>
      </w:r>
    </w:p>
    <w:p w:rsidR="001577FB" w:rsidRDefault="001577FB" w:rsidP="00C65AC1">
      <w:pPr>
        <w:pStyle w:val="SNStandaard"/>
      </w:pPr>
    </w:p>
    <w:p w:rsidR="001577FB" w:rsidRDefault="001577FB" w:rsidP="001577FB">
      <w:pPr>
        <w:pStyle w:val="Kop4"/>
      </w:pPr>
      <w:r>
        <w:t>Optional Information</w:t>
      </w:r>
    </w:p>
    <w:p w:rsidR="001577FB" w:rsidRDefault="001577FB" w:rsidP="00C65AC1">
      <w:pPr>
        <w:pStyle w:val="SNStandaard"/>
      </w:pPr>
      <w:r>
        <w:t>The block Optional Information consists of two tabs: Recurrence and Advance Options</w:t>
      </w:r>
    </w:p>
    <w:p w:rsidR="001577FB" w:rsidRDefault="001577FB" w:rsidP="00C65AC1">
      <w:pPr>
        <w:pStyle w:val="SNStandaard"/>
      </w:pPr>
      <w:r>
        <w:t xml:space="preserve">Under the tab “Recurrence” you can define settings for repetitive schedules. It consists of the following fields: </w:t>
      </w:r>
    </w:p>
    <w:p w:rsidR="001577FB" w:rsidRDefault="001577FB" w:rsidP="00B873DA">
      <w:pPr>
        <w:pStyle w:val="SNOpsomming"/>
      </w:pPr>
      <w:r>
        <w:t>This schedule will repeat: make the schedule repetitive by checking this option.</w:t>
      </w:r>
    </w:p>
    <w:p w:rsidR="001577FB" w:rsidRDefault="001577FB" w:rsidP="00B873DA">
      <w:pPr>
        <w:pStyle w:val="SNOpsomming"/>
      </w:pPr>
      <w:r>
        <w:t>End after: either define the number of repetitions, or the end date for the schedule.</w:t>
      </w:r>
    </w:p>
    <w:p w:rsidR="001577FB" w:rsidRDefault="001577FB" w:rsidP="00B873DA">
      <w:pPr>
        <w:pStyle w:val="SNOpsomming"/>
      </w:pPr>
      <w:r>
        <w:t>Recurrence pattern: define whether the schedule should repeat daily, weekly, monthly or yearly.</w:t>
      </w:r>
    </w:p>
    <w:p w:rsidR="001577FB" w:rsidRDefault="001577FB" w:rsidP="00B873DA">
      <w:pPr>
        <w:pStyle w:val="SNOpsomming"/>
      </w:pPr>
      <w:r>
        <w:t>Under  the tab “Advanced Options” you can set routing options and an email address. It consists of the following fields:</w:t>
      </w:r>
    </w:p>
    <w:p w:rsidR="001577FB" w:rsidRDefault="001577FB" w:rsidP="00B873DA">
      <w:pPr>
        <w:pStyle w:val="SNOpsomming"/>
      </w:pPr>
      <w:r>
        <w:t>E-mail address: for administrative purposes.</w:t>
      </w:r>
    </w:p>
    <w:p w:rsidR="001577FB" w:rsidRDefault="001577FB" w:rsidP="00B873DA">
      <w:pPr>
        <w:pStyle w:val="SNOpsomming"/>
      </w:pPr>
      <w:r>
        <w:t>Routing Algorithm: the algorithm that is used to create the path between source and target endpoint. The available options are:</w:t>
      </w:r>
    </w:p>
    <w:p w:rsidR="001577FB" w:rsidRDefault="001577FB" w:rsidP="00B873DA">
      <w:pPr>
        <w:pStyle w:val="SNOpsomming"/>
      </w:pPr>
      <w:r>
        <w:t>Default: Shortest Path First.</w:t>
      </w:r>
    </w:p>
    <w:p w:rsidR="001577FB" w:rsidRDefault="001577FB" w:rsidP="00B873DA">
      <w:pPr>
        <w:pStyle w:val="SNOpsomming"/>
      </w:pPr>
      <w:r>
        <w:t>Shortest Path First: Standard SPF.</w:t>
      </w:r>
    </w:p>
    <w:p w:rsidR="001577FB" w:rsidRDefault="001577FB" w:rsidP="00B873DA">
      <w:pPr>
        <w:pStyle w:val="SNOpsomming"/>
      </w:pPr>
      <w:r>
        <w:t>Constrained Shortest Path First: The same as  Shortest Path First, but with extra settings that constrain the computation.</w:t>
      </w:r>
    </w:p>
    <w:p w:rsidR="001577FB" w:rsidRDefault="001577FB" w:rsidP="00B873DA">
      <w:pPr>
        <w:pStyle w:val="SNOpsomming"/>
      </w:pPr>
      <w:r>
        <w:t>CSPF Metric: Constrained Shorted Path First metric. This field is only active if for the routing algorithm “Constrained Shorted Path First ”.</w:t>
      </w:r>
    </w:p>
    <w:p w:rsidR="001577FB" w:rsidRDefault="001577FB" w:rsidP="00B873DA">
      <w:pPr>
        <w:pStyle w:val="SNOpsomming"/>
      </w:pPr>
      <w:r>
        <w:t xml:space="preserve">Default: </w:t>
      </w:r>
    </w:p>
    <w:p w:rsidR="001577FB" w:rsidRDefault="001577FB" w:rsidP="00B873DA">
      <w:pPr>
        <w:pStyle w:val="SNOpsomming"/>
      </w:pPr>
      <w:r>
        <w:t>Cost: Calculate by cost factors assigned to links.</w:t>
      </w:r>
    </w:p>
    <w:p w:rsidR="001577FB" w:rsidRDefault="001577FB" w:rsidP="00B873DA">
      <w:pPr>
        <w:pStyle w:val="SNOpsomming"/>
      </w:pPr>
      <w:r>
        <w:t>Hop: Minimi</w:t>
      </w:r>
      <w:r w:rsidR="001542D3">
        <w:t>s</w:t>
      </w:r>
      <w:r>
        <w:t>e the amount of hops in the resulting route.</w:t>
      </w:r>
    </w:p>
    <w:p w:rsidR="001577FB" w:rsidRDefault="001577FB" w:rsidP="00B873DA">
      <w:pPr>
        <w:pStyle w:val="SNOpsomming"/>
      </w:pPr>
      <w:r>
        <w:t>Metric2: Value you can fill out with anything you want.  For example, how "green" is a specific link so you can minimize on environmental impact.</w:t>
      </w:r>
    </w:p>
    <w:p w:rsidR="001577FB" w:rsidRDefault="001577FB" w:rsidP="00B873DA">
      <w:pPr>
        <w:pStyle w:val="SNOpsomming"/>
      </w:pPr>
      <w:r>
        <w:t>Metric value: The maximum for the chosen CSPF Metric. If only paths with a cost higher than the given value, the schedule is not created.</w:t>
      </w:r>
    </w:p>
    <w:p w:rsidR="001577FB" w:rsidRDefault="001577FB" w:rsidP="00B873DA">
      <w:pPr>
        <w:pStyle w:val="SNOpsomming"/>
      </w:pPr>
      <w:r>
        <w:t>Diversely routing options: With diverse routing, you can protect not only against cable failure but also against local exchange failure as there are two separate routes from two exchanges to your site. This option offers the following options:</w:t>
      </w:r>
    </w:p>
    <w:p w:rsidR="001577FB" w:rsidRDefault="001577FB" w:rsidP="00B873DA">
      <w:pPr>
        <w:pStyle w:val="SNOpsomming"/>
      </w:pPr>
      <w:r>
        <w:t>By shared risk link groups: Links can be grouped in a risk group. With the value given in this field you tell path computation which links to avoid at determining a new path. Fill in the name of the group.</w:t>
      </w:r>
    </w:p>
    <w:p w:rsidR="001577FB" w:rsidRDefault="001577FB" w:rsidP="00B873DA">
      <w:pPr>
        <w:pStyle w:val="SNOpsomming"/>
      </w:pPr>
      <w:r>
        <w:t>By Existing service ID:  With the value given in this field you tell path computation which links to avoid at determining a new path, based on services that are active during the service period of the new schedule.</w:t>
      </w:r>
      <w:r>
        <w:tab/>
      </w:r>
    </w:p>
    <w:p w:rsidR="001577FB" w:rsidRDefault="001577FB" w:rsidP="00C65AC1">
      <w:pPr>
        <w:pStyle w:val="SNStandaard"/>
      </w:pPr>
      <w:r>
        <w:t>At the bottom of the form there are three buttons:</w:t>
      </w:r>
    </w:p>
    <w:p w:rsidR="001577FB" w:rsidRPr="00C93347" w:rsidRDefault="001577FB" w:rsidP="00A436EB">
      <w:pPr>
        <w:pStyle w:val="SNOpsomming123"/>
        <w:numPr>
          <w:ilvl w:val="0"/>
          <w:numId w:val="14"/>
        </w:numPr>
      </w:pPr>
      <w:r w:rsidRPr="00C93347">
        <w:t xml:space="preserve">Query: query the server if the creation of the schedule is possible with the given parameters. Because this form has a lot of fields, it is advised to always first query the availability of the requested resources before clicking on the button “Create”. </w:t>
      </w:r>
    </w:p>
    <w:p w:rsidR="001577FB" w:rsidRPr="00C93347" w:rsidRDefault="001577FB" w:rsidP="00C93347">
      <w:pPr>
        <w:pStyle w:val="SNOpsomming123"/>
      </w:pPr>
      <w:r w:rsidRPr="00C93347">
        <w:lastRenderedPageBreak/>
        <w:t xml:space="preserve">Create: Create the schedule with the given parameters. If the requested resources are not available an error screen is displayed. It is advised to always first query the availability of the requested resources. </w:t>
      </w:r>
    </w:p>
    <w:p w:rsidR="001577FB" w:rsidRPr="00C93347" w:rsidRDefault="001577FB" w:rsidP="00C93347">
      <w:pPr>
        <w:pStyle w:val="SNOpsomming123"/>
      </w:pPr>
      <w:r w:rsidRPr="00C93347">
        <w:t>Reset: reset all form fields to their initial value.</w:t>
      </w:r>
    </w:p>
    <w:p w:rsidR="001577FB" w:rsidRDefault="001577FB" w:rsidP="00C65AC1">
      <w:pPr>
        <w:pStyle w:val="SNStandaard"/>
      </w:pPr>
    </w:p>
    <w:p w:rsidR="001577FB" w:rsidRDefault="0001042E" w:rsidP="00C65AC1">
      <w:pPr>
        <w:pStyle w:val="SNStandaard"/>
      </w:pPr>
      <w:r>
        <w:rPr>
          <w:noProof/>
          <w:lang w:val="nl-NL" w:eastAsia="nl-NL"/>
        </w:rPr>
        <w:lastRenderedPageBreak/>
        <mc:AlternateContent>
          <mc:Choice Requires="wps">
            <w:drawing>
              <wp:anchor distT="0" distB="0" distL="114300" distR="114300" simplePos="0" relativeHeight="251746304" behindDoc="0" locked="0" layoutInCell="1" allowOverlap="1" wp14:anchorId="4441B74E" wp14:editId="28221570">
                <wp:simplePos x="0" y="0"/>
                <wp:positionH relativeFrom="column">
                  <wp:align>left</wp:align>
                </wp:positionH>
                <wp:positionV relativeFrom="paragraph">
                  <wp:posOffset>5733415</wp:posOffset>
                </wp:positionV>
                <wp:extent cx="5399405" cy="635"/>
                <wp:effectExtent l="0" t="0" r="0" b="0"/>
                <wp:wrapTopAndBottom/>
                <wp:docPr id="104" name="Tekstvak 10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6B1FC6" w:rsidRDefault="00F0668F" w:rsidP="0001042E">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16</w:t>
                            </w:r>
                            <w:r>
                              <w:fldChar w:fldCharType="end"/>
                            </w:r>
                            <w:r>
                              <w:t>: Form for creating a schedule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04" o:spid="_x0000_s1038" type="#_x0000_t202" style="position:absolute;margin-left:0;margin-top:451.45pt;width:425.15pt;height:.05pt;z-index:25174630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" stroked="f">
                <v:textbox style="mso-fit-shape-to-text:t" inset="0,0,0,0">
                  <w:txbxContent>
                    <w:p w:rsidR="00F0668F" w:rsidRPr="006B1FC6" w:rsidRDefault="00F0668F" w:rsidP="0001042E">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16</w:t>
                      </w:r>
                      <w:r>
                        <w:fldChar w:fldCharType="end"/>
                      </w:r>
                      <w:r>
                        <w:t>: Form for creating a schedule</w:t>
                      </w:r>
                    </w:p>
                  </w:txbxContent>
                </v:textbox>
                <w10:wrap type="topAndBottom"/>
              </v:shape>
            </w:pict>
          </mc:Fallback>
        </mc:AlternateContent>
      </w:r>
      <w:r w:rsidR="001577FB">
        <w:rPr>
          <w:noProof/>
          <w:lang w:val="nl-NL" w:eastAsia="nl-NL"/>
        </w:rPr>
        <w:drawing>
          <wp:anchor distT="0" distB="0" distL="0" distR="0" simplePos="0" relativeHeight="251671552" behindDoc="0" locked="0" layoutInCell="1" allowOverlap="1" wp14:anchorId="3E9D24F5" wp14:editId="2D9F987B">
            <wp:simplePos x="0" y="0"/>
            <wp:positionH relativeFrom="column">
              <wp:align>left</wp:align>
            </wp:positionH>
            <wp:positionV relativeFrom="paragraph">
              <wp:posOffset>0</wp:posOffset>
            </wp:positionV>
            <wp:extent cx="5400000" cy="5677200"/>
            <wp:effectExtent l="0" t="0" r="0" b="0"/>
            <wp:wrapTopAndBottom/>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5677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bookmarkStart w:id="19" w:name="_Ref306709777"/>
      <w:r>
        <w:lastRenderedPageBreak/>
        <w:t>Create Simple Schedule</w:t>
      </w:r>
      <w:bookmarkEnd w:id="19"/>
    </w:p>
    <w:p w:rsidR="001577FB" w:rsidRDefault="001577FB" w:rsidP="001577FB">
      <w:r>
        <w:t xml:space="preserve">From the menu item  Schedule </w:t>
      </w:r>
      <w:r>
        <w:rPr>
          <w:rFonts w:ascii="Arial" w:hAnsi="Arial" w:cs="Arial"/>
        </w:rPr>
        <w:t>→</w:t>
      </w:r>
      <w:r>
        <w:t xml:space="preserve"> List Create Schedule, a simplified form is displayed to crea</w:t>
      </w:r>
      <w:r w:rsidR="003C66E0">
        <w:t>te a schedule. Only the start- a</w:t>
      </w:r>
      <w:r>
        <w:t xml:space="preserve">nd end time for the schedule, duration, the termination points and the bit rate have to be entered.  </w:t>
      </w:r>
    </w:p>
    <w:p w:rsidR="001577FB" w:rsidRDefault="00937A68" w:rsidP="00C65AC1">
      <w:pPr>
        <w:pStyle w:val="Bijschrift"/>
        <w:ind w:left="0" w:firstLine="0"/>
      </w:pPr>
      <w:r>
        <w:rPr>
          <w:noProof/>
          <w:lang w:val="nl-NL" w:eastAsia="nl-NL"/>
        </w:rPr>
        <mc:AlternateContent>
          <mc:Choice Requires="wps">
            <w:drawing>
              <wp:anchor distT="0" distB="0" distL="114300" distR="114300" simplePos="0" relativeHeight="251918336" behindDoc="0" locked="0" layoutInCell="1" allowOverlap="1" wp14:anchorId="5EA9797A" wp14:editId="26A63283">
                <wp:simplePos x="0" y="0"/>
                <wp:positionH relativeFrom="column">
                  <wp:posOffset>0</wp:posOffset>
                </wp:positionH>
                <wp:positionV relativeFrom="paragraph">
                  <wp:posOffset>4204335</wp:posOffset>
                </wp:positionV>
                <wp:extent cx="5399405" cy="635"/>
                <wp:effectExtent l="0" t="0" r="0" b="0"/>
                <wp:wrapNone/>
                <wp:docPr id="174" name="Tekstvak 17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626B16" w:rsidRDefault="00F0668F" w:rsidP="00937A68">
                            <w:pPr>
                              <w:pStyle w:val="Bijschrift"/>
                            </w:pPr>
                            <w:r>
                              <w:t xml:space="preserve">Figure </w:t>
                            </w:r>
                            <w:r>
                              <w:fldChar w:fldCharType="begin"/>
                            </w:r>
                            <w:r>
                              <w:instrText xml:space="preserve"> SEQ Figure \* ARABIC </w:instrText>
                            </w:r>
                            <w:r>
                              <w:fldChar w:fldCharType="separate"/>
                            </w:r>
                            <w:r>
                              <w:rPr>
                                <w:noProof/>
                              </w:rPr>
                              <w:t>17</w:t>
                            </w:r>
                            <w:r>
                              <w:fldChar w:fldCharType="end"/>
                            </w:r>
                            <w:r>
                              <w:t xml:space="preserve">: </w:t>
                            </w:r>
                            <w:r w:rsidRPr="008B4D99">
                              <w:t>Simplified form for creating a schedule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74" o:spid="_x0000_s1039" type="#_x0000_t202" style="position:absolute;margin-left:0;margin-top:331.0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" stroked="f">
                <v:textbox style="mso-fit-shape-to-text:t" inset="0,0,0,0">
                  <w:txbxContent>
                    <w:p w:rsidR="00F0668F" w:rsidRPr="00626B16" w:rsidRDefault="00F0668F" w:rsidP="00937A68">
                      <w:pPr>
                        <w:pStyle w:val="Bijschrift"/>
                      </w:pPr>
                      <w:r>
                        <w:t xml:space="preserve">Figure </w:t>
                      </w:r>
                      <w:r>
                        <w:fldChar w:fldCharType="begin"/>
                      </w:r>
                      <w:r>
                        <w:instrText xml:space="preserve"> SEQ Figure \* ARABIC </w:instrText>
                      </w:r>
                      <w:r>
                        <w:fldChar w:fldCharType="separate"/>
                      </w:r>
                      <w:r>
                        <w:rPr>
                          <w:noProof/>
                        </w:rPr>
                        <w:t>17</w:t>
                      </w:r>
                      <w:r>
                        <w:fldChar w:fldCharType="end"/>
                      </w:r>
                      <w:r>
                        <w:t xml:space="preserve">: </w:t>
                      </w:r>
                      <w:r w:rsidRPr="008B4D99">
                        <w:t>Simplified form for creating a schedule</w:t>
                      </w:r>
                    </w:p>
                  </w:txbxContent>
                </v:textbox>
              </v:shape>
            </w:pict>
          </mc:Fallback>
        </mc:AlternateContent>
      </w:r>
      <w:r w:rsidR="001577FB">
        <w:rPr>
          <w:noProof/>
          <w:lang w:val="nl-NL" w:eastAsia="nl-NL"/>
        </w:rPr>
        <w:drawing>
          <wp:anchor distT="0" distB="0" distL="0" distR="0" simplePos="0" relativeHeight="251672576" behindDoc="0" locked="0" layoutInCell="1" allowOverlap="1" wp14:anchorId="50EC825D" wp14:editId="1C51FB29">
            <wp:simplePos x="0" y="0"/>
            <wp:positionH relativeFrom="column">
              <wp:align>left</wp:align>
            </wp:positionH>
            <wp:positionV relativeFrom="paragraph">
              <wp:posOffset>0</wp:posOffset>
            </wp:positionV>
            <wp:extent cx="5400000" cy="4147200"/>
            <wp:effectExtent l="0" t="0" r="0" b="5715"/>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4147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r>
        <w:t>Because this screen does not have the possibility to query for the availability of the requested resources, the results screen shows an error screen if it is not possible to create the schedule. To find an empty time slot for your schedule use the functionality under  Schedule → Advanced Search.</w:t>
      </w:r>
    </w:p>
    <w:p w:rsidR="001577FB" w:rsidRDefault="001577FB" w:rsidP="001577FB">
      <w:r>
        <w:t>Clicking on the button “Create” creates a new schedule, provided the requested resources are available. The schedule</w:t>
      </w:r>
      <w:r w:rsidR="000A6662">
        <w:t xml:space="preserve"> </w:t>
      </w:r>
      <w:r>
        <w:t>is then created with the given parameters and the default values for the other fields as presented in the normal Create Schedule.</w:t>
      </w:r>
    </w:p>
    <w:p w:rsidR="001577FB" w:rsidRDefault="00E01F91" w:rsidP="001577FB">
      <w:r>
        <w:t xml:space="preserve">NB: If a </w:t>
      </w:r>
      <w:proofErr w:type="spellStart"/>
      <w:r>
        <w:t>vlanId</w:t>
      </w:r>
      <w:proofErr w:type="spellEnd"/>
      <w:r>
        <w:t xml:space="preserve"> is required the schedule can only be created with the large create schedule form, as described in the previous paragraph.</w:t>
      </w:r>
    </w:p>
    <w:p w:rsidR="001577FB" w:rsidRDefault="001577FB" w:rsidP="001577FB">
      <w:pPr>
        <w:pStyle w:val="Kop3"/>
      </w:pPr>
      <w:r>
        <w:t>List Create Schedule Progress</w:t>
      </w:r>
    </w:p>
    <w:p w:rsidR="001577FB" w:rsidRDefault="001577FB" w:rsidP="001577FB">
      <w:r>
        <w:t>From the menu item  Schedule → List Create Schedule Progress, an overview of schedule creation in progress is displayed.</w:t>
      </w:r>
    </w:p>
    <w:p w:rsidR="00DD3A06" w:rsidRDefault="00DD3A06" w:rsidP="001577FB">
      <w:r>
        <w:t>With the button “Clear Selected”, the selected schedules can be removed from the list.</w:t>
      </w:r>
    </w:p>
    <w:p w:rsidR="001577FB" w:rsidRDefault="00C52CFF" w:rsidP="001577FB">
      <w:r>
        <w:rPr>
          <w:noProof/>
          <w:lang w:val="nl-NL" w:eastAsia="nl-NL"/>
        </w:rPr>
        <w:lastRenderedPageBreak/>
        <mc:AlternateContent>
          <mc:Choice Requires="wps">
            <w:drawing>
              <wp:anchor distT="0" distB="0" distL="114300" distR="114300" simplePos="0" relativeHeight="251750400" behindDoc="0" locked="0" layoutInCell="1" allowOverlap="1" wp14:anchorId="101D116A" wp14:editId="4631C7DB">
                <wp:simplePos x="0" y="0"/>
                <wp:positionH relativeFrom="column">
                  <wp:align>left</wp:align>
                </wp:positionH>
                <wp:positionV relativeFrom="paragraph">
                  <wp:posOffset>3216275</wp:posOffset>
                </wp:positionV>
                <wp:extent cx="5399405"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39152A" w:rsidRDefault="00F0668F" w:rsidP="00C52CFF">
                            <w:pPr>
                              <w:pStyle w:val="Bijschrift"/>
                              <w:rPr>
                                <w:noProof/>
                                <w:sz w:val="18"/>
                                <w:szCs w:val="24"/>
                              </w:rPr>
                            </w:pPr>
                            <w:r>
                              <w:t xml:space="preserve">Figure </w:t>
                            </w:r>
                            <w:r>
                              <w:fldChar w:fldCharType="begin"/>
                            </w:r>
                            <w:r>
                              <w:instrText xml:space="preserve"> SEQ Figure \* ARABIC </w:instrText>
                            </w:r>
                            <w:r>
                              <w:fldChar w:fldCharType="separate"/>
                            </w:r>
                            <w:r>
                              <w:rPr>
                                <w:noProof/>
                              </w:rPr>
                              <w:t>18</w:t>
                            </w:r>
                            <w:r>
                              <w:fldChar w:fldCharType="end"/>
                            </w:r>
                            <w:r>
                              <w:t>: List create schedule progress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07" o:spid="_x0000_s1040" type="#_x0000_t202" style="position:absolute;margin-left:0;margin-top:253.25pt;width:425.15pt;height:.05pt;z-index:25175040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" stroked="f">
                <v:textbox style="mso-fit-shape-to-text:t" inset="0,0,0,0">
                  <w:txbxContent>
                    <w:p w:rsidR="00F0668F" w:rsidRPr="0039152A" w:rsidRDefault="00F0668F" w:rsidP="00C52CFF">
                      <w:pPr>
                        <w:pStyle w:val="Bijschrift"/>
                        <w:rPr>
                          <w:noProof/>
                          <w:sz w:val="18"/>
                          <w:szCs w:val="24"/>
                        </w:rPr>
                      </w:pPr>
                      <w:r>
                        <w:t xml:space="preserve">Figure </w:t>
                      </w:r>
                      <w:r>
                        <w:fldChar w:fldCharType="begin"/>
                      </w:r>
                      <w:r>
                        <w:instrText xml:space="preserve"> SEQ Figure \* ARABIC </w:instrText>
                      </w:r>
                      <w:r>
                        <w:fldChar w:fldCharType="separate"/>
                      </w:r>
                      <w:r>
                        <w:rPr>
                          <w:noProof/>
                        </w:rPr>
                        <w:t>18</w:t>
                      </w:r>
                      <w:r>
                        <w:fldChar w:fldCharType="end"/>
                      </w:r>
                      <w:r>
                        <w:t>: List create schedule progress</w:t>
                      </w:r>
                    </w:p>
                  </w:txbxContent>
                </v:textbox>
                <w10:wrap type="topAndBottom"/>
              </v:shape>
            </w:pict>
          </mc:Fallback>
        </mc:AlternateContent>
      </w:r>
      <w:r w:rsidR="001577FB">
        <w:rPr>
          <w:noProof/>
          <w:lang w:val="nl-NL" w:eastAsia="nl-NL"/>
        </w:rPr>
        <w:drawing>
          <wp:anchor distT="0" distB="0" distL="0" distR="0" simplePos="0" relativeHeight="251673600" behindDoc="0" locked="0" layoutInCell="1" allowOverlap="1" wp14:anchorId="7ECCE6CF" wp14:editId="15BF93A1">
            <wp:simplePos x="0" y="0"/>
            <wp:positionH relativeFrom="column">
              <wp:align>left</wp:align>
            </wp:positionH>
            <wp:positionV relativeFrom="paragraph">
              <wp:posOffset>0</wp:posOffset>
            </wp:positionV>
            <wp:extent cx="5400000" cy="3160800"/>
            <wp:effectExtent l="0" t="0" r="0" b="1905"/>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3160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Advanced Search</w:t>
      </w:r>
    </w:p>
    <w:p w:rsidR="001577FB" w:rsidRDefault="001577FB" w:rsidP="001577FB">
      <w:r>
        <w:t>From the menu item  Schedule → Advanced Search, the user can search time slots that are available to create a new schedule.</w:t>
      </w:r>
    </w:p>
    <w:p w:rsidR="001577FB" w:rsidRDefault="001577FB" w:rsidP="001577FB">
      <w:r>
        <w:t xml:space="preserve">To do the search the following criteria must be entered: </w:t>
      </w:r>
    </w:p>
    <w:p w:rsidR="001577FB" w:rsidRDefault="001577FB" w:rsidP="00C65AC1">
      <w:pPr>
        <w:pStyle w:val="SNOpsomming"/>
      </w:pPr>
      <w:bookmarkStart w:id="20" w:name="__RefHeading__2555_1286407930"/>
      <w:bookmarkEnd w:id="20"/>
      <w:r>
        <w:t>Source Port: Source port for which the availability of free time slots should be calculated.</w:t>
      </w:r>
    </w:p>
    <w:p w:rsidR="001577FB" w:rsidRDefault="001577FB" w:rsidP="00C65AC1">
      <w:pPr>
        <w:pStyle w:val="SNOpsomming"/>
      </w:pPr>
      <w:bookmarkStart w:id="21" w:name="__RefHeading__2557_1286407930"/>
      <w:bookmarkEnd w:id="21"/>
      <w:r>
        <w:t>Destination Port: Displayed in a new window of this application.</w:t>
      </w:r>
    </w:p>
    <w:p w:rsidR="001577FB" w:rsidRDefault="001577FB" w:rsidP="00C65AC1">
      <w:pPr>
        <w:pStyle w:val="SNOpsomming"/>
      </w:pPr>
      <w:bookmarkStart w:id="22" w:name="__RefHeading__2559_1286407930"/>
      <w:bookmarkEnd w:id="22"/>
      <w:r>
        <w:t>Duration: Duration of the schedule.</w:t>
      </w:r>
    </w:p>
    <w:p w:rsidR="001577FB" w:rsidRDefault="001577FB" w:rsidP="00C65AC1">
      <w:pPr>
        <w:pStyle w:val="SNOpsomming"/>
      </w:pPr>
      <w:r>
        <w:t>Rate: Rate in Mb of the schedule.</w:t>
      </w:r>
    </w:p>
    <w:p w:rsidR="001577FB" w:rsidRDefault="001577FB" w:rsidP="001577FB">
      <w:r>
        <w:t>After setting</w:t>
      </w:r>
      <w:r w:rsidR="00BE4BD5">
        <w:t xml:space="preserve"> these values and</w:t>
      </w:r>
      <w:r>
        <w:t xml:space="preserve"> </w:t>
      </w:r>
      <w:r w:rsidR="00375748">
        <w:t>clicking on</w:t>
      </w:r>
      <w:r>
        <w:t xml:space="preserve"> the query button, a list with available time slots is displayed.</w:t>
      </w:r>
    </w:p>
    <w:p w:rsidR="001577FB" w:rsidRDefault="00C52CFF" w:rsidP="001577FB">
      <w:r>
        <w:rPr>
          <w:noProof/>
          <w:lang w:val="nl-NL" w:eastAsia="nl-NL"/>
        </w:rPr>
        <w:lastRenderedPageBreak/>
        <mc:AlternateContent>
          <mc:Choice Requires="wps">
            <w:drawing>
              <wp:anchor distT="0" distB="0" distL="114300" distR="114300" simplePos="0" relativeHeight="251752448" behindDoc="0" locked="0" layoutInCell="1" allowOverlap="1" wp14:anchorId="718F47B3" wp14:editId="20BE916B">
                <wp:simplePos x="0" y="0"/>
                <wp:positionH relativeFrom="column">
                  <wp:align>left</wp:align>
                </wp:positionH>
                <wp:positionV relativeFrom="paragraph">
                  <wp:posOffset>3232785</wp:posOffset>
                </wp:positionV>
                <wp:extent cx="5399405" cy="635"/>
                <wp:effectExtent l="0" t="0" r="0" b="0"/>
                <wp:wrapTopAndBottom/>
                <wp:docPr id="108" name="Tekstvak 10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361A2E" w:rsidRDefault="00F0668F" w:rsidP="00C52CFF">
                            <w:pPr>
                              <w:pStyle w:val="Bijschrift"/>
                              <w:rPr>
                                <w:noProof/>
                                <w:sz w:val="18"/>
                                <w:szCs w:val="24"/>
                              </w:rPr>
                            </w:pPr>
                            <w:r>
                              <w:t xml:space="preserve">Figure </w:t>
                            </w:r>
                            <w:r>
                              <w:fldChar w:fldCharType="begin"/>
                            </w:r>
                            <w:r>
                              <w:instrText xml:space="preserve"> SEQ Figure \* ARABIC </w:instrText>
                            </w:r>
                            <w:r>
                              <w:fldChar w:fldCharType="separate"/>
                            </w:r>
                            <w:r>
                              <w:rPr>
                                <w:noProof/>
                              </w:rPr>
                              <w:t>19</w:t>
                            </w:r>
                            <w:r>
                              <w:fldChar w:fldCharType="end"/>
                            </w:r>
                            <w:r>
                              <w:t>: Advanced search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08" o:spid="_x0000_s1041" type="#_x0000_t202" style="position:absolute;margin-left:0;margin-top:254.55pt;width:425.15pt;height:.05pt;z-index:25175244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" stroked="f">
                <v:textbox style="mso-fit-shape-to-text:t" inset="0,0,0,0">
                  <w:txbxContent>
                    <w:p w:rsidR="00F0668F" w:rsidRPr="00361A2E" w:rsidRDefault="00F0668F" w:rsidP="00C52CFF">
                      <w:pPr>
                        <w:pStyle w:val="Bijschrift"/>
                        <w:rPr>
                          <w:noProof/>
                          <w:sz w:val="18"/>
                          <w:szCs w:val="24"/>
                        </w:rPr>
                      </w:pPr>
                      <w:r>
                        <w:t xml:space="preserve">Figure </w:t>
                      </w:r>
                      <w:r>
                        <w:fldChar w:fldCharType="begin"/>
                      </w:r>
                      <w:r>
                        <w:instrText xml:space="preserve"> SEQ Figure \* ARABIC </w:instrText>
                      </w:r>
                      <w:r>
                        <w:fldChar w:fldCharType="separate"/>
                      </w:r>
                      <w:r>
                        <w:rPr>
                          <w:noProof/>
                        </w:rPr>
                        <w:t>19</w:t>
                      </w:r>
                      <w:r>
                        <w:fldChar w:fldCharType="end"/>
                      </w:r>
                      <w:r>
                        <w:t>: Advanced search form</w:t>
                      </w:r>
                    </w:p>
                  </w:txbxContent>
                </v:textbox>
                <w10:wrap type="topAndBottom"/>
              </v:shape>
            </w:pict>
          </mc:Fallback>
        </mc:AlternateContent>
      </w:r>
      <w:r w:rsidR="001577FB">
        <w:rPr>
          <w:noProof/>
          <w:lang w:val="nl-NL" w:eastAsia="nl-NL"/>
        </w:rPr>
        <w:drawing>
          <wp:anchor distT="0" distB="0" distL="0" distR="0" simplePos="0" relativeHeight="251674624" behindDoc="0" locked="0" layoutInCell="1" allowOverlap="1" wp14:anchorId="49DD8538" wp14:editId="524C9CE5">
            <wp:simplePos x="0" y="0"/>
            <wp:positionH relativeFrom="column">
              <wp:align>left</wp:align>
            </wp:positionH>
            <wp:positionV relativeFrom="paragraph">
              <wp:posOffset>0</wp:posOffset>
            </wp:positionV>
            <wp:extent cx="5400000" cy="3175200"/>
            <wp:effectExtent l="0" t="0" r="0" b="635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3175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C52CFF" w:rsidP="001577FB">
      <w:r>
        <w:rPr>
          <w:noProof/>
          <w:lang w:val="nl-NL" w:eastAsia="nl-NL"/>
        </w:rPr>
        <mc:AlternateContent>
          <mc:Choice Requires="wps">
            <w:drawing>
              <wp:anchor distT="0" distB="0" distL="114300" distR="114300" simplePos="0" relativeHeight="251754496" behindDoc="0" locked="0" layoutInCell="1" allowOverlap="1" wp14:anchorId="602BD814" wp14:editId="0D0D5DC5">
                <wp:simplePos x="0" y="0"/>
                <wp:positionH relativeFrom="column">
                  <wp:align>left</wp:align>
                </wp:positionH>
                <wp:positionV relativeFrom="paragraph">
                  <wp:posOffset>3773805</wp:posOffset>
                </wp:positionV>
                <wp:extent cx="53994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582AA0" w:rsidRDefault="00F0668F" w:rsidP="00C52CFF">
                            <w:pPr>
                              <w:pStyle w:val="Bijschrift"/>
                              <w:rPr>
                                <w:noProof/>
                                <w:sz w:val="18"/>
                                <w:szCs w:val="24"/>
                              </w:rPr>
                            </w:pPr>
                            <w:r>
                              <w:t xml:space="preserve">Figure </w:t>
                            </w:r>
                            <w:r>
                              <w:fldChar w:fldCharType="begin"/>
                            </w:r>
                            <w:r>
                              <w:instrText xml:space="preserve"> SEQ Figure \* ARABIC </w:instrText>
                            </w:r>
                            <w:r>
                              <w:fldChar w:fldCharType="separate"/>
                            </w:r>
                            <w:r>
                              <w:rPr>
                                <w:noProof/>
                              </w:rPr>
                              <w:t>20</w:t>
                            </w:r>
                            <w:r>
                              <w:fldChar w:fldCharType="end"/>
                            </w:r>
                            <w:r>
                              <w:t>: Advanced search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09" o:spid="_x0000_s1042" type="#_x0000_t202" style="position:absolute;margin-left:0;margin-top:297.15pt;width:425.15pt;height:.05pt;z-index:25175449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" stroked="f">
                <v:textbox style="mso-fit-shape-to-text:t" inset="0,0,0,0">
                  <w:txbxContent>
                    <w:p w:rsidR="00F0668F" w:rsidRPr="00582AA0" w:rsidRDefault="00F0668F" w:rsidP="00C52CFF">
                      <w:pPr>
                        <w:pStyle w:val="Bijschrift"/>
                        <w:rPr>
                          <w:noProof/>
                          <w:sz w:val="18"/>
                          <w:szCs w:val="24"/>
                        </w:rPr>
                      </w:pPr>
                      <w:r>
                        <w:t xml:space="preserve">Figure </w:t>
                      </w:r>
                      <w:r>
                        <w:fldChar w:fldCharType="begin"/>
                      </w:r>
                      <w:r>
                        <w:instrText xml:space="preserve"> SEQ Figure \* ARABIC </w:instrText>
                      </w:r>
                      <w:r>
                        <w:fldChar w:fldCharType="separate"/>
                      </w:r>
                      <w:r>
                        <w:rPr>
                          <w:noProof/>
                        </w:rPr>
                        <w:t>20</w:t>
                      </w:r>
                      <w:r>
                        <w:fldChar w:fldCharType="end"/>
                      </w:r>
                      <w:r>
                        <w:t>: Advanced search results</w:t>
                      </w:r>
                    </w:p>
                  </w:txbxContent>
                </v:textbox>
                <w10:wrap type="topAndBottom"/>
              </v:shape>
            </w:pict>
          </mc:Fallback>
        </mc:AlternateContent>
      </w:r>
      <w:r w:rsidR="001577FB">
        <w:rPr>
          <w:noProof/>
          <w:lang w:val="nl-NL" w:eastAsia="nl-NL"/>
        </w:rPr>
        <w:drawing>
          <wp:anchor distT="0" distB="0" distL="0" distR="0" simplePos="0" relativeHeight="251675648" behindDoc="0" locked="0" layoutInCell="1" allowOverlap="1" wp14:anchorId="54D314A0" wp14:editId="40CB1198">
            <wp:simplePos x="0" y="0"/>
            <wp:positionH relativeFrom="column">
              <wp:align>left</wp:align>
            </wp:positionH>
            <wp:positionV relativeFrom="paragraph">
              <wp:posOffset>141605</wp:posOffset>
            </wp:positionV>
            <wp:extent cx="5400000" cy="3574800"/>
            <wp:effectExtent l="0" t="0" r="0" b="6985"/>
            <wp:wrapTopAndBottom/>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3574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Pr="004A47A7" w:rsidRDefault="001577FB" w:rsidP="004A47A7">
      <w:pPr>
        <w:pStyle w:val="Kop2"/>
      </w:pPr>
      <w:bookmarkStart w:id="23" w:name="__RefHeading__2184_1286407930"/>
      <w:bookmarkStart w:id="24" w:name="_Toc307569736"/>
      <w:bookmarkEnd w:id="23"/>
      <w:r w:rsidRPr="004A47A7">
        <w:lastRenderedPageBreak/>
        <w:t>Menu Service</w:t>
      </w:r>
      <w:bookmarkEnd w:id="24"/>
    </w:p>
    <w:p w:rsidR="001577FB" w:rsidRDefault="001577FB" w:rsidP="00C65AC1">
      <w:pPr>
        <w:pStyle w:val="SNStandaard"/>
      </w:pPr>
      <w:r>
        <w:t>For each created schedule, depending on the repetition, at least one service is created. It is these services that set up the light paths. This chapter describes functionality dealing with services.</w:t>
      </w:r>
    </w:p>
    <w:p w:rsidR="001577FB" w:rsidRDefault="001577FB" w:rsidP="001577FB">
      <w:pPr>
        <w:pStyle w:val="Kop3"/>
      </w:pPr>
      <w:r>
        <w:t>List Services</w:t>
      </w:r>
    </w:p>
    <w:p w:rsidR="001577FB" w:rsidRDefault="001577FB" w:rsidP="001577FB">
      <w:r>
        <w:t>From the menu item  Service → List Services, the user can retrieve a series of services. By filling in the member group and start and end date a selection of services is retrieved from the server.</w:t>
      </w:r>
    </w:p>
    <w:p w:rsidR="002817E2" w:rsidRDefault="00C52CFF" w:rsidP="002817E2">
      <w:r>
        <w:rPr>
          <w:noProof/>
          <w:lang w:val="nl-NL" w:eastAsia="nl-NL"/>
        </w:rPr>
        <mc:AlternateContent>
          <mc:Choice Requires="wps">
            <w:drawing>
              <wp:anchor distT="0" distB="0" distL="114300" distR="114300" simplePos="0" relativeHeight="251756544" behindDoc="0" locked="0" layoutInCell="1" allowOverlap="1" wp14:anchorId="496EDB65" wp14:editId="3CE3901A">
                <wp:simplePos x="0" y="0"/>
                <wp:positionH relativeFrom="column">
                  <wp:align>left</wp:align>
                </wp:positionH>
                <wp:positionV relativeFrom="paragraph">
                  <wp:posOffset>3596640</wp:posOffset>
                </wp:positionV>
                <wp:extent cx="5399405"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DE5B88" w:rsidRDefault="00F0668F" w:rsidP="00C52CFF">
                            <w:pPr>
                              <w:pStyle w:val="Bijschrift"/>
                              <w:rPr>
                                <w:noProof/>
                                <w:sz w:val="18"/>
                                <w:szCs w:val="24"/>
                              </w:rPr>
                            </w:pPr>
                            <w:r>
                              <w:t xml:space="preserve">Figure </w:t>
                            </w:r>
                            <w:r>
                              <w:fldChar w:fldCharType="begin"/>
                            </w:r>
                            <w:r>
                              <w:instrText xml:space="preserve"> SEQ Figure \* ARABIC </w:instrText>
                            </w:r>
                            <w:r>
                              <w:fldChar w:fldCharType="separate"/>
                            </w:r>
                            <w:r>
                              <w:rPr>
                                <w:noProof/>
                              </w:rPr>
                              <w:t>21</w:t>
                            </w:r>
                            <w:r>
                              <w:fldChar w:fldCharType="end"/>
                            </w:r>
                            <w:r>
                              <w:t>: List services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0" o:spid="_x0000_s1043" type="#_x0000_t202" style="position:absolute;margin-left:0;margin-top:283.2pt;width:425.15pt;height:.05pt;z-index:25175654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" stroked="f">
                <v:textbox style="mso-fit-shape-to-text:t" inset="0,0,0,0">
                  <w:txbxContent>
                    <w:p w:rsidR="00F0668F" w:rsidRPr="00DE5B88" w:rsidRDefault="00F0668F" w:rsidP="00C52CFF">
                      <w:pPr>
                        <w:pStyle w:val="Bijschrift"/>
                        <w:rPr>
                          <w:noProof/>
                          <w:sz w:val="18"/>
                          <w:szCs w:val="24"/>
                        </w:rPr>
                      </w:pPr>
                      <w:r>
                        <w:t xml:space="preserve">Figure </w:t>
                      </w:r>
                      <w:r>
                        <w:fldChar w:fldCharType="begin"/>
                      </w:r>
                      <w:r>
                        <w:instrText xml:space="preserve"> SEQ Figure \* ARABIC </w:instrText>
                      </w:r>
                      <w:r>
                        <w:fldChar w:fldCharType="separate"/>
                      </w:r>
                      <w:r>
                        <w:rPr>
                          <w:noProof/>
                        </w:rPr>
                        <w:t>21</w:t>
                      </w:r>
                      <w:r>
                        <w:fldChar w:fldCharType="end"/>
                      </w:r>
                      <w:r>
                        <w:t>: List services form</w:t>
                      </w:r>
                    </w:p>
                  </w:txbxContent>
                </v:textbox>
                <w10:wrap type="topAndBottom"/>
              </v:shape>
            </w:pict>
          </mc:Fallback>
        </mc:AlternateContent>
      </w:r>
      <w:r w:rsidR="001577FB">
        <w:rPr>
          <w:noProof/>
          <w:lang w:val="nl-NL" w:eastAsia="nl-NL"/>
        </w:rPr>
        <w:drawing>
          <wp:anchor distT="0" distB="0" distL="0" distR="0" simplePos="0" relativeHeight="251676672" behindDoc="0" locked="0" layoutInCell="1" allowOverlap="1" wp14:anchorId="011C0A32" wp14:editId="2BBFBDFD">
            <wp:simplePos x="0" y="0"/>
            <wp:positionH relativeFrom="column">
              <wp:align>left</wp:align>
            </wp:positionH>
            <wp:positionV relativeFrom="paragraph">
              <wp:posOffset>141605</wp:posOffset>
            </wp:positionV>
            <wp:extent cx="5400000" cy="339840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3398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577FB">
        <w:t xml:space="preserve">After setting the values and clicking on the submit button a table with services is displayed. In this table the service name, schedule name and user name of the creator are links that lead to detail information of the service, schedule and user. The first cell of each table row holds a check box. Together with the two buttons at the bottom of the table you can perform actions on the selected services. </w:t>
      </w:r>
    </w:p>
    <w:p w:rsidR="001577FB" w:rsidRDefault="001577FB" w:rsidP="002817E2">
      <w:r>
        <w:t>With the button “Activate Selected” you can reactivate a cance</w:t>
      </w:r>
      <w:r w:rsidR="00D03F50">
        <w:t>l</w:t>
      </w:r>
      <w:r>
        <w:t>led service.</w:t>
      </w:r>
    </w:p>
    <w:p w:rsidR="001577FB" w:rsidRDefault="001577FB" w:rsidP="00C65AC1">
      <w:pPr>
        <w:pStyle w:val="SNStandaard"/>
      </w:pPr>
      <w:r>
        <w:t>With the button “Cancel Selected” you can cancel a service.</w:t>
      </w:r>
    </w:p>
    <w:p w:rsidR="001577FB" w:rsidRDefault="001577FB" w:rsidP="00C65AC1">
      <w:pPr>
        <w:pStyle w:val="SNStandaard"/>
      </w:pPr>
    </w:p>
    <w:p w:rsidR="001577FB" w:rsidRDefault="00C52CFF" w:rsidP="00C65AC1">
      <w:pPr>
        <w:pStyle w:val="SNStandaard"/>
      </w:pPr>
      <w:r>
        <w:rPr>
          <w:noProof/>
          <w:lang w:val="nl-NL" w:eastAsia="nl-NL"/>
        </w:rPr>
        <w:lastRenderedPageBreak/>
        <mc:AlternateContent>
          <mc:Choice Requires="wps">
            <w:drawing>
              <wp:anchor distT="0" distB="0" distL="114300" distR="114300" simplePos="0" relativeHeight="251758592" behindDoc="0" locked="0" layoutInCell="1" allowOverlap="1" wp14:anchorId="75E851A0" wp14:editId="6C904DBD">
                <wp:simplePos x="0" y="0"/>
                <wp:positionH relativeFrom="column">
                  <wp:align>left</wp:align>
                </wp:positionH>
                <wp:positionV relativeFrom="paragraph">
                  <wp:posOffset>4375150</wp:posOffset>
                </wp:positionV>
                <wp:extent cx="5399405" cy="635"/>
                <wp:effectExtent l="0" t="0" r="0" b="0"/>
                <wp:wrapTopAndBottom/>
                <wp:docPr id="111" name="Tekstvak 11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A078FB" w:rsidRDefault="00F0668F" w:rsidP="00C52CFF">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22</w:t>
                            </w:r>
                            <w:r>
                              <w:fldChar w:fldCharType="end"/>
                            </w:r>
                            <w:r>
                              <w:t>: List services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1" o:spid="_x0000_s1044" type="#_x0000_t202" style="position:absolute;margin-left:0;margin-top:344.5pt;width:425.15pt;height:.05pt;z-index:251758592;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" stroked="f">
                <v:textbox style="mso-fit-shape-to-text:t" inset="0,0,0,0">
                  <w:txbxContent>
                    <w:p w:rsidR="00F0668F" w:rsidRPr="00A078FB" w:rsidRDefault="00F0668F" w:rsidP="00C52CFF">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22</w:t>
                      </w:r>
                      <w:r>
                        <w:fldChar w:fldCharType="end"/>
                      </w:r>
                      <w:r>
                        <w:t>: List services results</w:t>
                      </w:r>
                    </w:p>
                  </w:txbxContent>
                </v:textbox>
                <w10:wrap type="topAndBottom"/>
              </v:shape>
            </w:pict>
          </mc:Fallback>
        </mc:AlternateContent>
      </w:r>
      <w:r w:rsidR="001577FB">
        <w:rPr>
          <w:noProof/>
          <w:lang w:val="nl-NL" w:eastAsia="nl-NL"/>
        </w:rPr>
        <w:drawing>
          <wp:anchor distT="0" distB="0" distL="0" distR="0" simplePos="0" relativeHeight="251677696" behindDoc="0" locked="0" layoutInCell="1" allowOverlap="1" wp14:anchorId="77032F63" wp14:editId="503DE02D">
            <wp:simplePos x="0" y="0"/>
            <wp:positionH relativeFrom="column">
              <wp:align>left</wp:align>
            </wp:positionH>
            <wp:positionV relativeFrom="paragraph">
              <wp:posOffset>0</wp:posOffset>
            </wp:positionV>
            <wp:extent cx="5400000" cy="4316400"/>
            <wp:effectExtent l="0" t="0" r="0" b="8255"/>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316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C65AC1">
      <w:pPr>
        <w:pStyle w:val="SNStandaard"/>
      </w:pPr>
    </w:p>
    <w:p w:rsidR="001577FB" w:rsidRDefault="001577FB" w:rsidP="00C65AC1">
      <w:pPr>
        <w:pStyle w:val="SNStandaard"/>
      </w:pPr>
      <w:r>
        <w:t xml:space="preserve">By clicking on the name of a service you are led to a screen with detailed information of the selected service. From this screen it is possible to extend the duration of that service. This is done by filling in the number of minutes to extend the service with and clicking on the button “extend”. </w:t>
      </w:r>
    </w:p>
    <w:p w:rsidR="001577FB" w:rsidRDefault="001577FB" w:rsidP="00C65AC1">
      <w:pPr>
        <w:pStyle w:val="SNStandaard"/>
      </w:pPr>
      <w:r>
        <w:t>After clicking this button a little dialog with a progress bar pops up. If the action succeeds the dialog tells you by which amount of minutes the service has been extended. If there was an error, it is displayed in the same dialog.</w:t>
      </w:r>
    </w:p>
    <w:p w:rsidR="0076160D" w:rsidRDefault="0076160D" w:rsidP="00C65AC1">
      <w:pPr>
        <w:pStyle w:val="SNStandaard"/>
      </w:pPr>
    </w:p>
    <w:p w:rsidR="0064584A" w:rsidRDefault="0064584A" w:rsidP="00C65AC1">
      <w:pPr>
        <w:pStyle w:val="SNStandaard"/>
      </w:pPr>
    </w:p>
    <w:p w:rsidR="001577FB" w:rsidRDefault="00207B5C" w:rsidP="00C65AC1">
      <w:pPr>
        <w:pStyle w:val="SNStandaard"/>
      </w:pPr>
      <w:r>
        <w:rPr>
          <w:noProof/>
          <w:lang w:val="nl-NL" w:eastAsia="nl-NL"/>
        </w:rPr>
        <mc:AlternateContent>
          <mc:Choice Requires="wps">
            <w:drawing>
              <wp:anchor distT="0" distB="0" distL="114300" distR="114300" simplePos="0" relativeHeight="251920384" behindDoc="0" locked="0" layoutInCell="1" allowOverlap="1" wp14:anchorId="70CDF7E2" wp14:editId="28AB9BA1">
                <wp:simplePos x="0" y="0"/>
                <wp:positionH relativeFrom="column">
                  <wp:posOffset>0</wp:posOffset>
                </wp:positionH>
                <wp:positionV relativeFrom="paragraph">
                  <wp:posOffset>5600700</wp:posOffset>
                </wp:positionV>
                <wp:extent cx="5399405" cy="635"/>
                <wp:effectExtent l="0" t="0" r="0" b="0"/>
                <wp:wrapNone/>
                <wp:docPr id="175" name="Tekstvak 17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107F51" w:rsidRDefault="00F0668F" w:rsidP="00207B5C">
                            <w:pPr>
                              <w:pStyle w:val="Bijschrift"/>
                              <w:rPr>
                                <w:noProof/>
                                <w:sz w:val="18"/>
                              </w:rPr>
                            </w:pPr>
                            <w:r>
                              <w:t xml:space="preserve">Figure </w:t>
                            </w:r>
                            <w:r>
                              <w:fldChar w:fldCharType="begin"/>
                            </w:r>
                            <w:r>
                              <w:instrText xml:space="preserve"> SEQ Figure \* ARABIC </w:instrText>
                            </w:r>
                            <w:r>
                              <w:fldChar w:fldCharType="separate"/>
                            </w:r>
                            <w:r>
                              <w:rPr>
                                <w:noProof/>
                              </w:rPr>
                              <w:t>23</w:t>
                            </w:r>
                            <w:r>
                              <w:fldChar w:fldCharType="end"/>
                            </w:r>
                            <w:r w:rsidRPr="009C794C">
                              <w:t>: Service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75" o:spid="_x0000_s1045" type="#_x0000_t202" style="position:absolute;margin-left:0;margin-top:441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" stroked="f">
                <v:textbox style="mso-fit-shape-to-text:t" inset="0,0,0,0">
                  <w:txbxContent>
                    <w:p w:rsidR="00F0668F" w:rsidRPr="00107F51" w:rsidRDefault="00F0668F" w:rsidP="00207B5C">
                      <w:pPr>
                        <w:pStyle w:val="Bijschrift"/>
                        <w:rPr>
                          <w:noProof/>
                          <w:sz w:val="18"/>
                        </w:rPr>
                      </w:pPr>
                      <w:r>
                        <w:t xml:space="preserve">Figure </w:t>
                      </w:r>
                      <w:r>
                        <w:fldChar w:fldCharType="begin"/>
                      </w:r>
                      <w:r>
                        <w:instrText xml:space="preserve"> SEQ Figure \* ARABIC </w:instrText>
                      </w:r>
                      <w:r>
                        <w:fldChar w:fldCharType="separate"/>
                      </w:r>
                      <w:r>
                        <w:rPr>
                          <w:noProof/>
                        </w:rPr>
                        <w:t>23</w:t>
                      </w:r>
                      <w:r>
                        <w:fldChar w:fldCharType="end"/>
                      </w:r>
                      <w:r w:rsidRPr="009C794C">
                        <w:t>: Service Details</w:t>
                      </w:r>
                    </w:p>
                  </w:txbxContent>
                </v:textbox>
              </v:shape>
            </w:pict>
          </mc:Fallback>
        </mc:AlternateContent>
      </w:r>
      <w:r w:rsidR="001577FB">
        <w:rPr>
          <w:noProof/>
          <w:lang w:val="nl-NL" w:eastAsia="nl-NL"/>
        </w:rPr>
        <w:drawing>
          <wp:anchor distT="0" distB="0" distL="0" distR="0" simplePos="0" relativeHeight="251678720" behindDoc="0" locked="0" layoutInCell="1" allowOverlap="1" wp14:anchorId="5A7E32FF" wp14:editId="367753BA">
            <wp:simplePos x="0" y="0"/>
            <wp:positionH relativeFrom="column">
              <wp:align>left</wp:align>
            </wp:positionH>
            <wp:positionV relativeFrom="paragraph">
              <wp:posOffset>0</wp:posOffset>
            </wp:positionV>
            <wp:extent cx="5400000" cy="5544000"/>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544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lastRenderedPageBreak/>
        <w:t>Add Service</w:t>
      </w:r>
    </w:p>
    <w:p w:rsidR="001577FB" w:rsidRDefault="001577FB" w:rsidP="001577FB">
      <w:r>
        <w:t>From the menu item  Service → Add Service, the user can add a service to a schedule. Selecting this menu option results in a list of schedules displayed in a table. By clicking on the plus-icon you can add a service.</w:t>
      </w:r>
    </w:p>
    <w:p w:rsidR="001577FB" w:rsidRDefault="001577FB" w:rsidP="001577FB">
      <w:r>
        <w:t>To define the service the following fields have to be filled in.</w:t>
      </w:r>
    </w:p>
    <w:p w:rsidR="001577FB" w:rsidRDefault="001577FB" w:rsidP="00A436EB">
      <w:pPr>
        <w:pStyle w:val="SNOpsomming123"/>
        <w:numPr>
          <w:ilvl w:val="0"/>
          <w:numId w:val="15"/>
        </w:numPr>
      </w:pPr>
      <w:r>
        <w:t>Start time: the start time of the new service.</w:t>
      </w:r>
    </w:p>
    <w:p w:rsidR="001577FB" w:rsidRDefault="001577FB" w:rsidP="00A436EB">
      <w:pPr>
        <w:pStyle w:val="SNOpsomming123"/>
        <w:numPr>
          <w:ilvl w:val="0"/>
          <w:numId w:val="15"/>
        </w:numPr>
      </w:pPr>
      <w:r>
        <w:t>Stop Time: the end time of the new service.</w:t>
      </w:r>
    </w:p>
    <w:p w:rsidR="001577FB" w:rsidRDefault="001577FB" w:rsidP="00A436EB">
      <w:pPr>
        <w:pStyle w:val="SNOpsomming123"/>
        <w:numPr>
          <w:ilvl w:val="0"/>
          <w:numId w:val="15"/>
        </w:numPr>
      </w:pPr>
      <w:r>
        <w:t>Diversely Route By Shared Risk Link Groups: Links can be grouped in a risk group. With the value given in this field you tell path computation which links to avoid at determining a new path. Fill in the name of the group.</w:t>
      </w:r>
    </w:p>
    <w:p w:rsidR="001577FB" w:rsidRDefault="001577FB" w:rsidP="00A436EB">
      <w:pPr>
        <w:pStyle w:val="SNOpsomming123"/>
        <w:numPr>
          <w:ilvl w:val="0"/>
          <w:numId w:val="15"/>
        </w:numPr>
      </w:pPr>
      <w:r>
        <w:t>Diversely Route By Existing Services (ID): With the value given in this field you tell path computation which links to avoid at determining a new path, based on services that are active during the service period of the new schedule.</w:t>
      </w:r>
    </w:p>
    <w:p w:rsidR="001577FB" w:rsidRDefault="001577FB" w:rsidP="00C65AC1">
      <w:pPr>
        <w:pStyle w:val="SNStandaard"/>
      </w:pPr>
    </w:p>
    <w:p w:rsidR="001577FB" w:rsidRDefault="00116841" w:rsidP="00C65AC1">
      <w:pPr>
        <w:pStyle w:val="SNStandaard"/>
      </w:pPr>
      <w:r>
        <w:rPr>
          <w:noProof/>
          <w:lang w:val="nl-NL" w:eastAsia="nl-NL"/>
        </w:rPr>
        <mc:AlternateContent>
          <mc:Choice Requires="wps">
            <w:drawing>
              <wp:anchor distT="0" distB="0" distL="114300" distR="114300" simplePos="0" relativeHeight="251762688" behindDoc="0" locked="0" layoutInCell="1" allowOverlap="1" wp14:anchorId="1AD3E069" wp14:editId="4D54EDD1">
                <wp:simplePos x="0" y="0"/>
                <wp:positionH relativeFrom="column">
                  <wp:align>left</wp:align>
                </wp:positionH>
                <wp:positionV relativeFrom="paragraph">
                  <wp:posOffset>3649345</wp:posOffset>
                </wp:positionV>
                <wp:extent cx="5399405" cy="635"/>
                <wp:effectExtent l="0" t="0" r="0" b="0"/>
                <wp:wrapTopAndBottom/>
                <wp:docPr id="113" name="Tekstvak 11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7C1239" w:rsidRDefault="00F0668F" w:rsidP="00116841">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24</w:t>
                            </w:r>
                            <w:r>
                              <w:fldChar w:fldCharType="end"/>
                            </w:r>
                            <w:r>
                              <w:t>: Schedules for adding a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3" o:spid="_x0000_s1046" type="#_x0000_t202" style="position:absolute;margin-left:0;margin-top:287.35pt;width:425.15pt;height:.05pt;z-index:25176268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" stroked="f">
                <v:textbox style="mso-fit-shape-to-text:t" inset="0,0,0,0">
                  <w:txbxContent>
                    <w:p w:rsidR="00F0668F" w:rsidRPr="007C1239" w:rsidRDefault="00F0668F" w:rsidP="00116841">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24</w:t>
                      </w:r>
                      <w:r>
                        <w:fldChar w:fldCharType="end"/>
                      </w:r>
                      <w:r>
                        <w:t>: Schedules for adding a service</w:t>
                      </w:r>
                    </w:p>
                  </w:txbxContent>
                </v:textbox>
                <w10:wrap type="topAndBottom"/>
              </v:shape>
            </w:pict>
          </mc:Fallback>
        </mc:AlternateContent>
      </w:r>
      <w:r w:rsidR="001577FB">
        <w:rPr>
          <w:noProof/>
          <w:lang w:val="nl-NL" w:eastAsia="nl-NL"/>
        </w:rPr>
        <w:drawing>
          <wp:anchor distT="0" distB="0" distL="0" distR="0" simplePos="0" relativeHeight="251679744" behindDoc="0" locked="0" layoutInCell="1" allowOverlap="1" wp14:anchorId="4E344451" wp14:editId="462DA5A7">
            <wp:simplePos x="0" y="0"/>
            <wp:positionH relativeFrom="column">
              <wp:align>left</wp:align>
            </wp:positionH>
            <wp:positionV relativeFrom="paragraph">
              <wp:posOffset>103505</wp:posOffset>
            </wp:positionV>
            <wp:extent cx="5400000" cy="348840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3488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C65AC1">
      <w:pPr>
        <w:pStyle w:val="SNStandaard"/>
      </w:pPr>
    </w:p>
    <w:p w:rsidR="001577FB" w:rsidRDefault="00116841" w:rsidP="00C65AC1">
      <w:pPr>
        <w:pStyle w:val="SNStandaard"/>
      </w:pPr>
      <w:r>
        <w:rPr>
          <w:noProof/>
          <w:lang w:val="nl-NL" w:eastAsia="nl-NL"/>
        </w:rPr>
        <w:lastRenderedPageBreak/>
        <mc:AlternateContent>
          <mc:Choice Requires="wps">
            <w:drawing>
              <wp:anchor distT="0" distB="0" distL="114300" distR="114300" simplePos="0" relativeHeight="251764736" behindDoc="0" locked="0" layoutInCell="1" allowOverlap="1" wp14:anchorId="6038C36B" wp14:editId="7CADD235">
                <wp:simplePos x="0" y="0"/>
                <wp:positionH relativeFrom="column">
                  <wp:align>left</wp:align>
                </wp:positionH>
                <wp:positionV relativeFrom="paragraph">
                  <wp:posOffset>5025390</wp:posOffset>
                </wp:positionV>
                <wp:extent cx="5399405" cy="635"/>
                <wp:effectExtent l="0" t="0" r="0" b="0"/>
                <wp:wrapTopAndBottom/>
                <wp:docPr id="114" name="Tekstvak 11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4D0691" w:rsidRDefault="00F0668F" w:rsidP="00116841">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25</w:t>
                            </w:r>
                            <w:r>
                              <w:fldChar w:fldCharType="end"/>
                            </w:r>
                            <w:r>
                              <w:t>: Form for adding a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4" o:spid="_x0000_s1047" type="#_x0000_t202" style="position:absolute;margin-left:0;margin-top:395.7pt;width:425.15pt;height:.05pt;z-index:25176473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" stroked="f">
                <v:textbox style="mso-fit-shape-to-text:t" inset="0,0,0,0">
                  <w:txbxContent>
                    <w:p w:rsidR="00F0668F" w:rsidRPr="004D0691" w:rsidRDefault="00F0668F" w:rsidP="00116841">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25</w:t>
                      </w:r>
                      <w:r>
                        <w:fldChar w:fldCharType="end"/>
                      </w:r>
                      <w:r>
                        <w:t>: Form for adding a service</w:t>
                      </w:r>
                    </w:p>
                  </w:txbxContent>
                </v:textbox>
                <w10:wrap type="topAndBottom"/>
              </v:shape>
            </w:pict>
          </mc:Fallback>
        </mc:AlternateContent>
      </w:r>
      <w:r w:rsidR="001577FB">
        <w:rPr>
          <w:noProof/>
          <w:lang w:val="nl-NL" w:eastAsia="nl-NL"/>
        </w:rPr>
        <w:drawing>
          <wp:anchor distT="0" distB="0" distL="0" distR="0" simplePos="0" relativeHeight="251680768" behindDoc="0" locked="0" layoutInCell="1" allowOverlap="1" wp14:anchorId="33664280" wp14:editId="7511FD17">
            <wp:simplePos x="0" y="0"/>
            <wp:positionH relativeFrom="column">
              <wp:align>left</wp:align>
            </wp:positionH>
            <wp:positionV relativeFrom="paragraph">
              <wp:posOffset>0</wp:posOffset>
            </wp:positionV>
            <wp:extent cx="5400000" cy="4968000"/>
            <wp:effectExtent l="0" t="0" r="0" b="444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4968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lastRenderedPageBreak/>
        <w:t>Service Alarms</w:t>
      </w:r>
    </w:p>
    <w:p w:rsidR="001577FB" w:rsidRDefault="001577FB" w:rsidP="001577FB">
      <w:r>
        <w:t>From the menu item  Service → Service Alarms, the user can retrieve a list of service alarms. By setting the member group, start- and end time, the list can be filtered.</w:t>
      </w:r>
    </w:p>
    <w:p w:rsidR="001577FB" w:rsidRDefault="00116841" w:rsidP="001577FB">
      <w:r>
        <w:rPr>
          <w:noProof/>
          <w:lang w:val="nl-NL" w:eastAsia="nl-NL"/>
        </w:rPr>
        <mc:AlternateContent>
          <mc:Choice Requires="wps">
            <w:drawing>
              <wp:anchor distT="0" distB="0" distL="114300" distR="114300" simplePos="0" relativeHeight="251766784" behindDoc="0" locked="0" layoutInCell="1" allowOverlap="1" wp14:anchorId="4E275E54" wp14:editId="575AA9D6">
                <wp:simplePos x="0" y="0"/>
                <wp:positionH relativeFrom="column">
                  <wp:align>left</wp:align>
                </wp:positionH>
                <wp:positionV relativeFrom="paragraph">
                  <wp:posOffset>3424555</wp:posOffset>
                </wp:positionV>
                <wp:extent cx="539940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CE0A86" w:rsidRDefault="00F0668F" w:rsidP="00116841">
                            <w:pPr>
                              <w:pStyle w:val="Bijschrift"/>
                              <w:rPr>
                                <w:noProof/>
                                <w:sz w:val="18"/>
                                <w:szCs w:val="24"/>
                              </w:rPr>
                            </w:pPr>
                            <w:r>
                              <w:t xml:space="preserve">Figure </w:t>
                            </w:r>
                            <w:r>
                              <w:fldChar w:fldCharType="begin"/>
                            </w:r>
                            <w:r>
                              <w:instrText xml:space="preserve"> SEQ Figure \* ARABIC </w:instrText>
                            </w:r>
                            <w:r>
                              <w:fldChar w:fldCharType="separate"/>
                            </w:r>
                            <w:r>
                              <w:rPr>
                                <w:noProof/>
                              </w:rPr>
                              <w:t>26</w:t>
                            </w:r>
                            <w:r>
                              <w:fldChar w:fldCharType="end"/>
                            </w:r>
                            <w:r>
                              <w:t>: Form for retrieving alarms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5" o:spid="_x0000_s1048" type="#_x0000_t202" style="position:absolute;margin-left:0;margin-top:269.65pt;width:425.15pt;height:.05pt;z-index:25176678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" stroked="f">
                <v:textbox style="mso-fit-shape-to-text:t" inset="0,0,0,0">
                  <w:txbxContent>
                    <w:p w:rsidR="00F0668F" w:rsidRPr="00CE0A86" w:rsidRDefault="00F0668F" w:rsidP="00116841">
                      <w:pPr>
                        <w:pStyle w:val="Bijschrift"/>
                        <w:rPr>
                          <w:noProof/>
                          <w:sz w:val="18"/>
                          <w:szCs w:val="24"/>
                        </w:rPr>
                      </w:pPr>
                      <w:r>
                        <w:t xml:space="preserve">Figure </w:t>
                      </w:r>
                      <w:r>
                        <w:fldChar w:fldCharType="begin"/>
                      </w:r>
                      <w:r>
                        <w:instrText xml:space="preserve"> SEQ Figure \* ARABIC </w:instrText>
                      </w:r>
                      <w:r>
                        <w:fldChar w:fldCharType="separate"/>
                      </w:r>
                      <w:r>
                        <w:rPr>
                          <w:noProof/>
                        </w:rPr>
                        <w:t>26</w:t>
                      </w:r>
                      <w:r>
                        <w:fldChar w:fldCharType="end"/>
                      </w:r>
                      <w:r>
                        <w:t>: Form for retrieving alarms</w:t>
                      </w:r>
                    </w:p>
                  </w:txbxContent>
                </v:textbox>
                <w10:wrap type="topAndBottom"/>
              </v:shape>
            </w:pict>
          </mc:Fallback>
        </mc:AlternateContent>
      </w:r>
      <w:r w:rsidR="001577FB">
        <w:rPr>
          <w:noProof/>
          <w:lang w:val="nl-NL" w:eastAsia="nl-NL"/>
        </w:rPr>
        <w:drawing>
          <wp:anchor distT="0" distB="0" distL="0" distR="0" simplePos="0" relativeHeight="251681792" behindDoc="0" locked="0" layoutInCell="1" allowOverlap="1" wp14:anchorId="4C32511B" wp14:editId="415E54E5">
            <wp:simplePos x="0" y="0"/>
            <wp:positionH relativeFrom="column">
              <wp:align>left</wp:align>
            </wp:positionH>
            <wp:positionV relativeFrom="paragraph">
              <wp:posOffset>0</wp:posOffset>
            </wp:positionV>
            <wp:extent cx="5400000" cy="3366000"/>
            <wp:effectExtent l="0" t="0" r="0" b="6350"/>
            <wp:wrapTopAndBottom/>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3366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Pr="004A47A7" w:rsidRDefault="001577FB" w:rsidP="004A47A7">
      <w:pPr>
        <w:pStyle w:val="Kop2"/>
      </w:pPr>
      <w:bookmarkStart w:id="25" w:name="__RefHeading__2186_1286407930"/>
      <w:bookmarkStart w:id="26" w:name="_Toc307569737"/>
      <w:bookmarkEnd w:id="25"/>
      <w:r w:rsidRPr="004A47A7">
        <w:t>Menu Network</w:t>
      </w:r>
      <w:bookmarkEnd w:id="26"/>
    </w:p>
    <w:p w:rsidR="001577FB" w:rsidRDefault="001577FB" w:rsidP="00C65AC1">
      <w:pPr>
        <w:pStyle w:val="SNStandaard"/>
      </w:pPr>
      <w:r>
        <w:t>In menu item “Network” offers overviews of more general network related data. The following paragraphs describe the network related features of the web client.</w:t>
      </w:r>
    </w:p>
    <w:p w:rsidR="001577FB" w:rsidRDefault="001577FB" w:rsidP="00C65AC1">
      <w:pPr>
        <w:pStyle w:val="SNStandaard"/>
      </w:pPr>
    </w:p>
    <w:p w:rsidR="001577FB" w:rsidRDefault="001577FB" w:rsidP="001577FB">
      <w:pPr>
        <w:pStyle w:val="Kop3"/>
      </w:pPr>
      <w:r>
        <w:t>List Endpoints</w:t>
      </w:r>
    </w:p>
    <w:p w:rsidR="001577FB" w:rsidRDefault="001577FB" w:rsidP="001577FB">
      <w:r>
        <w:t>From the menu item  Network → List Endpoints, the user can retrieve an overview of endpoints. This list can be filtered by user group and endpoint layer.</w:t>
      </w:r>
    </w:p>
    <w:p w:rsidR="001577FB" w:rsidRDefault="00851D14" w:rsidP="001577FB">
      <w:r>
        <w:rPr>
          <w:noProof/>
          <w:lang w:val="nl-NL" w:eastAsia="nl-NL"/>
        </w:rPr>
        <w:lastRenderedPageBreak/>
        <mc:AlternateContent>
          <mc:Choice Requires="wps">
            <w:drawing>
              <wp:anchor distT="0" distB="0" distL="114300" distR="114300" simplePos="0" relativeHeight="251768832" behindDoc="0" locked="0" layoutInCell="1" allowOverlap="1" wp14:anchorId="5AEBB818" wp14:editId="200267EF">
                <wp:simplePos x="0" y="0"/>
                <wp:positionH relativeFrom="column">
                  <wp:align>left</wp:align>
                </wp:positionH>
                <wp:positionV relativeFrom="paragraph">
                  <wp:posOffset>3424555</wp:posOffset>
                </wp:positionV>
                <wp:extent cx="5399405" cy="635"/>
                <wp:effectExtent l="0" t="0" r="0" b="0"/>
                <wp:wrapTopAndBottom/>
                <wp:docPr id="116" name="Tekstvak 11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2F73AC" w:rsidRDefault="00F0668F" w:rsidP="00851D14">
                            <w:pPr>
                              <w:pStyle w:val="Bijschrift"/>
                              <w:rPr>
                                <w:noProof/>
                                <w:sz w:val="18"/>
                                <w:szCs w:val="24"/>
                              </w:rPr>
                            </w:pPr>
                            <w:r>
                              <w:t xml:space="preserve">Figure </w:t>
                            </w:r>
                            <w:r>
                              <w:fldChar w:fldCharType="begin"/>
                            </w:r>
                            <w:r>
                              <w:instrText xml:space="preserve"> SEQ Figure \* ARABIC </w:instrText>
                            </w:r>
                            <w:r>
                              <w:fldChar w:fldCharType="separate"/>
                            </w:r>
                            <w:r>
                              <w:rPr>
                                <w:noProof/>
                              </w:rPr>
                              <w:t>27</w:t>
                            </w:r>
                            <w:r>
                              <w:fldChar w:fldCharType="end"/>
                            </w:r>
                            <w:r>
                              <w:t>: Form for retrieving list of endpoints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6" o:spid="_x0000_s1049" type="#_x0000_t202" style="position:absolute;margin-left:0;margin-top:269.65pt;width:425.15pt;height:.05pt;z-index:251768832;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" stroked="f">
                <v:textbox style="mso-fit-shape-to-text:t" inset="0,0,0,0">
                  <w:txbxContent>
                    <w:p w:rsidR="00F0668F" w:rsidRPr="002F73AC" w:rsidRDefault="00F0668F" w:rsidP="00851D14">
                      <w:pPr>
                        <w:pStyle w:val="Bijschrift"/>
                        <w:rPr>
                          <w:noProof/>
                          <w:sz w:val="18"/>
                          <w:szCs w:val="24"/>
                        </w:rPr>
                      </w:pPr>
                      <w:r>
                        <w:t xml:space="preserve">Figure </w:t>
                      </w:r>
                      <w:r>
                        <w:fldChar w:fldCharType="begin"/>
                      </w:r>
                      <w:r>
                        <w:instrText xml:space="preserve"> SEQ Figure \* ARABIC </w:instrText>
                      </w:r>
                      <w:r>
                        <w:fldChar w:fldCharType="separate"/>
                      </w:r>
                      <w:r>
                        <w:rPr>
                          <w:noProof/>
                        </w:rPr>
                        <w:t>27</w:t>
                      </w:r>
                      <w:r>
                        <w:fldChar w:fldCharType="end"/>
                      </w:r>
                      <w:r>
                        <w:t>: Form for retrieving list of endpoints</w:t>
                      </w:r>
                    </w:p>
                  </w:txbxContent>
                </v:textbox>
                <w10:wrap type="topAndBottom"/>
              </v:shape>
            </w:pict>
          </mc:Fallback>
        </mc:AlternateContent>
      </w:r>
      <w:r w:rsidR="001577FB">
        <w:rPr>
          <w:noProof/>
          <w:lang w:val="nl-NL" w:eastAsia="nl-NL"/>
        </w:rPr>
        <w:drawing>
          <wp:anchor distT="0" distB="0" distL="0" distR="0" simplePos="0" relativeHeight="251682816" behindDoc="0" locked="0" layoutInCell="1" allowOverlap="1" wp14:anchorId="1759EEEE" wp14:editId="702FCF4A">
            <wp:simplePos x="0" y="0"/>
            <wp:positionH relativeFrom="column">
              <wp:align>left</wp:align>
            </wp:positionH>
            <wp:positionV relativeFrom="paragraph">
              <wp:posOffset>0</wp:posOffset>
            </wp:positionV>
            <wp:extent cx="5400000" cy="3366000"/>
            <wp:effectExtent l="0" t="0" r="0" b="6350"/>
            <wp:wrapTopAndBottom/>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3366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C65AC1">
      <w:pPr>
        <w:pStyle w:val="SNStandaard"/>
      </w:pPr>
      <w:r>
        <w:t>After setting the desired filter options and hitting the submit button, the client shows a table with endpoints.  These endpoints are the termination points in the network elements connected to the server.</w:t>
      </w:r>
    </w:p>
    <w:p w:rsidR="001577FB" w:rsidRDefault="001577FB" w:rsidP="00C65AC1">
      <w:pPr>
        <w:pStyle w:val="SNStandaard"/>
      </w:pPr>
      <w:r>
        <w:t>The table shows the following columns:</w:t>
      </w:r>
    </w:p>
    <w:p w:rsidR="001577FB" w:rsidRDefault="001577FB" w:rsidP="00A436EB">
      <w:pPr>
        <w:pStyle w:val="SNOpsomming123"/>
        <w:numPr>
          <w:ilvl w:val="0"/>
          <w:numId w:val="16"/>
        </w:numPr>
      </w:pPr>
      <w:r>
        <w:t>Entry: Serial number.</w:t>
      </w:r>
    </w:p>
    <w:p w:rsidR="001577FB" w:rsidRDefault="001577FB" w:rsidP="00A436EB">
      <w:pPr>
        <w:pStyle w:val="SNOpsomming123"/>
        <w:numPr>
          <w:ilvl w:val="0"/>
          <w:numId w:val="16"/>
        </w:numPr>
      </w:pPr>
      <w:r>
        <w:t>Details: By clicking on the plus-icon in the details column a row with detailed information about the service folds out. By clicking on the minus icon this row folds in again.</w:t>
      </w:r>
    </w:p>
    <w:p w:rsidR="001577FB" w:rsidRDefault="001577FB" w:rsidP="00A436EB">
      <w:pPr>
        <w:pStyle w:val="SNOpsomming123"/>
        <w:numPr>
          <w:ilvl w:val="0"/>
          <w:numId w:val="16"/>
        </w:numPr>
      </w:pPr>
      <w:r>
        <w:t>TNA identifier: the physical name of the termination point.</w:t>
      </w:r>
    </w:p>
    <w:p w:rsidR="001577FB" w:rsidRDefault="001577FB" w:rsidP="00A436EB">
      <w:pPr>
        <w:pStyle w:val="SNOpsomming123"/>
        <w:numPr>
          <w:ilvl w:val="0"/>
          <w:numId w:val="16"/>
        </w:numPr>
      </w:pPr>
      <w:r>
        <w:t>User Label: The logical name of the termination point.</w:t>
      </w:r>
    </w:p>
    <w:p w:rsidR="001577FB" w:rsidRDefault="001577FB" w:rsidP="00A436EB">
      <w:pPr>
        <w:pStyle w:val="SNOpsomming123"/>
        <w:numPr>
          <w:ilvl w:val="0"/>
          <w:numId w:val="16"/>
        </w:numPr>
      </w:pPr>
      <w:r>
        <w:t>Type: protocol of the port.</w:t>
      </w:r>
    </w:p>
    <w:p w:rsidR="001577FB" w:rsidRDefault="001577FB" w:rsidP="00A436EB">
      <w:pPr>
        <w:pStyle w:val="SNOpsomming123"/>
        <w:numPr>
          <w:ilvl w:val="0"/>
          <w:numId w:val="16"/>
        </w:numPr>
      </w:pPr>
      <w:r>
        <w:t>Port type: three port types are  available:</w:t>
      </w:r>
    </w:p>
    <w:p w:rsidR="001577FB" w:rsidRDefault="001577FB" w:rsidP="00C65AC1">
      <w:pPr>
        <w:pStyle w:val="SNOpsommingabc"/>
      </w:pPr>
      <w:r>
        <w:t>UNI: User Network Interface: Port available to end user.</w:t>
      </w:r>
    </w:p>
    <w:p w:rsidR="001577FB" w:rsidRDefault="001577FB" w:rsidP="00C65AC1">
      <w:pPr>
        <w:pStyle w:val="SNOpsommingabc"/>
      </w:pPr>
      <w:r>
        <w:t>INNI: Internal Network to Network Interface: Intra network ports. These ports are used for links between NE's. These ports are not available to end users.</w:t>
      </w:r>
    </w:p>
    <w:p w:rsidR="001577FB" w:rsidRDefault="001577FB" w:rsidP="00C65AC1">
      <w:pPr>
        <w:pStyle w:val="SNOpsommingabc"/>
      </w:pPr>
      <w:r>
        <w:t>ENNI: External Network to Network Interface: Extra network ports. These ports are used for links between networks. These ports are not available to end users.</w:t>
      </w:r>
    </w:p>
    <w:p w:rsidR="001577FB" w:rsidRDefault="001577FB" w:rsidP="00C65AC1">
      <w:pPr>
        <w:pStyle w:val="SNOpsomming123"/>
      </w:pPr>
      <w:r>
        <w:t>State: Status of the endpoint: IS = In Service, OOS = Out Of Service.</w:t>
      </w:r>
    </w:p>
    <w:p w:rsidR="001577FB" w:rsidRDefault="001577FB" w:rsidP="00C65AC1">
      <w:pPr>
        <w:pStyle w:val="SNOpsomming123"/>
      </w:pPr>
      <w:r>
        <w:t>Data Rate: The data capacity of the end point.</w:t>
      </w:r>
    </w:p>
    <w:p w:rsidR="001577FB" w:rsidRDefault="001577FB" w:rsidP="00C65AC1">
      <w:pPr>
        <w:pStyle w:val="SNOpsomming123"/>
      </w:pPr>
      <w:r>
        <w:t>MTU: Maximum Transmission Unit</w:t>
      </w:r>
    </w:p>
    <w:p w:rsidR="001577FB" w:rsidRDefault="001577FB" w:rsidP="00C65AC1">
      <w:pPr>
        <w:pStyle w:val="SNOpsomming123"/>
      </w:pPr>
      <w:r>
        <w:t>VCAT: contiguous concatenation  vs. virtual concatenation.</w:t>
      </w:r>
    </w:p>
    <w:p w:rsidR="001577FB" w:rsidRDefault="001577FB" w:rsidP="00C65AC1">
      <w:pPr>
        <w:pStyle w:val="SNOpsomming123"/>
      </w:pPr>
      <w:r>
        <w:t>Utilization: This contains a bar describing the current utilization of the bandwidth offered by that termination point.</w:t>
      </w:r>
    </w:p>
    <w:p w:rsidR="001577FB" w:rsidRDefault="001577FB" w:rsidP="00C65AC1">
      <w:pPr>
        <w:pStyle w:val="SNOpsomming123"/>
      </w:pPr>
      <w:r>
        <w:t>User Group: The user group responsible for the endpoint.</w:t>
      </w:r>
    </w:p>
    <w:p w:rsidR="001577FB" w:rsidRDefault="001577FB" w:rsidP="00C65AC1">
      <w:pPr>
        <w:pStyle w:val="SNStandaard"/>
      </w:pPr>
    </w:p>
    <w:p w:rsidR="001577FB" w:rsidRDefault="00851D14" w:rsidP="00C65AC1">
      <w:pPr>
        <w:pStyle w:val="SNStandaard"/>
      </w:pPr>
      <w:r>
        <w:rPr>
          <w:noProof/>
          <w:lang w:val="nl-NL" w:eastAsia="nl-NL"/>
        </w:rPr>
        <mc:AlternateContent>
          <mc:Choice Requires="wps">
            <w:drawing>
              <wp:anchor distT="0" distB="0" distL="114300" distR="114300" simplePos="0" relativeHeight="251770880" behindDoc="0" locked="0" layoutInCell="1" allowOverlap="1" wp14:anchorId="753037E0" wp14:editId="55DC7F17">
                <wp:simplePos x="0" y="0"/>
                <wp:positionH relativeFrom="column">
                  <wp:align>left</wp:align>
                </wp:positionH>
                <wp:positionV relativeFrom="paragraph">
                  <wp:posOffset>5576570</wp:posOffset>
                </wp:positionV>
                <wp:extent cx="5399405" cy="635"/>
                <wp:effectExtent l="0" t="0" r="0" b="0"/>
                <wp:wrapTopAndBottom/>
                <wp:docPr id="117" name="Tekstvak 11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A82765"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28</w:t>
                            </w:r>
                            <w:r>
                              <w:fldChar w:fldCharType="end"/>
                            </w:r>
                            <w:r>
                              <w:t>: Retrieved list of endpoints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7" o:spid="_x0000_s1050" type="#_x0000_t202" style="position:absolute;margin-left:0;margin-top:439.1pt;width:425.15pt;height:.05pt;z-index:25177088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" stroked="f">
                <v:textbox style="mso-fit-shape-to-text:t" inset="0,0,0,0">
                  <w:txbxContent>
                    <w:p w:rsidR="00F0668F" w:rsidRPr="00A82765"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28</w:t>
                      </w:r>
                      <w:r>
                        <w:fldChar w:fldCharType="end"/>
                      </w:r>
                      <w:r>
                        <w:t>: Retrieved list of endpoints</w:t>
                      </w:r>
                    </w:p>
                  </w:txbxContent>
                </v:textbox>
                <w10:wrap type="topAndBottom"/>
              </v:shape>
            </w:pict>
          </mc:Fallback>
        </mc:AlternateContent>
      </w:r>
      <w:r w:rsidR="001577FB">
        <w:rPr>
          <w:noProof/>
          <w:lang w:val="nl-NL" w:eastAsia="nl-NL"/>
        </w:rPr>
        <w:drawing>
          <wp:anchor distT="0" distB="0" distL="0" distR="0" simplePos="0" relativeHeight="251683840" behindDoc="0" locked="0" layoutInCell="1" allowOverlap="1" wp14:anchorId="070472CB" wp14:editId="50B49CA1">
            <wp:simplePos x="0" y="0"/>
            <wp:positionH relativeFrom="column">
              <wp:align>left</wp:align>
            </wp:positionH>
            <wp:positionV relativeFrom="paragraph">
              <wp:posOffset>103505</wp:posOffset>
            </wp:positionV>
            <wp:extent cx="5400000" cy="5414400"/>
            <wp:effectExtent l="0" t="0" r="0" b="0"/>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5414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Endpoint Utilization</w:t>
      </w:r>
    </w:p>
    <w:p w:rsidR="001577FB" w:rsidRDefault="001577FB" w:rsidP="001577FB">
      <w:r>
        <w:t>From the menu item  Network → Endpoint Utilization, the user can retrieve an overview of the utilization for a given end point in a given period. This period is defined by a start date and a date range. The options for the date range are day, week, month, or quarter year.</w:t>
      </w:r>
    </w:p>
    <w:p w:rsidR="001577FB" w:rsidRDefault="001577FB" w:rsidP="00C65AC1">
      <w:pPr>
        <w:pStyle w:val="SNStandaard"/>
      </w:pPr>
      <w:r>
        <w:t>After setting these options and hitting the button “Query” a table and graphical data are displayed.</w:t>
      </w:r>
    </w:p>
    <w:p w:rsidR="001577FB" w:rsidRDefault="001577FB" w:rsidP="00C65AC1">
      <w:pPr>
        <w:pStyle w:val="SNStandaard"/>
      </w:pPr>
    </w:p>
    <w:p w:rsidR="001577FB" w:rsidRDefault="00851D14" w:rsidP="00D962D3">
      <w:r>
        <w:rPr>
          <w:noProof/>
          <w:lang w:val="nl-NL" w:eastAsia="nl-NL"/>
        </w:rPr>
        <w:lastRenderedPageBreak/>
        <mc:AlternateContent>
          <mc:Choice Requires="wps">
            <w:drawing>
              <wp:anchor distT="0" distB="0" distL="114300" distR="114300" simplePos="0" relativeHeight="251772928" behindDoc="0" locked="0" layoutInCell="1" allowOverlap="1" wp14:anchorId="3BE99FE2" wp14:editId="0CA78150">
                <wp:simplePos x="0" y="0"/>
                <wp:positionH relativeFrom="column">
                  <wp:align>left</wp:align>
                </wp:positionH>
                <wp:positionV relativeFrom="paragraph">
                  <wp:posOffset>3649345</wp:posOffset>
                </wp:positionV>
                <wp:extent cx="5399405"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767E1F" w:rsidRDefault="00F0668F" w:rsidP="00851D14">
                            <w:pPr>
                              <w:pStyle w:val="Bijschrift"/>
                              <w:rPr>
                                <w:noProof/>
                                <w:sz w:val="18"/>
                                <w:szCs w:val="24"/>
                              </w:rPr>
                            </w:pPr>
                            <w:r>
                              <w:t xml:space="preserve">Figure </w:t>
                            </w:r>
                            <w:r>
                              <w:fldChar w:fldCharType="begin"/>
                            </w:r>
                            <w:r>
                              <w:instrText xml:space="preserve"> SEQ Figure \* ARABIC </w:instrText>
                            </w:r>
                            <w:r>
                              <w:fldChar w:fldCharType="separate"/>
                            </w:r>
                            <w:r>
                              <w:rPr>
                                <w:noProof/>
                              </w:rPr>
                              <w:t>29</w:t>
                            </w:r>
                            <w:r>
                              <w:fldChar w:fldCharType="end"/>
                            </w:r>
                            <w:r>
                              <w:t>: Form for retrieving endpoint overview 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8" o:spid="_x0000_s1051" type="#_x0000_t202" style="position:absolute;margin-left:0;margin-top:287.35pt;width:425.15pt;height:.05pt;z-index:25177292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" stroked="f">
                <v:textbox style="mso-fit-shape-to-text:t" inset="0,0,0,0">
                  <w:txbxContent>
                    <w:p w:rsidR="00F0668F" w:rsidRPr="00767E1F" w:rsidRDefault="00F0668F" w:rsidP="00851D14">
                      <w:pPr>
                        <w:pStyle w:val="Bijschrift"/>
                        <w:rPr>
                          <w:noProof/>
                          <w:sz w:val="18"/>
                          <w:szCs w:val="24"/>
                        </w:rPr>
                      </w:pPr>
                      <w:r>
                        <w:t xml:space="preserve">Figure </w:t>
                      </w:r>
                      <w:r>
                        <w:fldChar w:fldCharType="begin"/>
                      </w:r>
                      <w:r>
                        <w:instrText xml:space="preserve"> SEQ Figure \* ARABIC </w:instrText>
                      </w:r>
                      <w:r>
                        <w:fldChar w:fldCharType="separate"/>
                      </w:r>
                      <w:r>
                        <w:rPr>
                          <w:noProof/>
                        </w:rPr>
                        <w:t>29</w:t>
                      </w:r>
                      <w:r>
                        <w:fldChar w:fldCharType="end"/>
                      </w:r>
                      <w:r>
                        <w:t>: Form for retrieving endpoint overview utilisation</w:t>
                      </w:r>
                    </w:p>
                  </w:txbxContent>
                </v:textbox>
                <w10:wrap type="topAndBottom"/>
              </v:shape>
            </w:pict>
          </mc:Fallback>
        </mc:AlternateContent>
      </w:r>
      <w:r w:rsidR="001577FB">
        <w:rPr>
          <w:noProof/>
          <w:lang w:val="nl-NL" w:eastAsia="nl-NL"/>
        </w:rPr>
        <w:drawing>
          <wp:anchor distT="0" distB="0" distL="0" distR="0" simplePos="0" relativeHeight="251684864" behindDoc="0" locked="0" layoutInCell="1" allowOverlap="1" wp14:anchorId="1118963C" wp14:editId="774829CD">
            <wp:simplePos x="0" y="0"/>
            <wp:positionH relativeFrom="column">
              <wp:align>left</wp:align>
            </wp:positionH>
            <wp:positionV relativeFrom="paragraph">
              <wp:posOffset>103505</wp:posOffset>
            </wp:positionV>
            <wp:extent cx="5400000" cy="3488400"/>
            <wp:effectExtent l="0" t="0" r="0" b="0"/>
            <wp:wrapTopAndBottom/>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488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577FB">
        <w:t>The table show</w:t>
      </w:r>
      <w:r w:rsidR="001E2173">
        <w:t>s</w:t>
      </w:r>
      <w:r w:rsidR="001577FB">
        <w:t xml:space="preserve"> the schedules and services utilizing the end point together with the bit rate, and start and stop time of the service. The last column of the table shows the current state of the service.</w:t>
      </w:r>
    </w:p>
    <w:p w:rsidR="001577FB" w:rsidRDefault="001577FB" w:rsidP="00C65AC1">
      <w:pPr>
        <w:pStyle w:val="SNStandaard"/>
      </w:pPr>
      <w:r>
        <w:t>The graph displays the utilization percentage of the termination point as a function of the time.</w:t>
      </w:r>
    </w:p>
    <w:p w:rsidR="001577FB" w:rsidRDefault="001577FB" w:rsidP="00C65AC1">
      <w:pPr>
        <w:pStyle w:val="SNStandaard"/>
      </w:pPr>
    </w:p>
    <w:p w:rsidR="001577FB" w:rsidRDefault="00851D14" w:rsidP="00C65AC1">
      <w:pPr>
        <w:pStyle w:val="SNStandaard"/>
      </w:pPr>
      <w:r>
        <w:rPr>
          <w:noProof/>
          <w:lang w:val="nl-NL" w:eastAsia="nl-NL"/>
        </w:rPr>
        <w:lastRenderedPageBreak/>
        <mc:AlternateContent>
          <mc:Choice Requires="wps">
            <w:drawing>
              <wp:anchor distT="0" distB="0" distL="114300" distR="114300" simplePos="0" relativeHeight="251774976" behindDoc="0" locked="0" layoutInCell="1" allowOverlap="1" wp14:anchorId="26788B8B" wp14:editId="798E26E3">
                <wp:simplePos x="1080135" y="7550150"/>
                <wp:positionH relativeFrom="column">
                  <wp:align>left</wp:align>
                </wp:positionH>
                <wp:positionV relativeFrom="paragraph">
                  <wp:posOffset>6473825</wp:posOffset>
                </wp:positionV>
                <wp:extent cx="5399405" cy="635"/>
                <wp:effectExtent l="0" t="0" r="0" b="0"/>
                <wp:wrapTopAndBottom/>
                <wp:docPr id="119" name="Tekstvak 11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076DF1"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30</w:t>
                            </w:r>
                            <w:r>
                              <w:fldChar w:fldCharType="end"/>
                            </w:r>
                            <w:r>
                              <w:t>: Overview endpoint 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9" o:spid="_x0000_s1052" type="#_x0000_t202" style="position:absolute;margin-left:0;margin-top:509.75pt;width:425.15pt;height:.05pt;z-index:25177497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" stroked="f">
                <v:textbox style="mso-fit-shape-to-text:t" inset="0,0,0,0">
                  <w:txbxContent>
                    <w:p w:rsidR="00F0668F" w:rsidRPr="00076DF1"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30</w:t>
                      </w:r>
                      <w:r>
                        <w:fldChar w:fldCharType="end"/>
                      </w:r>
                      <w:r>
                        <w:t>: Overview endpoint utilisation</w:t>
                      </w:r>
                    </w:p>
                  </w:txbxContent>
                </v:textbox>
                <w10:wrap type="topAndBottom"/>
              </v:shape>
            </w:pict>
          </mc:Fallback>
        </mc:AlternateContent>
      </w:r>
      <w:r w:rsidR="001577FB">
        <w:rPr>
          <w:noProof/>
          <w:lang w:val="nl-NL" w:eastAsia="nl-NL"/>
        </w:rPr>
        <w:drawing>
          <wp:anchor distT="0" distB="0" distL="0" distR="0" simplePos="0" relativeHeight="251685888" behindDoc="0" locked="0" layoutInCell="1" allowOverlap="1" wp14:anchorId="5D76D909" wp14:editId="337110CD">
            <wp:simplePos x="0" y="0"/>
            <wp:positionH relativeFrom="column">
              <wp:align>left</wp:align>
            </wp:positionH>
            <wp:positionV relativeFrom="paragraph">
              <wp:posOffset>0</wp:posOffset>
            </wp:positionV>
            <wp:extent cx="5400000" cy="6415200"/>
            <wp:effectExtent l="0" t="0" r="0" b="508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6415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Pr="004A47A7" w:rsidRDefault="001577FB" w:rsidP="004A47A7">
      <w:pPr>
        <w:pStyle w:val="Kop2"/>
      </w:pPr>
      <w:bookmarkStart w:id="27" w:name="__RefHeading__2188_1286407930"/>
      <w:bookmarkStart w:id="28" w:name="_Toc307569738"/>
      <w:bookmarkEnd w:id="27"/>
      <w:r w:rsidRPr="004A47A7">
        <w:lastRenderedPageBreak/>
        <w:t>Menu Messages</w:t>
      </w:r>
      <w:bookmarkEnd w:id="28"/>
    </w:p>
    <w:p w:rsidR="001577FB" w:rsidRDefault="001577FB" w:rsidP="00C65AC1">
      <w:pPr>
        <w:pStyle w:val="SNStandaard"/>
      </w:pPr>
      <w:r>
        <w:t>From the web client it is possible to “send“ messages to other registered users. The following paragraphs describe the components supporting this functionality.</w:t>
      </w:r>
    </w:p>
    <w:p w:rsidR="001577FB" w:rsidRDefault="001577FB" w:rsidP="001577FB">
      <w:pPr>
        <w:pStyle w:val="Kop3"/>
      </w:pPr>
      <w:r>
        <w:t>Compose New Message</w:t>
      </w:r>
    </w:p>
    <w:p w:rsidR="001577FB" w:rsidRDefault="001577FB" w:rsidP="001577FB">
      <w:r>
        <w:t>From the menu item  Messages → Compose New Message, the user can compose a message to send to another registered user. This works just like sending an ordinary e-mail message, except that no e-mail is sent. The messages are stored in the server and are only available in the web client.</w:t>
      </w:r>
    </w:p>
    <w:p w:rsidR="001577FB" w:rsidRDefault="00851D14" w:rsidP="001577FB">
      <w:r>
        <w:rPr>
          <w:noProof/>
          <w:lang w:val="nl-NL" w:eastAsia="nl-NL"/>
        </w:rPr>
        <w:lastRenderedPageBreak/>
        <mc:AlternateContent>
          <mc:Choice Requires="wps">
            <w:drawing>
              <wp:anchor distT="0" distB="0" distL="114300" distR="114300" simplePos="0" relativeHeight="251777024" behindDoc="0" locked="0" layoutInCell="1" allowOverlap="1" wp14:anchorId="139E5CD8" wp14:editId="3D5C922D">
                <wp:simplePos x="1080135" y="7675245"/>
                <wp:positionH relativeFrom="column">
                  <wp:align>left</wp:align>
                </wp:positionH>
                <wp:positionV relativeFrom="paragraph">
                  <wp:posOffset>6593205</wp:posOffset>
                </wp:positionV>
                <wp:extent cx="5399405" cy="635"/>
                <wp:effectExtent l="0" t="0" r="0" b="0"/>
                <wp:wrapTopAndBottom/>
                <wp:docPr id="120" name="Tekstvak 12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584C37" w:rsidRDefault="00F0668F" w:rsidP="00851D14">
                            <w:pPr>
                              <w:pStyle w:val="Bijschrift"/>
                              <w:rPr>
                                <w:noProof/>
                                <w:sz w:val="18"/>
                                <w:szCs w:val="24"/>
                              </w:rPr>
                            </w:pPr>
                            <w:r>
                              <w:t xml:space="preserve">Figure </w:t>
                            </w:r>
                            <w:r>
                              <w:fldChar w:fldCharType="begin"/>
                            </w:r>
                            <w:r>
                              <w:instrText xml:space="preserve"> SEQ Figure \* ARABIC </w:instrText>
                            </w:r>
                            <w:r>
                              <w:fldChar w:fldCharType="separate"/>
                            </w:r>
                            <w:r>
                              <w:rPr>
                                <w:noProof/>
                              </w:rPr>
                              <w:t>31</w:t>
                            </w:r>
                            <w:r>
                              <w:fldChar w:fldCharType="end"/>
                            </w:r>
                            <w:r>
                              <w:t>: Compose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20" o:spid="_x0000_s1053" type="#_x0000_t202" style="position:absolute;margin-left:0;margin-top:519.15pt;width:425.15pt;height:.05pt;z-index:25177702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" stroked="f">
                <v:textbox style="mso-fit-shape-to-text:t" inset="0,0,0,0">
                  <w:txbxContent>
                    <w:p w:rsidR="00F0668F" w:rsidRPr="00584C37" w:rsidRDefault="00F0668F" w:rsidP="00851D14">
                      <w:pPr>
                        <w:pStyle w:val="Bijschrift"/>
                        <w:rPr>
                          <w:noProof/>
                          <w:sz w:val="18"/>
                          <w:szCs w:val="24"/>
                        </w:rPr>
                      </w:pPr>
                      <w:r>
                        <w:t xml:space="preserve">Figure </w:t>
                      </w:r>
                      <w:r>
                        <w:fldChar w:fldCharType="begin"/>
                      </w:r>
                      <w:r>
                        <w:instrText xml:space="preserve"> SEQ Figure \* ARABIC </w:instrText>
                      </w:r>
                      <w:r>
                        <w:fldChar w:fldCharType="separate"/>
                      </w:r>
                      <w:r>
                        <w:rPr>
                          <w:noProof/>
                        </w:rPr>
                        <w:t>31</w:t>
                      </w:r>
                      <w:r>
                        <w:fldChar w:fldCharType="end"/>
                      </w:r>
                      <w:r>
                        <w:t>: Compose message</w:t>
                      </w:r>
                    </w:p>
                  </w:txbxContent>
                </v:textbox>
                <w10:wrap type="topAndBottom"/>
              </v:shape>
            </w:pict>
          </mc:Fallback>
        </mc:AlternateContent>
      </w:r>
      <w:r w:rsidR="001577FB">
        <w:rPr>
          <w:noProof/>
          <w:lang w:val="nl-NL" w:eastAsia="nl-NL"/>
        </w:rPr>
        <w:drawing>
          <wp:anchor distT="0" distB="0" distL="0" distR="0" simplePos="0" relativeHeight="251686912" behindDoc="0" locked="0" layoutInCell="1" allowOverlap="1" wp14:anchorId="23609BAC" wp14:editId="4C40C85C">
            <wp:simplePos x="0" y="0"/>
            <wp:positionH relativeFrom="column">
              <wp:align>left</wp:align>
            </wp:positionH>
            <wp:positionV relativeFrom="paragraph">
              <wp:posOffset>141605</wp:posOffset>
            </wp:positionV>
            <wp:extent cx="5400000" cy="6393600"/>
            <wp:effectExtent l="0" t="0" r="0"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6393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View Inbox</w:t>
      </w:r>
    </w:p>
    <w:p w:rsidR="001577FB" w:rsidRDefault="001577FB" w:rsidP="001577FB">
      <w:r>
        <w:t>From the menu item  Messages → Compose New Message, the user gets an overview of all received messages. These messages are displayed in a table.</w:t>
      </w:r>
    </w:p>
    <w:p w:rsidR="001577FB" w:rsidRDefault="001577FB" w:rsidP="001577FB">
      <w:r>
        <w:t>Below the table three buttons are displayed:</w:t>
      </w:r>
    </w:p>
    <w:p w:rsidR="001577FB" w:rsidRDefault="001577FB" w:rsidP="00A436EB">
      <w:pPr>
        <w:pStyle w:val="SNOpsomming123"/>
        <w:numPr>
          <w:ilvl w:val="0"/>
          <w:numId w:val="11"/>
        </w:numPr>
      </w:pPr>
      <w:r>
        <w:t xml:space="preserve">Mark as Read: Marks all checked messages as read. After clicking on this button the icon in the second column has changed to a closed envelope.  </w:t>
      </w:r>
    </w:p>
    <w:p w:rsidR="001577FB" w:rsidRDefault="001577FB" w:rsidP="00A436EB">
      <w:pPr>
        <w:pStyle w:val="SNOpsomming123"/>
        <w:numPr>
          <w:ilvl w:val="0"/>
          <w:numId w:val="11"/>
        </w:numPr>
      </w:pPr>
      <w:r>
        <w:lastRenderedPageBreak/>
        <w:t xml:space="preserve">Mark as Unread: Marks all checked messages as unread. After clicking on this button the icon in the second column has changed to </w:t>
      </w:r>
      <w:r w:rsidR="009306BA">
        <w:t>an</w:t>
      </w:r>
      <w:r>
        <w:t xml:space="preserve"> open envelope. </w:t>
      </w:r>
    </w:p>
    <w:p w:rsidR="001577FB" w:rsidRDefault="001577FB" w:rsidP="00A436EB">
      <w:pPr>
        <w:pStyle w:val="SNOpsomming123"/>
        <w:numPr>
          <w:ilvl w:val="0"/>
          <w:numId w:val="11"/>
        </w:numPr>
      </w:pPr>
      <w:r>
        <w:t>Delete: remove the message from the table.</w:t>
      </w:r>
    </w:p>
    <w:p w:rsidR="001577FB" w:rsidRDefault="001577FB" w:rsidP="001577FB">
      <w:r>
        <w:t>By clicking on the icon in the second column you can force the table to refresh.</w:t>
      </w:r>
    </w:p>
    <w:p w:rsidR="0017699B" w:rsidRDefault="001577FB" w:rsidP="001577FB">
      <w:r>
        <w:t>By clicking on the subject title of the message you are led to a screen with the message details. From this screen you can send a reply or delete the message.</w:t>
      </w:r>
    </w:p>
    <w:p w:rsidR="001577FB" w:rsidRDefault="001577FB" w:rsidP="001577FB"/>
    <w:p w:rsidR="001577FB" w:rsidRDefault="00B47328" w:rsidP="001577FB">
      <w:r>
        <w:rPr>
          <w:noProof/>
          <w:lang w:val="nl-NL" w:eastAsia="nl-NL"/>
        </w:rPr>
        <mc:AlternateContent>
          <mc:Choice Requires="wps">
            <w:drawing>
              <wp:anchor distT="0" distB="0" distL="114300" distR="114300" simplePos="0" relativeHeight="251922432" behindDoc="0" locked="0" layoutInCell="1" allowOverlap="1" wp14:anchorId="6C535812" wp14:editId="5466A4E5">
                <wp:simplePos x="0" y="0"/>
                <wp:positionH relativeFrom="column">
                  <wp:posOffset>0</wp:posOffset>
                </wp:positionH>
                <wp:positionV relativeFrom="paragraph">
                  <wp:posOffset>5589905</wp:posOffset>
                </wp:positionV>
                <wp:extent cx="5399405" cy="635"/>
                <wp:effectExtent l="0" t="0" r="0" b="0"/>
                <wp:wrapNone/>
                <wp:docPr id="176" name="Tekstvak 17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7035A2" w:rsidRDefault="00F0668F" w:rsidP="00B47328">
                            <w:pPr>
                              <w:pStyle w:val="Bijschrift"/>
                              <w:rPr>
                                <w:noProof/>
                                <w:sz w:val="18"/>
                                <w:szCs w:val="24"/>
                              </w:rPr>
                            </w:pPr>
                            <w:r>
                              <w:t xml:space="preserve">Figure </w:t>
                            </w:r>
                            <w:r>
                              <w:fldChar w:fldCharType="begin"/>
                            </w:r>
                            <w:r>
                              <w:instrText xml:space="preserve"> SEQ Figure \* ARABIC </w:instrText>
                            </w:r>
                            <w:r>
                              <w:fldChar w:fldCharType="separate"/>
                            </w:r>
                            <w:r>
                              <w:rPr>
                                <w:noProof/>
                              </w:rPr>
                              <w:t>32</w:t>
                            </w:r>
                            <w:r>
                              <w:fldChar w:fldCharType="end"/>
                            </w:r>
                            <w:r w:rsidRPr="00FA3998">
                              <w:t>: Details received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76" o:spid="_x0000_s1054" type="#_x0000_t202" style="position:absolute;margin-left:0;margin-top:440.15pt;width:425.1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" stroked="f">
                <v:textbox style="mso-fit-shape-to-text:t" inset="0,0,0,0">
                  <w:txbxContent>
                    <w:p w:rsidR="00F0668F" w:rsidRPr="007035A2" w:rsidRDefault="00F0668F" w:rsidP="00B47328">
                      <w:pPr>
                        <w:pStyle w:val="Bijschrift"/>
                        <w:rPr>
                          <w:noProof/>
                          <w:sz w:val="18"/>
                          <w:szCs w:val="24"/>
                        </w:rPr>
                      </w:pPr>
                      <w:r>
                        <w:t xml:space="preserve">Figure </w:t>
                      </w:r>
                      <w:r>
                        <w:fldChar w:fldCharType="begin"/>
                      </w:r>
                      <w:r>
                        <w:instrText xml:space="preserve"> SEQ Figure \* ARABIC </w:instrText>
                      </w:r>
                      <w:r>
                        <w:fldChar w:fldCharType="separate"/>
                      </w:r>
                      <w:r>
                        <w:rPr>
                          <w:noProof/>
                        </w:rPr>
                        <w:t>32</w:t>
                      </w:r>
                      <w:r>
                        <w:fldChar w:fldCharType="end"/>
                      </w:r>
                      <w:r w:rsidRPr="00FA3998">
                        <w:t>: Details received message</w:t>
                      </w:r>
                    </w:p>
                  </w:txbxContent>
                </v:textbox>
              </v:shape>
            </w:pict>
          </mc:Fallback>
        </mc:AlternateContent>
      </w:r>
      <w:r w:rsidR="001577FB">
        <w:rPr>
          <w:noProof/>
          <w:lang w:val="nl-NL" w:eastAsia="nl-NL"/>
        </w:rPr>
        <w:drawing>
          <wp:anchor distT="0" distB="0" distL="0" distR="0" simplePos="0" relativeHeight="251687936" behindDoc="0" locked="0" layoutInCell="1" allowOverlap="1" wp14:anchorId="00D0D6DD" wp14:editId="66CF7E73">
            <wp:simplePos x="0" y="0"/>
            <wp:positionH relativeFrom="column">
              <wp:align>left</wp:align>
            </wp:positionH>
            <wp:positionV relativeFrom="paragraph">
              <wp:posOffset>0</wp:posOffset>
            </wp:positionV>
            <wp:extent cx="5400000" cy="5533200"/>
            <wp:effectExtent l="0" t="0" r="0" b="0"/>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5533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View Outbox</w:t>
      </w:r>
    </w:p>
    <w:p w:rsidR="001577FB" w:rsidRDefault="001577FB" w:rsidP="001577FB">
      <w:r>
        <w:t>From the menu item  Messages → View Outbox, the user gets an overview of all sent messages. These messages are displayed in a table. You can delete messages from this table by checking the messages to delete and then click on the button “Delete”.</w:t>
      </w:r>
    </w:p>
    <w:p w:rsidR="001577FB" w:rsidRDefault="001577FB" w:rsidP="001577FB">
      <w:r>
        <w:lastRenderedPageBreak/>
        <w:t>If you click on the subject title of a message you are led to a screen with detailed information of the message. From this screen you can resend (an edited version) of the message. By clicking on the button “Delete” you delete the message.</w:t>
      </w:r>
    </w:p>
    <w:p w:rsidR="001577FB" w:rsidRDefault="001577FB" w:rsidP="001577FB"/>
    <w:p w:rsidR="001577FB" w:rsidRDefault="001577FB" w:rsidP="001577FB"/>
    <w:p w:rsidR="001577FB" w:rsidRDefault="00851D14" w:rsidP="001577FB">
      <w:r>
        <w:rPr>
          <w:noProof/>
          <w:lang w:val="nl-NL" w:eastAsia="nl-NL"/>
        </w:rPr>
        <w:lastRenderedPageBreak/>
        <mc:AlternateContent>
          <mc:Choice Requires="wps">
            <w:drawing>
              <wp:anchor distT="0" distB="0" distL="114300" distR="114300" simplePos="0" relativeHeight="251781120" behindDoc="0" locked="0" layoutInCell="1" allowOverlap="1" wp14:anchorId="4132FB63" wp14:editId="5BE2E2B3">
                <wp:simplePos x="1080135" y="7529830"/>
                <wp:positionH relativeFrom="column">
                  <wp:align>left</wp:align>
                </wp:positionH>
                <wp:positionV relativeFrom="paragraph">
                  <wp:posOffset>6451600</wp:posOffset>
                </wp:positionV>
                <wp:extent cx="539940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A668D1" w:rsidRDefault="00F0668F" w:rsidP="00851D14">
                            <w:pPr>
                              <w:pStyle w:val="Bijschrift"/>
                              <w:rPr>
                                <w:noProof/>
                                <w:sz w:val="18"/>
                                <w:szCs w:val="24"/>
                              </w:rPr>
                            </w:pPr>
                            <w:r>
                              <w:t xml:space="preserve">Figure </w:t>
                            </w:r>
                            <w:r>
                              <w:fldChar w:fldCharType="begin"/>
                            </w:r>
                            <w:r>
                              <w:instrText xml:space="preserve"> SEQ Figure \* ARABIC </w:instrText>
                            </w:r>
                            <w:r>
                              <w:fldChar w:fldCharType="separate"/>
                            </w:r>
                            <w:r>
                              <w:rPr>
                                <w:noProof/>
                              </w:rPr>
                              <w:t>33</w:t>
                            </w:r>
                            <w:r>
                              <w:fldChar w:fldCharType="end"/>
                            </w:r>
                            <w:r>
                              <w:t>: Details sent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22" o:spid="_x0000_s1055" type="#_x0000_t202" style="position:absolute;margin-left:0;margin-top:508pt;width:425.15pt;height:.05pt;z-index:25178112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" stroked="f">
                <v:textbox style="mso-fit-shape-to-text:t" inset="0,0,0,0">
                  <w:txbxContent>
                    <w:p w:rsidR="00F0668F" w:rsidRPr="00A668D1" w:rsidRDefault="00F0668F" w:rsidP="00851D14">
                      <w:pPr>
                        <w:pStyle w:val="Bijschrift"/>
                        <w:rPr>
                          <w:noProof/>
                          <w:sz w:val="18"/>
                          <w:szCs w:val="24"/>
                        </w:rPr>
                      </w:pPr>
                      <w:r>
                        <w:t xml:space="preserve">Figure </w:t>
                      </w:r>
                      <w:r>
                        <w:fldChar w:fldCharType="begin"/>
                      </w:r>
                      <w:r>
                        <w:instrText xml:space="preserve"> SEQ Figure \* ARABIC </w:instrText>
                      </w:r>
                      <w:r>
                        <w:fldChar w:fldCharType="separate"/>
                      </w:r>
                      <w:r>
                        <w:rPr>
                          <w:noProof/>
                        </w:rPr>
                        <w:t>33</w:t>
                      </w:r>
                      <w:r>
                        <w:fldChar w:fldCharType="end"/>
                      </w:r>
                      <w:r>
                        <w:t>: Details sent message</w:t>
                      </w:r>
                    </w:p>
                  </w:txbxContent>
                </v:textbox>
                <w10:wrap type="topAndBottom"/>
              </v:shape>
            </w:pict>
          </mc:Fallback>
        </mc:AlternateContent>
      </w:r>
      <w:r w:rsidR="001577FB">
        <w:rPr>
          <w:noProof/>
          <w:lang w:val="nl-NL" w:eastAsia="nl-NL"/>
        </w:rPr>
        <w:drawing>
          <wp:anchor distT="0" distB="0" distL="0" distR="0" simplePos="0" relativeHeight="251688960" behindDoc="0" locked="0" layoutInCell="1" allowOverlap="1" wp14:anchorId="2A1FCFC9" wp14:editId="217314EF">
            <wp:simplePos x="0" y="0"/>
            <wp:positionH relativeFrom="column">
              <wp:align>left</wp:align>
            </wp:positionH>
            <wp:positionV relativeFrom="paragraph">
              <wp:posOffset>0</wp:posOffset>
            </wp:positionV>
            <wp:extent cx="5400000" cy="6393600"/>
            <wp:effectExtent l="0" t="0" r="0" b="7620"/>
            <wp:wrapTopAndBottom/>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6393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Pr="004A47A7" w:rsidRDefault="001577FB" w:rsidP="004A47A7">
      <w:pPr>
        <w:pStyle w:val="Kop2"/>
      </w:pPr>
      <w:bookmarkStart w:id="29" w:name="__RefHeading__2190_1286407930"/>
      <w:bookmarkStart w:id="30" w:name="_Toc307569739"/>
      <w:bookmarkEnd w:id="29"/>
      <w:r w:rsidRPr="004A47A7">
        <w:lastRenderedPageBreak/>
        <w:t>Menu Management</w:t>
      </w:r>
      <w:bookmarkEnd w:id="30"/>
    </w:p>
    <w:p w:rsidR="001577FB" w:rsidRDefault="003B53A0" w:rsidP="00C65AC1">
      <w:pPr>
        <w:pStyle w:val="SNStandaard"/>
      </w:pPr>
      <w:r>
        <w:t>OpenDRAC</w:t>
      </w:r>
      <w:r w:rsidR="001577FB">
        <w:t xml:space="preserve"> delivers an elaborate hierarchy consisting of users, user groups and resource groups. With this hierarchy you can control the conditions for access to resources. A resource is typically a termination point.</w:t>
      </w:r>
    </w:p>
    <w:p w:rsidR="001577FB" w:rsidRDefault="001577FB" w:rsidP="00C65AC1">
      <w:pPr>
        <w:pStyle w:val="SNStandaard"/>
      </w:pPr>
      <w:r>
        <w:t xml:space="preserve">The hierarchy is as follows: </w:t>
      </w:r>
    </w:p>
    <w:p w:rsidR="001577FB" w:rsidRDefault="001577FB" w:rsidP="00B873DA">
      <w:pPr>
        <w:pStyle w:val="SNOpsomming"/>
      </w:pPr>
      <w:r>
        <w:t>Users are member of zero or more user groups.</w:t>
      </w:r>
    </w:p>
    <w:p w:rsidR="001577FB" w:rsidRDefault="001577FB" w:rsidP="00B873DA">
      <w:pPr>
        <w:pStyle w:val="SNOpsomming"/>
      </w:pPr>
      <w:r>
        <w:t>A user group has access to the resources in zero or more resource groups.</w:t>
      </w:r>
    </w:p>
    <w:p w:rsidR="001577FB" w:rsidRDefault="001577FB" w:rsidP="00C65AC1">
      <w:pPr>
        <w:pStyle w:val="SNOpsomming"/>
      </w:pPr>
      <w:r>
        <w:t xml:space="preserve">A resource group contains zero or more resources. </w:t>
      </w:r>
    </w:p>
    <w:p w:rsidR="001577FB" w:rsidRDefault="001577FB" w:rsidP="00C65AC1">
      <w:pPr>
        <w:pStyle w:val="SNStandaard"/>
      </w:pPr>
      <w:r>
        <w:t>Apart from the hierarchical structure it is possible to further define the conditions for access to resources. The following paragraphs give a detailed explanation of how to set up the access rules.</w:t>
      </w:r>
    </w:p>
    <w:p w:rsidR="001577FB" w:rsidRDefault="001577FB" w:rsidP="00C65AC1">
      <w:pPr>
        <w:pStyle w:val="SNStandaard"/>
      </w:pPr>
    </w:p>
    <w:p w:rsidR="001577FB" w:rsidRDefault="001577FB" w:rsidP="001577FB">
      <w:pPr>
        <w:pStyle w:val="Kop3"/>
      </w:pPr>
      <w:r>
        <w:t>List/Edit Users</w:t>
      </w:r>
    </w:p>
    <w:p w:rsidR="001577FB" w:rsidRDefault="001577FB" w:rsidP="001577FB">
      <w:r>
        <w:t xml:space="preserve">From the menu item  Management → List/Edit Users, the user gets an overview of all users in the </w:t>
      </w:r>
      <w:r w:rsidR="003B53A0">
        <w:t>OpenDRAC</w:t>
      </w:r>
      <w:r>
        <w:t>. You can find users by a variety of criteria. Currently the following search criteria are offered:</w:t>
      </w:r>
    </w:p>
    <w:p w:rsidR="001577FB" w:rsidRDefault="001577FB" w:rsidP="001A2716">
      <w:pPr>
        <w:pStyle w:val="SNOpsomming"/>
      </w:pPr>
      <w:r>
        <w:t>All Users: Unfiltered</w:t>
      </w:r>
    </w:p>
    <w:p w:rsidR="001577FB" w:rsidRDefault="001577FB" w:rsidP="001A2716">
      <w:pPr>
        <w:pStyle w:val="SNOpsomming"/>
      </w:pPr>
      <w:r>
        <w:t>Common Name: First name of the user.</w:t>
      </w:r>
    </w:p>
    <w:p w:rsidR="001577FB" w:rsidRDefault="001577FB" w:rsidP="001A2716">
      <w:pPr>
        <w:pStyle w:val="SNOpsomming"/>
      </w:pPr>
      <w:r>
        <w:t>Description: Job description of the user.</w:t>
      </w:r>
    </w:p>
    <w:p w:rsidR="001577FB" w:rsidRDefault="001577FB" w:rsidP="001A2716">
      <w:pPr>
        <w:pStyle w:val="SNOpsomming"/>
      </w:pPr>
      <w:r>
        <w:t>Email Address: Email address of the user.</w:t>
      </w:r>
    </w:p>
    <w:p w:rsidR="001577FB" w:rsidRDefault="001577FB" w:rsidP="001A2716">
      <w:pPr>
        <w:pStyle w:val="SNOpsomming"/>
      </w:pPr>
      <w:r>
        <w:t>Given Name: First name of the user</w:t>
      </w:r>
    </w:p>
    <w:p w:rsidR="001577FB" w:rsidRDefault="001577FB" w:rsidP="001A2716">
      <w:pPr>
        <w:pStyle w:val="SNOpsomming"/>
      </w:pPr>
      <w:r>
        <w:t>Phone Number</w:t>
      </w:r>
    </w:p>
    <w:p w:rsidR="001577FB" w:rsidRDefault="001577FB" w:rsidP="001A2716">
      <w:pPr>
        <w:pStyle w:val="SNOpsomming"/>
      </w:pPr>
      <w:r>
        <w:t>Postal Address</w:t>
      </w:r>
    </w:p>
    <w:p w:rsidR="001577FB" w:rsidRDefault="001577FB" w:rsidP="001A2716">
      <w:pPr>
        <w:pStyle w:val="SNOpsomming"/>
      </w:pPr>
      <w:r>
        <w:t>Surname: Last name of the user.</w:t>
      </w:r>
    </w:p>
    <w:p w:rsidR="001577FB" w:rsidRDefault="001577FB" w:rsidP="001A2716">
      <w:pPr>
        <w:pStyle w:val="SNOpsomming"/>
      </w:pPr>
      <w:r>
        <w:t>Unassigned Users: Users not in any group.</w:t>
      </w:r>
    </w:p>
    <w:p w:rsidR="001577FB" w:rsidRDefault="001577FB" w:rsidP="001A2716">
      <w:pPr>
        <w:pStyle w:val="SNOpsomming"/>
      </w:pPr>
      <w:r>
        <w:t>User ID</w:t>
      </w:r>
    </w:p>
    <w:p w:rsidR="001577FB" w:rsidRDefault="001577FB" w:rsidP="001577FB">
      <w:r>
        <w:t>For all options but “All Users” and “Unassigned Users” you can search by text. In this text you can use wild cards.</w:t>
      </w:r>
    </w:p>
    <w:p w:rsidR="001577FB" w:rsidRDefault="00851D14" w:rsidP="00C65AC1">
      <w:pPr>
        <w:pStyle w:val="SNStandaard"/>
      </w:pPr>
      <w:r>
        <w:rPr>
          <w:noProof/>
          <w:lang w:val="nl-NL" w:eastAsia="nl-NL"/>
        </w:rPr>
        <w:lastRenderedPageBreak/>
        <mc:AlternateContent>
          <mc:Choice Requires="wps">
            <w:drawing>
              <wp:anchor distT="0" distB="0" distL="114300" distR="114300" simplePos="0" relativeHeight="251783168" behindDoc="0" locked="0" layoutInCell="1" allowOverlap="1" wp14:anchorId="56F6D02B" wp14:editId="559CD610">
                <wp:simplePos x="1080135" y="3663950"/>
                <wp:positionH relativeFrom="column">
                  <wp:align>left</wp:align>
                </wp:positionH>
                <wp:positionV relativeFrom="paragraph">
                  <wp:posOffset>2581275</wp:posOffset>
                </wp:positionV>
                <wp:extent cx="5399405" cy="635"/>
                <wp:effectExtent l="0" t="0" r="0" b="0"/>
                <wp:wrapTopAndBottom/>
                <wp:docPr id="123" name="Tekstvak 12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D27A36"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34</w:t>
                            </w:r>
                            <w:r>
                              <w:fldChar w:fldCharType="end"/>
                            </w:r>
                            <w:r>
                              <w:t>: Form set to retrieve all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23" o:spid="_x0000_s1056" type="#_x0000_t202" style="position:absolute;margin-left:0;margin-top:203.25pt;width:425.15pt;height:.05pt;z-index:25178316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" stroked="f">
                <v:textbox style="mso-fit-shape-to-text:t" inset="0,0,0,0">
                  <w:txbxContent>
                    <w:p w:rsidR="00F0668F" w:rsidRPr="00D27A36"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34</w:t>
                      </w:r>
                      <w:r>
                        <w:fldChar w:fldCharType="end"/>
                      </w:r>
                      <w:r>
                        <w:t>: Form set to retrieve all users</w:t>
                      </w:r>
                    </w:p>
                  </w:txbxContent>
                </v:textbox>
                <w10:wrap type="topAndBottom"/>
              </v:shape>
            </w:pict>
          </mc:Fallback>
        </mc:AlternateContent>
      </w:r>
      <w:r w:rsidR="001577FB">
        <w:rPr>
          <w:noProof/>
          <w:lang w:val="nl-NL" w:eastAsia="nl-NL"/>
        </w:rPr>
        <w:drawing>
          <wp:anchor distT="0" distB="0" distL="0" distR="0" simplePos="0" relativeHeight="251689984" behindDoc="0" locked="0" layoutInCell="1" allowOverlap="1" wp14:anchorId="7CCD18D9" wp14:editId="633F3265">
            <wp:simplePos x="0" y="0"/>
            <wp:positionH relativeFrom="column">
              <wp:align>left</wp:align>
            </wp:positionH>
            <wp:positionV relativeFrom="paragraph">
              <wp:posOffset>0</wp:posOffset>
            </wp:positionV>
            <wp:extent cx="5400000" cy="2527200"/>
            <wp:effectExtent l="0" t="0" r="0" b="698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2527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851D14" w:rsidP="00C65AC1">
      <w:pPr>
        <w:pStyle w:val="SNStandaard"/>
      </w:pPr>
      <w:r>
        <w:rPr>
          <w:noProof/>
          <w:lang w:val="nl-NL" w:eastAsia="nl-NL"/>
        </w:rPr>
        <mc:AlternateContent>
          <mc:Choice Requires="wps">
            <w:drawing>
              <wp:anchor distT="0" distB="0" distL="114300" distR="114300" simplePos="0" relativeHeight="251785216" behindDoc="0" locked="0" layoutInCell="1" allowOverlap="1" wp14:anchorId="0A7D2662" wp14:editId="7E364155">
                <wp:simplePos x="1080135" y="8042275"/>
                <wp:positionH relativeFrom="column">
                  <wp:align>left</wp:align>
                </wp:positionH>
                <wp:positionV relativeFrom="paragraph">
                  <wp:posOffset>3802380</wp:posOffset>
                </wp:positionV>
                <wp:extent cx="5399405"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5D46F3"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35</w:t>
                            </w:r>
                            <w:r>
                              <w:fldChar w:fldCharType="end"/>
                            </w:r>
                            <w:r>
                              <w:t>: Form set to retrieve list of users matching expression for email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24" o:spid="_x0000_s1057" type="#_x0000_t202" style="position:absolute;margin-left:0;margin-top:299.4pt;width:425.15pt;height:.05pt;z-index:25178521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" stroked="f">
                <v:textbox style="mso-fit-shape-to-text:t" inset="0,0,0,0">
                  <w:txbxContent>
                    <w:p w:rsidR="00F0668F" w:rsidRPr="005D46F3"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35</w:t>
                      </w:r>
                      <w:r>
                        <w:fldChar w:fldCharType="end"/>
                      </w:r>
                      <w:r>
                        <w:t>: Form set to retrieve list of users matching expression for email address</w:t>
                      </w:r>
                    </w:p>
                  </w:txbxContent>
                </v:textbox>
                <w10:wrap type="topAndBottom"/>
              </v:shape>
            </w:pict>
          </mc:Fallback>
        </mc:AlternateContent>
      </w:r>
      <w:r w:rsidR="001577FB">
        <w:rPr>
          <w:noProof/>
          <w:lang w:val="nl-NL" w:eastAsia="nl-NL"/>
        </w:rPr>
        <w:drawing>
          <wp:anchor distT="0" distB="0" distL="0" distR="0" simplePos="0" relativeHeight="251691008" behindDoc="0" locked="0" layoutInCell="1" allowOverlap="1" wp14:anchorId="027561E1" wp14:editId="6C389BEC">
            <wp:simplePos x="0" y="0"/>
            <wp:positionH relativeFrom="column">
              <wp:align>left</wp:align>
            </wp:positionH>
            <wp:positionV relativeFrom="paragraph">
              <wp:posOffset>103505</wp:posOffset>
            </wp:positionV>
            <wp:extent cx="5400000" cy="363960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3639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C65AC1">
      <w:pPr>
        <w:pStyle w:val="SNStandaard"/>
      </w:pPr>
    </w:p>
    <w:p w:rsidR="001577FB" w:rsidRDefault="00851D14" w:rsidP="00C65AC1">
      <w:pPr>
        <w:pStyle w:val="SNStandaard"/>
      </w:pPr>
      <w:r>
        <w:rPr>
          <w:noProof/>
          <w:lang w:val="nl-NL" w:eastAsia="nl-NL"/>
        </w:rPr>
        <w:lastRenderedPageBreak/>
        <mc:AlternateContent>
          <mc:Choice Requires="wps">
            <w:drawing>
              <wp:anchor distT="0" distB="0" distL="114300" distR="114300" simplePos="0" relativeHeight="251787264" behindDoc="0" locked="0" layoutInCell="1" allowOverlap="1" wp14:anchorId="52C2ACDD" wp14:editId="116E7BEB">
                <wp:simplePos x="0" y="0"/>
                <wp:positionH relativeFrom="column">
                  <wp:align>left</wp:align>
                </wp:positionH>
                <wp:positionV relativeFrom="paragraph">
                  <wp:posOffset>2889885</wp:posOffset>
                </wp:positionV>
                <wp:extent cx="5399405" cy="635"/>
                <wp:effectExtent l="0" t="0" r="0" b="0"/>
                <wp:wrapTopAndBottom/>
                <wp:docPr id="125" name="Tekstvak 12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207AC6"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36</w:t>
                            </w:r>
                            <w:r>
                              <w:fldChar w:fldCharType="end"/>
                            </w:r>
                            <w:r>
                              <w:t>: Overview with retrieved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25" o:spid="_x0000_s1058" type="#_x0000_t202" style="position:absolute;margin-left:0;margin-top:227.55pt;width:425.15pt;height:.05pt;z-index:25178726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" stroked="f">
                <v:textbox style="mso-fit-shape-to-text:t" inset="0,0,0,0">
                  <w:txbxContent>
                    <w:p w:rsidR="00F0668F" w:rsidRPr="00207AC6" w:rsidRDefault="00F0668F" w:rsidP="00851D14">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36</w:t>
                      </w:r>
                      <w:r>
                        <w:fldChar w:fldCharType="end"/>
                      </w:r>
                      <w:r>
                        <w:t>: Overview with retrieved users</w:t>
                      </w:r>
                    </w:p>
                  </w:txbxContent>
                </v:textbox>
                <w10:wrap type="topAndBottom"/>
              </v:shape>
            </w:pict>
          </mc:Fallback>
        </mc:AlternateContent>
      </w:r>
      <w:r w:rsidR="001577FB">
        <w:rPr>
          <w:noProof/>
          <w:lang w:val="nl-NL" w:eastAsia="nl-NL"/>
        </w:rPr>
        <w:drawing>
          <wp:anchor distT="0" distB="0" distL="0" distR="0" simplePos="0" relativeHeight="251692032" behindDoc="0" locked="0" layoutInCell="1" allowOverlap="1" wp14:anchorId="5694B3D9" wp14:editId="21C45EA1">
            <wp:simplePos x="0" y="0"/>
            <wp:positionH relativeFrom="column">
              <wp:align>left</wp:align>
            </wp:positionH>
            <wp:positionV relativeFrom="paragraph">
              <wp:posOffset>0</wp:posOffset>
            </wp:positionV>
            <wp:extent cx="5400000" cy="2833200"/>
            <wp:effectExtent l="0" t="0" r="0" b="5715"/>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833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C65AC1">
      <w:pPr>
        <w:pStyle w:val="SNStandaard"/>
      </w:pPr>
      <w:r>
        <w:t xml:space="preserve">The resulting screen shows a tree with users and the user groups they are a member of. The text field at the top of this tree can be used to lookup a user in the current tree. By clicking on the name of a user or a user group you are redirected to a screen for editing this user or group. </w:t>
      </w:r>
    </w:p>
    <w:p w:rsidR="001577FB" w:rsidRDefault="001577FB" w:rsidP="001577FB">
      <w:pPr>
        <w:pStyle w:val="Kop3"/>
      </w:pPr>
      <w:bookmarkStart w:id="31" w:name="_Ref306714588"/>
      <w:r>
        <w:t>Create User</w:t>
      </w:r>
      <w:bookmarkEnd w:id="31"/>
    </w:p>
    <w:p w:rsidR="001577FB" w:rsidRDefault="001577FB" w:rsidP="001577FB">
      <w:r>
        <w:t>From the menu item  Management → Create User, you can create a new user. To do so, you'll have to fill in a large form that consists of 6 tabs.</w:t>
      </w:r>
    </w:p>
    <w:p w:rsidR="001577FB" w:rsidRDefault="001577FB" w:rsidP="001577FB">
      <w:pPr>
        <w:pStyle w:val="Kop4"/>
      </w:pPr>
      <w:r>
        <w:t>User</w:t>
      </w:r>
    </w:p>
    <w:p w:rsidR="001577FB" w:rsidRDefault="001577FB" w:rsidP="00851EAB">
      <w:pPr>
        <w:pStyle w:val="SNOpsomming123"/>
        <w:numPr>
          <w:ilvl w:val="0"/>
          <w:numId w:val="0"/>
        </w:numPr>
      </w:pPr>
      <w:r>
        <w:t>The tab “User” consists of the following fields:</w:t>
      </w:r>
    </w:p>
    <w:p w:rsidR="001577FB" w:rsidRDefault="001577FB" w:rsidP="00A436EB">
      <w:pPr>
        <w:pStyle w:val="SNOpsomming123"/>
        <w:numPr>
          <w:ilvl w:val="0"/>
          <w:numId w:val="8"/>
        </w:numPr>
      </w:pPr>
      <w:r>
        <w:t>User ID: name used for logging in.</w:t>
      </w:r>
    </w:p>
    <w:p w:rsidR="001577FB" w:rsidRDefault="001577FB" w:rsidP="00A436EB">
      <w:pPr>
        <w:pStyle w:val="SNOpsomming123"/>
        <w:numPr>
          <w:ilvl w:val="0"/>
          <w:numId w:val="8"/>
        </w:numPr>
      </w:pPr>
      <w:r>
        <w:t xml:space="preserve">Account State: enabled </w:t>
      </w:r>
      <w:r w:rsidR="009306BA">
        <w:t>vs.</w:t>
      </w:r>
      <w:r>
        <w:t xml:space="preserve"> disabled.</w:t>
      </w:r>
    </w:p>
    <w:p w:rsidR="001577FB" w:rsidRDefault="001577FB" w:rsidP="00A436EB">
      <w:pPr>
        <w:pStyle w:val="SNOpsomming123"/>
        <w:numPr>
          <w:ilvl w:val="0"/>
          <w:numId w:val="8"/>
        </w:numPr>
      </w:pPr>
      <w:r>
        <w:t>WS Password: here you enter your own password.</w:t>
      </w:r>
    </w:p>
    <w:p w:rsidR="001577FB" w:rsidRDefault="001577FB" w:rsidP="00A436EB">
      <w:pPr>
        <w:pStyle w:val="SNOpsomming123"/>
        <w:numPr>
          <w:ilvl w:val="0"/>
          <w:numId w:val="8"/>
        </w:numPr>
      </w:pPr>
      <w:r>
        <w:t xml:space="preserve">Authentication Type: </w:t>
      </w:r>
    </w:p>
    <w:p w:rsidR="001577FB" w:rsidRDefault="001577FB" w:rsidP="00851EAB">
      <w:pPr>
        <w:pStyle w:val="SNOpsomming2"/>
      </w:pPr>
      <w:r>
        <w:t xml:space="preserve">Internal: use the internal authentication of </w:t>
      </w:r>
      <w:r w:rsidR="003B53A0">
        <w:t>OpenDRAC</w:t>
      </w:r>
      <w:r>
        <w:t>.</w:t>
      </w:r>
    </w:p>
    <w:p w:rsidR="001577FB" w:rsidRDefault="001577FB" w:rsidP="00851EAB">
      <w:pPr>
        <w:pStyle w:val="SNOpsomming2"/>
      </w:pPr>
      <w:r>
        <w:t>A-select: the open source authentication system for users in a Web environment.</w:t>
      </w:r>
    </w:p>
    <w:p w:rsidR="0002600D" w:rsidRDefault="001577FB" w:rsidP="00A436EB">
      <w:pPr>
        <w:pStyle w:val="SNOpsomming123"/>
        <w:numPr>
          <w:ilvl w:val="0"/>
          <w:numId w:val="8"/>
        </w:numPr>
      </w:pPr>
      <w:r>
        <w:t>User Password: the password you assign to the user.</w:t>
      </w:r>
    </w:p>
    <w:p w:rsidR="001577FB" w:rsidRDefault="0002600D" w:rsidP="00A436EB">
      <w:pPr>
        <w:pStyle w:val="SNOpsomming123"/>
        <w:numPr>
          <w:ilvl w:val="0"/>
          <w:numId w:val="8"/>
        </w:numPr>
      </w:pPr>
      <w:r>
        <w:t xml:space="preserve"> </w:t>
      </w:r>
      <w:r w:rsidR="001577FB">
        <w:t>Confirm User Password: the password you assign to the user again, to make sure you did not enter a typo the first time.</w:t>
      </w:r>
    </w:p>
    <w:p w:rsidR="001577FB" w:rsidRDefault="001577FB" w:rsidP="00C65AC1">
      <w:pPr>
        <w:pStyle w:val="SNStandaard"/>
      </w:pPr>
    </w:p>
    <w:p w:rsidR="001577FB" w:rsidRDefault="00DD3D72" w:rsidP="00C65AC1">
      <w:pPr>
        <w:pStyle w:val="SNStandaard"/>
      </w:pPr>
      <w:r>
        <w:rPr>
          <w:noProof/>
          <w:lang w:val="nl-NL" w:eastAsia="nl-NL"/>
        </w:rPr>
        <w:lastRenderedPageBreak/>
        <mc:AlternateContent>
          <mc:Choice Requires="wps">
            <w:drawing>
              <wp:anchor distT="0" distB="0" distL="114300" distR="114300" simplePos="0" relativeHeight="251789312" behindDoc="0" locked="0" layoutInCell="1" allowOverlap="1" wp14:anchorId="648813F1" wp14:editId="5371E655">
                <wp:simplePos x="1080135" y="4779645"/>
                <wp:positionH relativeFrom="column">
                  <wp:align>left</wp:align>
                </wp:positionH>
                <wp:positionV relativeFrom="paragraph">
                  <wp:posOffset>3696970</wp:posOffset>
                </wp:positionV>
                <wp:extent cx="5399405" cy="635"/>
                <wp:effectExtent l="0" t="0" r="0" b="0"/>
                <wp:wrapTopAndBottom/>
                <wp:docPr id="126" name="Tekstvak 12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B75CB2"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37</w:t>
                            </w:r>
                            <w:r>
                              <w:fldChar w:fldCharType="end"/>
                            </w:r>
                            <w:r>
                              <w:t>: Form to create a new user, User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26" o:spid="_x0000_s1059" type="#_x0000_t202" style="position:absolute;margin-left:0;margin-top:291.1pt;width:425.15pt;height:.05pt;z-index:251789312;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" stroked="f">
                <v:textbox style="mso-fit-shape-to-text:t" inset="0,0,0,0">
                  <w:txbxContent>
                    <w:p w:rsidR="00F0668F" w:rsidRPr="00B75CB2"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37</w:t>
                      </w:r>
                      <w:r>
                        <w:fldChar w:fldCharType="end"/>
                      </w:r>
                      <w:r>
                        <w:t>: Form to create a new user, User tab</w:t>
                      </w:r>
                    </w:p>
                  </w:txbxContent>
                </v:textbox>
                <w10:wrap type="topAndBottom"/>
              </v:shape>
            </w:pict>
          </mc:Fallback>
        </mc:AlternateContent>
      </w:r>
      <w:r w:rsidR="001577FB">
        <w:rPr>
          <w:noProof/>
          <w:lang w:val="nl-NL" w:eastAsia="nl-NL"/>
        </w:rPr>
        <w:drawing>
          <wp:anchor distT="0" distB="0" distL="0" distR="0" simplePos="0" relativeHeight="251693056" behindDoc="0" locked="0" layoutInCell="1" allowOverlap="1" wp14:anchorId="539E264A" wp14:editId="752FD5CC">
            <wp:simplePos x="0" y="0"/>
            <wp:positionH relativeFrom="column">
              <wp:align>left</wp:align>
            </wp:positionH>
            <wp:positionV relativeFrom="paragraph">
              <wp:posOffset>0</wp:posOffset>
            </wp:positionV>
            <wp:extent cx="5400000" cy="363960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639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4"/>
      </w:pPr>
      <w:r>
        <w:t>Personal Data</w:t>
      </w:r>
    </w:p>
    <w:p w:rsidR="001577FB" w:rsidRDefault="001577FB" w:rsidP="001A2716">
      <w:pPr>
        <w:pStyle w:val="SNOpsomming"/>
      </w:pPr>
      <w:r>
        <w:t>The tab “Personal Data” consists of the following fields:</w:t>
      </w:r>
    </w:p>
    <w:p w:rsidR="001577FB" w:rsidRDefault="001577FB" w:rsidP="001A2716">
      <w:pPr>
        <w:pStyle w:val="SNOpsomming"/>
      </w:pPr>
      <w:r>
        <w:t>Surname: Last name of the user.</w:t>
      </w:r>
      <w:r>
        <w:tab/>
      </w:r>
      <w:r>
        <w:tab/>
        <w:t xml:space="preserve"> </w:t>
      </w:r>
    </w:p>
    <w:p w:rsidR="001577FB" w:rsidRDefault="001577FB" w:rsidP="001A2716">
      <w:pPr>
        <w:pStyle w:val="SNOpsomming"/>
      </w:pPr>
      <w:r>
        <w:t xml:space="preserve">Email: Email address of the user. </w:t>
      </w:r>
    </w:p>
    <w:p w:rsidR="001577FB" w:rsidRDefault="001577FB" w:rsidP="001A2716">
      <w:pPr>
        <w:pStyle w:val="SNOpsomming"/>
      </w:pPr>
      <w:r>
        <w:t xml:space="preserve">Given Name: First name of the user </w:t>
      </w:r>
    </w:p>
    <w:p w:rsidR="001577FB" w:rsidRDefault="001577FB" w:rsidP="001A2716">
      <w:pPr>
        <w:pStyle w:val="SNOpsomming"/>
      </w:pPr>
      <w:r>
        <w:t xml:space="preserve">Telephone : Telephone number of the user. </w:t>
      </w:r>
    </w:p>
    <w:p w:rsidR="001577FB" w:rsidRDefault="001577FB" w:rsidP="001A2716">
      <w:pPr>
        <w:pStyle w:val="SNOpsomming"/>
      </w:pPr>
      <w:r>
        <w:t>Common Name: First name the user is generally address with.</w:t>
      </w:r>
    </w:p>
    <w:p w:rsidR="001577FB" w:rsidRDefault="001577FB" w:rsidP="001A2716">
      <w:pPr>
        <w:pStyle w:val="SNOpsomming"/>
      </w:pPr>
      <w:r>
        <w:t xml:space="preserve">Postal Address: Address to send paper mail to. </w:t>
      </w:r>
    </w:p>
    <w:p w:rsidR="001577FB" w:rsidRDefault="001577FB" w:rsidP="001A2716">
      <w:pPr>
        <w:pStyle w:val="SNOpsomming"/>
      </w:pPr>
      <w:r>
        <w:t>Title: Academic title.</w:t>
      </w:r>
    </w:p>
    <w:p w:rsidR="001577FB" w:rsidRDefault="001577FB" w:rsidP="001A2716">
      <w:pPr>
        <w:pStyle w:val="SNOpsomming"/>
      </w:pPr>
      <w:r>
        <w:t>Description: Job description.</w:t>
      </w:r>
    </w:p>
    <w:p w:rsidR="001577FB" w:rsidRDefault="00DD3D72" w:rsidP="00C65AC1">
      <w:pPr>
        <w:pStyle w:val="SNStandaard"/>
      </w:pPr>
      <w:r>
        <w:rPr>
          <w:noProof/>
          <w:lang w:val="nl-NL" w:eastAsia="nl-NL"/>
        </w:rPr>
        <w:lastRenderedPageBreak/>
        <mc:AlternateContent>
          <mc:Choice Requires="wps">
            <w:drawing>
              <wp:anchor distT="0" distB="0" distL="114300" distR="114300" simplePos="0" relativeHeight="251791360" behindDoc="0" locked="0" layoutInCell="1" allowOverlap="1" wp14:anchorId="4729E90C" wp14:editId="2DDE4774">
                <wp:simplePos x="1080135" y="4779645"/>
                <wp:positionH relativeFrom="column">
                  <wp:align>left</wp:align>
                </wp:positionH>
                <wp:positionV relativeFrom="paragraph">
                  <wp:posOffset>3696970</wp:posOffset>
                </wp:positionV>
                <wp:extent cx="5399405" cy="635"/>
                <wp:effectExtent l="0" t="0" r="0" b="0"/>
                <wp:wrapTopAndBottom/>
                <wp:docPr id="127" name="Tekstvak 12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4D43AC"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38</w:t>
                            </w:r>
                            <w:r>
                              <w:fldChar w:fldCharType="end"/>
                            </w:r>
                            <w:r>
                              <w:t>:</w:t>
                            </w:r>
                            <w:r w:rsidRPr="00085A6C">
                              <w:t xml:space="preserve"> For</w:t>
                            </w:r>
                            <w:r>
                              <w:t>m to create a new user, Personal Data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27" o:spid="_x0000_s1060" type="#_x0000_t202" style="position:absolute;margin-left:0;margin-top:291.1pt;width:425.15pt;height:.05pt;z-index:25179136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" stroked="f">
                <v:textbox style="mso-fit-shape-to-text:t" inset="0,0,0,0">
                  <w:txbxContent>
                    <w:p w:rsidR="00F0668F" w:rsidRPr="004D43AC"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38</w:t>
                      </w:r>
                      <w:r>
                        <w:fldChar w:fldCharType="end"/>
                      </w:r>
                      <w:r>
                        <w:t>:</w:t>
                      </w:r>
                      <w:r w:rsidRPr="00085A6C">
                        <w:t xml:space="preserve"> For</w:t>
                      </w:r>
                      <w:r>
                        <w:t>m to create a new user, Personal Data tab</w:t>
                      </w:r>
                    </w:p>
                  </w:txbxContent>
                </v:textbox>
                <w10:wrap type="topAndBottom"/>
              </v:shape>
            </w:pict>
          </mc:Fallback>
        </mc:AlternateContent>
      </w:r>
      <w:r w:rsidR="001577FB">
        <w:rPr>
          <w:noProof/>
          <w:lang w:val="nl-NL" w:eastAsia="nl-NL"/>
        </w:rPr>
        <w:drawing>
          <wp:anchor distT="0" distB="0" distL="0" distR="0" simplePos="0" relativeHeight="251694080" behindDoc="0" locked="0" layoutInCell="1" allowOverlap="1" wp14:anchorId="4367FBAA" wp14:editId="072E9063">
            <wp:simplePos x="0" y="0"/>
            <wp:positionH relativeFrom="column">
              <wp:align>left</wp:align>
            </wp:positionH>
            <wp:positionV relativeFrom="paragraph">
              <wp:posOffset>0</wp:posOffset>
            </wp:positionV>
            <wp:extent cx="5400000" cy="363960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639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4"/>
      </w:pPr>
      <w:r>
        <w:t>Organization Data</w:t>
      </w:r>
    </w:p>
    <w:p w:rsidR="001577FB" w:rsidRDefault="001577FB" w:rsidP="001A2716">
      <w:pPr>
        <w:pStyle w:val="SNOpsomming"/>
      </w:pPr>
      <w:r>
        <w:t>The tab “Organization Data” consists of the following fields:</w:t>
      </w:r>
    </w:p>
    <w:p w:rsidR="001577FB" w:rsidRDefault="001577FB" w:rsidP="001A2716">
      <w:pPr>
        <w:pStyle w:val="SNOpsomming"/>
      </w:pPr>
      <w:r>
        <w:t>Organization Name: Employer of the user.</w:t>
      </w:r>
      <w:r>
        <w:tab/>
      </w:r>
      <w:r>
        <w:tab/>
        <w:t xml:space="preserve"> </w:t>
      </w:r>
    </w:p>
    <w:p w:rsidR="001577FB" w:rsidRDefault="001577FB" w:rsidP="001A2716">
      <w:pPr>
        <w:pStyle w:val="SNOpsomming"/>
      </w:pPr>
      <w:r>
        <w:t xml:space="preserve">Unit Name: Department or unit of the organization. </w:t>
      </w:r>
    </w:p>
    <w:p w:rsidR="001577FB" w:rsidRDefault="001577FB" w:rsidP="001A2716">
      <w:pPr>
        <w:pStyle w:val="SNOpsomming"/>
      </w:pPr>
      <w:r>
        <w:t>Owner: Owning company/organi</w:t>
      </w:r>
      <w:r w:rsidR="00980EDD">
        <w:t>s</w:t>
      </w:r>
      <w:r>
        <w:t>ation of the organi</w:t>
      </w:r>
      <w:r w:rsidR="00980EDD">
        <w:t>s</w:t>
      </w:r>
      <w:r>
        <w:t>ation.</w:t>
      </w:r>
      <w:r>
        <w:tab/>
        <w:t xml:space="preserve"> </w:t>
      </w:r>
    </w:p>
    <w:p w:rsidR="001577FB" w:rsidRDefault="001076BC" w:rsidP="001A2716">
      <w:pPr>
        <w:pStyle w:val="SNOpsomming"/>
      </w:pPr>
      <w:r>
        <w:t>Description: S</w:t>
      </w:r>
      <w:r w:rsidR="001577FB">
        <w:t>hort company description.</w:t>
      </w:r>
    </w:p>
    <w:p w:rsidR="001577FB" w:rsidRDefault="001076BC" w:rsidP="001A2716">
      <w:pPr>
        <w:pStyle w:val="SNOpsomming"/>
      </w:pPr>
      <w:r>
        <w:t>See Also: R</w:t>
      </w:r>
      <w:r w:rsidR="001577FB">
        <w:t xml:space="preserve">eference to an extended company description. </w:t>
      </w:r>
    </w:p>
    <w:p w:rsidR="001577FB" w:rsidRDefault="001577FB" w:rsidP="001A2716">
      <w:pPr>
        <w:pStyle w:val="SNOpsomming"/>
      </w:pPr>
      <w:r>
        <w:t>Category: Type of the company.</w:t>
      </w:r>
    </w:p>
    <w:p w:rsidR="001577FB" w:rsidRDefault="001577FB" w:rsidP="00C65AC1">
      <w:pPr>
        <w:pStyle w:val="SNStandaard"/>
      </w:pPr>
    </w:p>
    <w:p w:rsidR="001577FB" w:rsidRDefault="00DD3D72" w:rsidP="00C65AC1">
      <w:pPr>
        <w:pStyle w:val="SNStandaard"/>
      </w:pPr>
      <w:r>
        <w:rPr>
          <w:noProof/>
          <w:lang w:val="nl-NL" w:eastAsia="nl-NL"/>
        </w:rPr>
        <w:lastRenderedPageBreak/>
        <mc:AlternateContent>
          <mc:Choice Requires="wps">
            <w:drawing>
              <wp:anchor distT="0" distB="0" distL="114300" distR="114300" simplePos="0" relativeHeight="251793408" behindDoc="0" locked="0" layoutInCell="1" allowOverlap="1" wp14:anchorId="2065E176" wp14:editId="7F8727E2">
                <wp:simplePos x="1080135" y="4779645"/>
                <wp:positionH relativeFrom="column">
                  <wp:align>left</wp:align>
                </wp:positionH>
                <wp:positionV relativeFrom="paragraph">
                  <wp:posOffset>3696970</wp:posOffset>
                </wp:positionV>
                <wp:extent cx="5399405" cy="635"/>
                <wp:effectExtent l="0" t="0" r="0" b="0"/>
                <wp:wrapTopAndBottom/>
                <wp:docPr id="128" name="Tekstvak 12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A423B0"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39</w:t>
                            </w:r>
                            <w:r>
                              <w:fldChar w:fldCharType="end"/>
                            </w:r>
                            <w:r>
                              <w:t>:</w:t>
                            </w:r>
                            <w:r w:rsidRPr="00D92D4E">
                              <w:t xml:space="preserve"> Form to create a new user, </w:t>
                            </w:r>
                            <w:r>
                              <w:t>Organization Data</w:t>
                            </w:r>
                            <w:r w:rsidRPr="00D92D4E">
                              <w:t xml:space="preserv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28" o:spid="_x0000_s1061" type="#_x0000_t202" style="position:absolute;margin-left:0;margin-top:291.1pt;width:425.15pt;height:.05pt;z-index:25179340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" stroked="f">
                <v:textbox style="mso-fit-shape-to-text:t" inset="0,0,0,0">
                  <w:txbxContent>
                    <w:p w:rsidR="00F0668F" w:rsidRPr="00A423B0"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39</w:t>
                      </w:r>
                      <w:r>
                        <w:fldChar w:fldCharType="end"/>
                      </w:r>
                      <w:r>
                        <w:t>:</w:t>
                      </w:r>
                      <w:r w:rsidRPr="00D92D4E">
                        <w:t xml:space="preserve"> Form to create a new user, </w:t>
                      </w:r>
                      <w:r>
                        <w:t>Organization Data</w:t>
                      </w:r>
                      <w:r w:rsidRPr="00D92D4E">
                        <w:t xml:space="preserve"> tab</w:t>
                      </w:r>
                    </w:p>
                  </w:txbxContent>
                </v:textbox>
                <w10:wrap type="topAndBottom"/>
              </v:shape>
            </w:pict>
          </mc:Fallback>
        </mc:AlternateContent>
      </w:r>
      <w:r w:rsidR="001577FB">
        <w:rPr>
          <w:noProof/>
          <w:lang w:val="nl-NL" w:eastAsia="nl-NL"/>
        </w:rPr>
        <w:drawing>
          <wp:anchor distT="0" distB="0" distL="0" distR="0" simplePos="0" relativeHeight="251695104" behindDoc="0" locked="0" layoutInCell="1" allowOverlap="1" wp14:anchorId="7F11F5E5" wp14:editId="6F134880">
            <wp:simplePos x="0" y="0"/>
            <wp:positionH relativeFrom="column">
              <wp:align>left</wp:align>
            </wp:positionH>
            <wp:positionV relativeFrom="paragraph">
              <wp:posOffset>0</wp:posOffset>
            </wp:positionV>
            <wp:extent cx="5400000" cy="3639600"/>
            <wp:effectExtent l="0" t="0" r="0" b="0"/>
            <wp:wrapTopAndBottom/>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639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4"/>
      </w:pPr>
      <w:r>
        <w:t>Preferences</w:t>
      </w:r>
    </w:p>
    <w:p w:rsidR="001577FB" w:rsidRDefault="001577FB" w:rsidP="00C65AC1">
      <w:pPr>
        <w:pStyle w:val="SNStandaard"/>
      </w:pPr>
      <w:r>
        <w:t>In the tab “Preferences” you can set the time zone of the user.</w:t>
      </w:r>
    </w:p>
    <w:p w:rsidR="001577FB" w:rsidRDefault="001577FB" w:rsidP="00C65AC1">
      <w:pPr>
        <w:pStyle w:val="SNStandaard"/>
      </w:pPr>
    </w:p>
    <w:p w:rsidR="001577FB" w:rsidRDefault="00DD3D72" w:rsidP="00C65AC1">
      <w:pPr>
        <w:pStyle w:val="SNStandaard"/>
      </w:pPr>
      <w:r>
        <w:rPr>
          <w:noProof/>
          <w:lang w:val="nl-NL" w:eastAsia="nl-NL"/>
        </w:rPr>
        <w:lastRenderedPageBreak/>
        <mc:AlternateContent>
          <mc:Choice Requires="wps">
            <w:drawing>
              <wp:anchor distT="0" distB="0" distL="114300" distR="114300" simplePos="0" relativeHeight="251795456" behindDoc="0" locked="0" layoutInCell="1" allowOverlap="1" wp14:anchorId="51D14F82" wp14:editId="65E4158D">
                <wp:simplePos x="1080135" y="4779645"/>
                <wp:positionH relativeFrom="column">
                  <wp:align>left</wp:align>
                </wp:positionH>
                <wp:positionV relativeFrom="paragraph">
                  <wp:posOffset>3696970</wp:posOffset>
                </wp:positionV>
                <wp:extent cx="5399405" cy="635"/>
                <wp:effectExtent l="0" t="0" r="0" b="0"/>
                <wp:wrapTopAndBottom/>
                <wp:docPr id="129" name="Tekstvak 12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C43781"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40</w:t>
                            </w:r>
                            <w:r>
                              <w:fldChar w:fldCharType="end"/>
                            </w:r>
                            <w:r>
                              <w:t>:</w:t>
                            </w:r>
                            <w:r w:rsidRPr="00240DDF">
                              <w:t xml:space="preserve"> Form to create a new user, </w:t>
                            </w:r>
                            <w:r>
                              <w:t>Preferences</w:t>
                            </w:r>
                            <w:r w:rsidRPr="00240DDF">
                              <w:t xml:space="preserv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29" o:spid="_x0000_s1062" type="#_x0000_t202" style="position:absolute;margin-left:0;margin-top:291.1pt;width:425.15pt;height:.05pt;z-index:25179545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" stroked="f">
                <v:textbox style="mso-fit-shape-to-text:t" inset="0,0,0,0">
                  <w:txbxContent>
                    <w:p w:rsidR="00F0668F" w:rsidRPr="00C43781"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40</w:t>
                      </w:r>
                      <w:r>
                        <w:fldChar w:fldCharType="end"/>
                      </w:r>
                      <w:r>
                        <w:t>:</w:t>
                      </w:r>
                      <w:r w:rsidRPr="00240DDF">
                        <w:t xml:space="preserve"> Form to create a new user, </w:t>
                      </w:r>
                      <w:r>
                        <w:t>Preferences</w:t>
                      </w:r>
                      <w:r w:rsidRPr="00240DDF">
                        <w:t xml:space="preserve"> tab</w:t>
                      </w:r>
                    </w:p>
                  </w:txbxContent>
                </v:textbox>
                <w10:wrap type="topAndBottom"/>
              </v:shape>
            </w:pict>
          </mc:Fallback>
        </mc:AlternateContent>
      </w:r>
      <w:r w:rsidR="001577FB">
        <w:rPr>
          <w:noProof/>
          <w:lang w:val="nl-NL" w:eastAsia="nl-NL"/>
        </w:rPr>
        <w:drawing>
          <wp:anchor distT="0" distB="0" distL="0" distR="0" simplePos="0" relativeHeight="251696128" behindDoc="0" locked="0" layoutInCell="1" allowOverlap="1" wp14:anchorId="7A1BAE91" wp14:editId="1304E38B">
            <wp:simplePos x="0" y="0"/>
            <wp:positionH relativeFrom="column">
              <wp:align>left</wp:align>
            </wp:positionH>
            <wp:positionV relativeFrom="paragraph">
              <wp:posOffset>0</wp:posOffset>
            </wp:positionV>
            <wp:extent cx="5400000" cy="3639600"/>
            <wp:effectExtent l="0" t="0" r="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639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4"/>
      </w:pPr>
      <w:r>
        <w:t>User Group Membership</w:t>
      </w:r>
    </w:p>
    <w:p w:rsidR="001577FB" w:rsidRDefault="001577FB" w:rsidP="00C65AC1">
      <w:pPr>
        <w:pStyle w:val="SNStandaard"/>
      </w:pPr>
      <w:r>
        <w:t>In the tab “User Group Membership” you can set user groups this user is a member of.</w:t>
      </w:r>
    </w:p>
    <w:p w:rsidR="001577FB" w:rsidRDefault="00DD3D72" w:rsidP="00C65AC1">
      <w:pPr>
        <w:pStyle w:val="SNStandaard"/>
      </w:pPr>
      <w:r>
        <w:rPr>
          <w:noProof/>
          <w:lang w:val="nl-NL" w:eastAsia="nl-NL"/>
        </w:rPr>
        <w:lastRenderedPageBreak/>
        <mc:AlternateContent>
          <mc:Choice Requires="wps">
            <w:drawing>
              <wp:anchor distT="0" distB="0" distL="114300" distR="114300" simplePos="0" relativeHeight="251797504" behindDoc="0" locked="0" layoutInCell="1" allowOverlap="1" wp14:anchorId="3D9A1081" wp14:editId="5A7809DE">
                <wp:simplePos x="1080135" y="4779645"/>
                <wp:positionH relativeFrom="column">
                  <wp:align>left</wp:align>
                </wp:positionH>
                <wp:positionV relativeFrom="paragraph">
                  <wp:posOffset>3696970</wp:posOffset>
                </wp:positionV>
                <wp:extent cx="5399405" cy="635"/>
                <wp:effectExtent l="0" t="0" r="0" b="0"/>
                <wp:wrapTopAndBottom/>
                <wp:docPr id="130" name="Tekstvak 13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39698E"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41</w:t>
                            </w:r>
                            <w:r>
                              <w:fldChar w:fldCharType="end"/>
                            </w:r>
                            <w:r>
                              <w:t>:</w:t>
                            </w:r>
                            <w:r w:rsidRPr="00B673EA">
                              <w:t xml:space="preserve"> Form to create a new user, </w:t>
                            </w:r>
                            <w:r>
                              <w:t>User group Membership</w:t>
                            </w:r>
                            <w:r w:rsidRPr="00B673EA">
                              <w:t xml:space="preserv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0" o:spid="_x0000_s1063" type="#_x0000_t202" style="position:absolute;margin-left:0;margin-top:291.1pt;width:425.15pt;height:.05pt;z-index:25179750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" stroked="f">
                <v:textbox style="mso-fit-shape-to-text:t" inset="0,0,0,0">
                  <w:txbxContent>
                    <w:p w:rsidR="00F0668F" w:rsidRPr="0039698E" w:rsidRDefault="00F0668F" w:rsidP="00DD3D72">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41</w:t>
                      </w:r>
                      <w:r>
                        <w:fldChar w:fldCharType="end"/>
                      </w:r>
                      <w:r>
                        <w:t>:</w:t>
                      </w:r>
                      <w:r w:rsidRPr="00B673EA">
                        <w:t xml:space="preserve"> Form to create a new user, </w:t>
                      </w:r>
                      <w:r>
                        <w:t>User group Membership</w:t>
                      </w:r>
                      <w:r w:rsidRPr="00B673EA">
                        <w:t xml:space="preserve"> tab</w:t>
                      </w:r>
                    </w:p>
                  </w:txbxContent>
                </v:textbox>
                <w10:wrap type="topAndBottom"/>
              </v:shape>
            </w:pict>
          </mc:Fallback>
        </mc:AlternateContent>
      </w:r>
      <w:r w:rsidR="001577FB">
        <w:rPr>
          <w:noProof/>
          <w:lang w:val="nl-NL" w:eastAsia="nl-NL"/>
        </w:rPr>
        <w:drawing>
          <wp:anchor distT="0" distB="0" distL="0" distR="0" simplePos="0" relativeHeight="251697152" behindDoc="0" locked="0" layoutInCell="1" allowOverlap="1" wp14:anchorId="4A1F5DCB" wp14:editId="305E0DE9">
            <wp:simplePos x="0" y="0"/>
            <wp:positionH relativeFrom="column">
              <wp:align>left</wp:align>
            </wp:positionH>
            <wp:positionV relativeFrom="paragraph">
              <wp:posOffset>0</wp:posOffset>
            </wp:positionV>
            <wp:extent cx="5400000" cy="3639600"/>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639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4"/>
      </w:pPr>
      <w:r>
        <w:t>Account Policy</w:t>
      </w:r>
    </w:p>
    <w:p w:rsidR="001577FB" w:rsidRDefault="001577FB" w:rsidP="00C65AC1">
      <w:pPr>
        <w:pStyle w:val="SNStandaard"/>
      </w:pPr>
      <w:r>
        <w:t>The tab “Account Policy” consists of the following fields:</w:t>
      </w:r>
    </w:p>
    <w:p w:rsidR="001577FB" w:rsidRDefault="001577FB" w:rsidP="00B873DA">
      <w:pPr>
        <w:pStyle w:val="SNOpsomming"/>
      </w:pPr>
      <w:r>
        <w:t>Dormant Period : The period of time after which, if there has been no attempt to login to the system, the system will automatically disable a user's account. A value of "0" indicates this check is disabled.</w:t>
      </w:r>
    </w:p>
    <w:p w:rsidR="001577FB" w:rsidRDefault="001577FB" w:rsidP="00B873DA">
      <w:pPr>
        <w:pStyle w:val="SNOpsomming"/>
      </w:pPr>
      <w:r>
        <w:t xml:space="preserve">Inactivity Period: The period of the time a user accessing the system through a GUI can be inactive after which their session will be automatically terminated. A value of "0" indicates this check is disabled. This period can be specified in seconds, minutes, hours or days. </w:t>
      </w:r>
      <w:r w:rsidR="00333043">
        <w:fldChar w:fldCharType="begin"/>
      </w:r>
      <w:r w:rsidR="00333043">
        <w:instrText xml:space="preserve"> LISTNUM </w:instrText>
      </w:r>
      <w:r w:rsidR="00333043">
        <w:fldChar w:fldCharType="end"/>
      </w:r>
      <w:r>
        <w:t xml:space="preserve"> </w:t>
      </w:r>
    </w:p>
    <w:p w:rsidR="001577FB" w:rsidRDefault="001577FB" w:rsidP="00B873DA">
      <w:pPr>
        <w:pStyle w:val="SNOpsomming"/>
      </w:pPr>
      <w:r>
        <w:t xml:space="preserve">Password History Size: The number of old passwords to maintain in a user's password history.  </w:t>
      </w:r>
      <w:r>
        <w:tab/>
        <w:t xml:space="preserve"> </w:t>
      </w:r>
    </w:p>
    <w:p w:rsidR="001577FB" w:rsidRDefault="001577FB" w:rsidP="00B873DA">
      <w:pPr>
        <w:pStyle w:val="SNOpsomming"/>
      </w:pPr>
      <w:r>
        <w:t xml:space="preserve">Maximum Login Attempts: The maximum number of invalid login attempts permitted per user before the account lockout period is invoked. A value of "0" indicates this check is disabled. </w:t>
      </w:r>
      <w:r>
        <w:tab/>
      </w:r>
      <w:r>
        <w:tab/>
        <w:t xml:space="preserve"> </w:t>
      </w:r>
    </w:p>
    <w:p w:rsidR="001577FB" w:rsidRDefault="001577FB" w:rsidP="00B873DA">
      <w:pPr>
        <w:pStyle w:val="SNOpsomming"/>
      </w:pPr>
      <w:r>
        <w:t xml:space="preserve">Lockout Period: The duration a user account will be disabled following multiple login failures (determined by Maximum Login Attempts). This period can be specified in seconds, minutes, hours or days. </w:t>
      </w:r>
      <w:r>
        <w:tab/>
        <w:t xml:space="preserve"> </w:t>
      </w:r>
    </w:p>
    <w:p w:rsidR="001577FB" w:rsidRDefault="001577FB" w:rsidP="00B873DA">
      <w:pPr>
        <w:pStyle w:val="SNOpsomming"/>
      </w:pPr>
      <w:r>
        <w:t xml:space="preserve">Password Aging: The maximum age in days of a user password, i.e. the time duration between forced password changes. A value of "0" indicates this check is disabled. </w:t>
      </w:r>
    </w:p>
    <w:p w:rsidR="001577FB" w:rsidRDefault="001577FB" w:rsidP="00B873DA">
      <w:pPr>
        <w:pStyle w:val="SNOpsomming"/>
      </w:pPr>
      <w:r>
        <w:t xml:space="preserve">Password Expiration Notification: The number of days before a user's password expires that the system will start to notify the user to change their password. </w:t>
      </w:r>
    </w:p>
    <w:p w:rsidR="001577FB" w:rsidRDefault="001577FB" w:rsidP="00B873DA">
      <w:pPr>
        <w:pStyle w:val="SNOpsomming"/>
      </w:pPr>
      <w:r>
        <w:t xml:space="preserve">Lock This Client IP Address Permanently: An IP address that is to be blocked from accessing the system. </w:t>
      </w:r>
      <w:r>
        <w:tab/>
      </w:r>
      <w:r>
        <w:tab/>
      </w:r>
      <w:r>
        <w:tab/>
        <w:t xml:space="preserve"> </w:t>
      </w:r>
    </w:p>
    <w:p w:rsidR="001577FB" w:rsidRDefault="001577FB" w:rsidP="00B873DA">
      <w:pPr>
        <w:pStyle w:val="SNOpsomming"/>
      </w:pPr>
      <w:r>
        <w:t xml:space="preserve">Permanently Locked IP Addresses: The list of IP addresses currently blocked from accessing the system. </w:t>
      </w:r>
    </w:p>
    <w:p w:rsidR="001577FB" w:rsidRDefault="001577FB" w:rsidP="001577FB"/>
    <w:p w:rsidR="001577FB" w:rsidRDefault="00DD3D72" w:rsidP="001577FB">
      <w:r>
        <w:rPr>
          <w:noProof/>
          <w:lang w:val="nl-NL" w:eastAsia="nl-NL"/>
        </w:rPr>
        <mc:AlternateContent>
          <mc:Choice Requires="wps">
            <w:drawing>
              <wp:anchor distT="0" distB="0" distL="114300" distR="114300" simplePos="0" relativeHeight="251799552" behindDoc="0" locked="0" layoutInCell="1" allowOverlap="1" wp14:anchorId="23488354" wp14:editId="2FE305A2">
                <wp:simplePos x="1080135" y="5236845"/>
                <wp:positionH relativeFrom="column">
                  <wp:align>left</wp:align>
                </wp:positionH>
                <wp:positionV relativeFrom="paragraph">
                  <wp:posOffset>3838575</wp:posOffset>
                </wp:positionV>
                <wp:extent cx="5399405" cy="635"/>
                <wp:effectExtent l="0" t="0" r="0" b="0"/>
                <wp:wrapTopAndBottom/>
                <wp:docPr id="131" name="Tekstvak 13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2E4F20" w:rsidRDefault="00F0668F" w:rsidP="00DD3D72">
                            <w:pPr>
                              <w:pStyle w:val="Bijschrift"/>
                              <w:rPr>
                                <w:noProof/>
                                <w:sz w:val="18"/>
                                <w:szCs w:val="24"/>
                              </w:rPr>
                            </w:pPr>
                            <w:r>
                              <w:t xml:space="preserve">Figure </w:t>
                            </w:r>
                            <w:r>
                              <w:fldChar w:fldCharType="begin"/>
                            </w:r>
                            <w:r>
                              <w:instrText xml:space="preserve"> SEQ Figure \* ARABIC </w:instrText>
                            </w:r>
                            <w:r>
                              <w:fldChar w:fldCharType="separate"/>
                            </w:r>
                            <w:r>
                              <w:rPr>
                                <w:noProof/>
                              </w:rPr>
                              <w:t>42</w:t>
                            </w:r>
                            <w:r>
                              <w:fldChar w:fldCharType="end"/>
                            </w:r>
                            <w:r>
                              <w:t>:</w:t>
                            </w:r>
                            <w:r w:rsidRPr="00730986">
                              <w:t xml:space="preserve"> Form to create a new user, </w:t>
                            </w:r>
                            <w:r>
                              <w:t>Account Policy</w:t>
                            </w:r>
                            <w:r w:rsidRPr="00730986">
                              <w:t xml:space="preserv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1" o:spid="_x0000_s1064" type="#_x0000_t202" style="position:absolute;margin-left:0;margin-top:302.25pt;width:425.15pt;height:.05pt;z-index:251799552;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" stroked="f">
                <v:textbox style="mso-fit-shape-to-text:t" inset="0,0,0,0">
                  <w:txbxContent>
                    <w:p w:rsidR="00F0668F" w:rsidRPr="002E4F20" w:rsidRDefault="00F0668F" w:rsidP="00DD3D72">
                      <w:pPr>
                        <w:pStyle w:val="Bijschrift"/>
                        <w:rPr>
                          <w:noProof/>
                          <w:sz w:val="18"/>
                          <w:szCs w:val="24"/>
                        </w:rPr>
                      </w:pPr>
                      <w:r>
                        <w:t xml:space="preserve">Figure </w:t>
                      </w:r>
                      <w:r>
                        <w:fldChar w:fldCharType="begin"/>
                      </w:r>
                      <w:r>
                        <w:instrText xml:space="preserve"> SEQ Figure \* ARABIC </w:instrText>
                      </w:r>
                      <w:r>
                        <w:fldChar w:fldCharType="separate"/>
                      </w:r>
                      <w:r>
                        <w:rPr>
                          <w:noProof/>
                        </w:rPr>
                        <w:t>42</w:t>
                      </w:r>
                      <w:r>
                        <w:fldChar w:fldCharType="end"/>
                      </w:r>
                      <w:r>
                        <w:t>:</w:t>
                      </w:r>
                      <w:r w:rsidRPr="00730986">
                        <w:t xml:space="preserve"> Form to create a new user, </w:t>
                      </w:r>
                      <w:r>
                        <w:t>Account Policy</w:t>
                      </w:r>
                      <w:r w:rsidRPr="00730986">
                        <w:t xml:space="preserve"> tab</w:t>
                      </w:r>
                    </w:p>
                  </w:txbxContent>
                </v:textbox>
                <w10:wrap type="topAndBottom"/>
              </v:shape>
            </w:pict>
          </mc:Fallback>
        </mc:AlternateContent>
      </w:r>
      <w:r w:rsidR="001577FB">
        <w:rPr>
          <w:noProof/>
          <w:lang w:val="nl-NL" w:eastAsia="nl-NL"/>
        </w:rPr>
        <w:drawing>
          <wp:anchor distT="0" distB="0" distL="0" distR="0" simplePos="0" relativeHeight="251698176" behindDoc="0" locked="0" layoutInCell="1" allowOverlap="1" wp14:anchorId="335BE2B5" wp14:editId="6714FED6">
            <wp:simplePos x="0" y="0"/>
            <wp:positionH relativeFrom="column">
              <wp:align>left</wp:align>
            </wp:positionH>
            <wp:positionV relativeFrom="paragraph">
              <wp:posOffset>141605</wp:posOffset>
            </wp:positionV>
            <wp:extent cx="5400000" cy="3639600"/>
            <wp:effectExtent l="0" t="0" r="0" b="0"/>
            <wp:wrapTopAndBottom/>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3639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List/Edit User groups</w:t>
      </w:r>
    </w:p>
    <w:p w:rsidR="00066447" w:rsidRDefault="001577FB" w:rsidP="001577FB">
      <w:r>
        <w:t>From the menu item  Management → List/Edit User Groups, the user gets an ov</w:t>
      </w:r>
      <w:r w:rsidR="00862977">
        <w:t xml:space="preserve">erview of all user groups in </w:t>
      </w:r>
      <w:r w:rsidR="003B53A0">
        <w:t>OpenDRAC</w:t>
      </w:r>
      <w:r>
        <w:t xml:space="preserve">. The results are presented in a tree structure. If the list of user groups is extensive, you can search by group name. </w:t>
      </w:r>
    </w:p>
    <w:p w:rsidR="001577FB" w:rsidRDefault="001577FB" w:rsidP="001577FB">
      <w:r>
        <w:t>By clicking on an item in the tree, you are redirected to a screen to edit that item.</w:t>
      </w:r>
    </w:p>
    <w:p w:rsidR="001577FB" w:rsidRDefault="00DD3D72" w:rsidP="001577FB">
      <w:r>
        <w:rPr>
          <w:noProof/>
          <w:lang w:val="nl-NL" w:eastAsia="nl-NL"/>
        </w:rPr>
        <w:lastRenderedPageBreak/>
        <mc:AlternateContent>
          <mc:Choice Requires="wps">
            <w:drawing>
              <wp:anchor distT="0" distB="0" distL="114300" distR="114300" simplePos="0" relativeHeight="251801600" behindDoc="0" locked="0" layoutInCell="1" allowOverlap="1" wp14:anchorId="2B8143B7" wp14:editId="190F9382">
                <wp:simplePos x="1080135" y="3567430"/>
                <wp:positionH relativeFrom="column">
                  <wp:align>left</wp:align>
                </wp:positionH>
                <wp:positionV relativeFrom="paragraph">
                  <wp:posOffset>2490470</wp:posOffset>
                </wp:positionV>
                <wp:extent cx="5399405" cy="635"/>
                <wp:effectExtent l="0" t="0" r="0" b="0"/>
                <wp:wrapTopAndBottom/>
                <wp:docPr id="132" name="Tekstvak 13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66085E" w:rsidRDefault="00F0668F" w:rsidP="00DD3D72">
                            <w:pPr>
                              <w:pStyle w:val="Bijschrift"/>
                              <w:rPr>
                                <w:noProof/>
                                <w:sz w:val="18"/>
                                <w:szCs w:val="24"/>
                              </w:rPr>
                            </w:pPr>
                            <w:r>
                              <w:t xml:space="preserve">Figure </w:t>
                            </w:r>
                            <w:r>
                              <w:fldChar w:fldCharType="begin"/>
                            </w:r>
                            <w:r>
                              <w:instrText xml:space="preserve"> SEQ Figure \* ARABIC </w:instrText>
                            </w:r>
                            <w:r>
                              <w:fldChar w:fldCharType="separate"/>
                            </w:r>
                            <w:r>
                              <w:rPr>
                                <w:noProof/>
                              </w:rPr>
                              <w:t>43</w:t>
                            </w:r>
                            <w:r>
                              <w:fldChar w:fldCharType="end"/>
                            </w:r>
                            <w:r>
                              <w:t>: Form set to retrieve all user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2" o:spid="_x0000_s1065" type="#_x0000_t202" style="position:absolute;margin-left:0;margin-top:196.1pt;width:425.15pt;height:.05pt;z-index:25180160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" stroked="f">
                <v:textbox style="mso-fit-shape-to-text:t" inset="0,0,0,0">
                  <w:txbxContent>
                    <w:p w:rsidR="00F0668F" w:rsidRPr="0066085E" w:rsidRDefault="00F0668F" w:rsidP="00DD3D72">
                      <w:pPr>
                        <w:pStyle w:val="Bijschrift"/>
                        <w:rPr>
                          <w:noProof/>
                          <w:sz w:val="18"/>
                          <w:szCs w:val="24"/>
                        </w:rPr>
                      </w:pPr>
                      <w:r>
                        <w:t xml:space="preserve">Figure </w:t>
                      </w:r>
                      <w:r>
                        <w:fldChar w:fldCharType="begin"/>
                      </w:r>
                      <w:r>
                        <w:instrText xml:space="preserve"> SEQ Figure \* ARABIC </w:instrText>
                      </w:r>
                      <w:r>
                        <w:fldChar w:fldCharType="separate"/>
                      </w:r>
                      <w:r>
                        <w:rPr>
                          <w:noProof/>
                        </w:rPr>
                        <w:t>43</w:t>
                      </w:r>
                      <w:r>
                        <w:fldChar w:fldCharType="end"/>
                      </w:r>
                      <w:r>
                        <w:t>: Form set to retrieve all user groups</w:t>
                      </w:r>
                    </w:p>
                  </w:txbxContent>
                </v:textbox>
                <w10:wrap type="topAndBottom"/>
              </v:shape>
            </w:pict>
          </mc:Fallback>
        </mc:AlternateContent>
      </w:r>
      <w:r w:rsidR="001577FB">
        <w:rPr>
          <w:noProof/>
          <w:lang w:val="nl-NL" w:eastAsia="nl-NL"/>
        </w:rPr>
        <w:drawing>
          <wp:anchor distT="0" distB="0" distL="0" distR="0" simplePos="0" relativeHeight="251699200" behindDoc="0" locked="0" layoutInCell="1" allowOverlap="1" wp14:anchorId="059A9568" wp14:editId="16626C95">
            <wp:simplePos x="0" y="0"/>
            <wp:positionH relativeFrom="column">
              <wp:align>left</wp:align>
            </wp:positionH>
            <wp:positionV relativeFrom="paragraph">
              <wp:posOffset>0</wp:posOffset>
            </wp:positionV>
            <wp:extent cx="5400000" cy="2433600"/>
            <wp:effectExtent l="0" t="0" r="0" b="5080"/>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2433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DD3D72" w:rsidP="001577FB">
      <w:r>
        <w:rPr>
          <w:noProof/>
          <w:lang w:val="nl-NL" w:eastAsia="nl-NL"/>
        </w:rPr>
        <mc:AlternateContent>
          <mc:Choice Requires="wps">
            <w:drawing>
              <wp:anchor distT="0" distB="0" distL="114300" distR="114300" simplePos="0" relativeHeight="251803648" behindDoc="0" locked="0" layoutInCell="1" allowOverlap="1" wp14:anchorId="58EC53A3" wp14:editId="7D51874D">
                <wp:simplePos x="0" y="0"/>
                <wp:positionH relativeFrom="margin">
                  <wp:align>left</wp:align>
                </wp:positionH>
                <wp:positionV relativeFrom="paragraph">
                  <wp:posOffset>2632075</wp:posOffset>
                </wp:positionV>
                <wp:extent cx="5396346" cy="249382"/>
                <wp:effectExtent l="0" t="0" r="0" b="0"/>
                <wp:wrapTopAndBottom/>
                <wp:docPr id="133" name="Tekstvak 133"/>
                <wp:cNvGraphicFramePr/>
                <a:graphic xmlns:a="http://schemas.openxmlformats.org/drawingml/2006/main">
                  <a:graphicData uri="http://schemas.microsoft.com/office/word/2010/wordprocessingShape">
                    <wps:wsp>
                      <wps:cNvSpPr txBox="1"/>
                      <wps:spPr>
                        <a:xfrm>
                          <a:off x="0" y="0"/>
                          <a:ext cx="5396346" cy="249382"/>
                        </a:xfrm>
                        <a:prstGeom prst="rect">
                          <a:avLst/>
                        </a:prstGeom>
                        <a:solidFill>
                          <a:prstClr val="white"/>
                        </a:solidFill>
                        <a:ln>
                          <a:noFill/>
                        </a:ln>
                        <a:effectLst/>
                      </wps:spPr>
                      <wps:txbx>
                        <w:txbxContent>
                          <w:p w:rsidR="00F0668F" w:rsidRPr="00F9700F" w:rsidRDefault="00F0668F" w:rsidP="00DD3D72">
                            <w:pPr>
                              <w:pStyle w:val="Bijschrift"/>
                              <w:rPr>
                                <w:noProof/>
                                <w:sz w:val="18"/>
                                <w:szCs w:val="24"/>
                              </w:rPr>
                            </w:pPr>
                            <w:r>
                              <w:t xml:space="preserve">Figure </w:t>
                            </w:r>
                            <w:r>
                              <w:fldChar w:fldCharType="begin"/>
                            </w:r>
                            <w:r>
                              <w:instrText xml:space="preserve"> SEQ Figure \* ARABIC </w:instrText>
                            </w:r>
                            <w:r>
                              <w:fldChar w:fldCharType="separate"/>
                            </w:r>
                            <w:r>
                              <w:rPr>
                                <w:noProof/>
                              </w:rPr>
                              <w:t>44</w:t>
                            </w:r>
                            <w:r>
                              <w:fldChar w:fldCharType="end"/>
                            </w:r>
                            <w:r>
                              <w:t>: Form set to retrieve users by expression for group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3" o:spid="_x0000_s1066" type="#_x0000_t202" style="position:absolute;margin-left:0;margin-top:207.25pt;width:424.9pt;height:19.65pt;z-index:251803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" stroked="f">
                <v:textbox style="mso-fit-shape-to-text:t" inset="0,0,0,0">
                  <w:txbxContent>
                    <w:p w:rsidR="00F0668F" w:rsidRPr="00F9700F" w:rsidRDefault="00F0668F" w:rsidP="00DD3D72">
                      <w:pPr>
                        <w:pStyle w:val="Bijschrift"/>
                        <w:rPr>
                          <w:noProof/>
                          <w:sz w:val="18"/>
                          <w:szCs w:val="24"/>
                        </w:rPr>
                      </w:pPr>
                      <w:r>
                        <w:t xml:space="preserve">Figure </w:t>
                      </w:r>
                      <w:r>
                        <w:fldChar w:fldCharType="begin"/>
                      </w:r>
                      <w:r>
                        <w:instrText xml:space="preserve"> SEQ Figure \* ARABIC </w:instrText>
                      </w:r>
                      <w:r>
                        <w:fldChar w:fldCharType="separate"/>
                      </w:r>
                      <w:r>
                        <w:rPr>
                          <w:noProof/>
                        </w:rPr>
                        <w:t>44</w:t>
                      </w:r>
                      <w:r>
                        <w:fldChar w:fldCharType="end"/>
                      </w:r>
                      <w:r>
                        <w:t>: Form set to retrieve users by expression for group name</w:t>
                      </w:r>
                    </w:p>
                  </w:txbxContent>
                </v:textbox>
                <w10:wrap type="topAndBottom" anchorx="margin"/>
              </v:shape>
            </w:pict>
          </mc:Fallback>
        </mc:AlternateContent>
      </w:r>
      <w:r w:rsidR="001577FB">
        <w:rPr>
          <w:noProof/>
          <w:lang w:val="nl-NL" w:eastAsia="nl-NL"/>
        </w:rPr>
        <w:drawing>
          <wp:anchor distT="0" distB="0" distL="0" distR="0" simplePos="0" relativeHeight="251700224" behindDoc="0" locked="0" layoutInCell="1" allowOverlap="1" wp14:anchorId="3BC0952D" wp14:editId="6627B118">
            <wp:simplePos x="0" y="0"/>
            <wp:positionH relativeFrom="column">
              <wp:align>left</wp:align>
            </wp:positionH>
            <wp:positionV relativeFrom="paragraph">
              <wp:posOffset>141605</wp:posOffset>
            </wp:positionV>
            <wp:extent cx="5400000" cy="2433600"/>
            <wp:effectExtent l="0" t="0" r="0" b="5080"/>
            <wp:wrapTopAndBottom/>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2433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7D44C6" w:rsidP="001577FB">
      <w:r>
        <w:rPr>
          <w:noProof/>
          <w:lang w:val="nl-NL" w:eastAsia="nl-NL"/>
        </w:rPr>
        <w:lastRenderedPageBreak/>
        <mc:AlternateContent>
          <mc:Choice Requires="wps">
            <w:drawing>
              <wp:anchor distT="0" distB="0" distL="114300" distR="114300" simplePos="0" relativeHeight="251805696" behindDoc="0" locked="0" layoutInCell="1" allowOverlap="1" wp14:anchorId="1BC1C614" wp14:editId="73D8B75E">
                <wp:simplePos x="0" y="0"/>
                <wp:positionH relativeFrom="column">
                  <wp:align>left</wp:align>
                </wp:positionH>
                <wp:positionV relativeFrom="paragraph">
                  <wp:posOffset>2772410</wp:posOffset>
                </wp:positionV>
                <wp:extent cx="5399405" cy="635"/>
                <wp:effectExtent l="0" t="0" r="0" b="0"/>
                <wp:wrapSquare wrapText="largest"/>
                <wp:docPr id="134" name="Tekstvak 13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5D53D3" w:rsidRDefault="00F0668F" w:rsidP="007D44C6">
                            <w:pPr>
                              <w:pStyle w:val="Bijschrift"/>
                              <w:rPr>
                                <w:noProof/>
                                <w:sz w:val="18"/>
                                <w:szCs w:val="24"/>
                              </w:rPr>
                            </w:pPr>
                            <w:r>
                              <w:t xml:space="preserve">Figure </w:t>
                            </w:r>
                            <w:r>
                              <w:fldChar w:fldCharType="begin"/>
                            </w:r>
                            <w:r>
                              <w:instrText xml:space="preserve"> SEQ Figure \* ARABIC </w:instrText>
                            </w:r>
                            <w:r>
                              <w:fldChar w:fldCharType="separate"/>
                            </w:r>
                            <w:r>
                              <w:rPr>
                                <w:noProof/>
                              </w:rPr>
                              <w:t>45</w:t>
                            </w:r>
                            <w:r>
                              <w:fldChar w:fldCharType="end"/>
                            </w:r>
                            <w:r>
                              <w:t>: Overview of user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4" o:spid="_x0000_s1067" type="#_x0000_t202" style="position:absolute;margin-left:0;margin-top:218.3pt;width:425.15pt;height:.05pt;z-index:25180569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" stroked="f">
                <v:textbox style="mso-fit-shape-to-text:t" inset="0,0,0,0">
                  <w:txbxContent>
                    <w:p w:rsidR="00F0668F" w:rsidRPr="005D53D3" w:rsidRDefault="00F0668F" w:rsidP="007D44C6">
                      <w:pPr>
                        <w:pStyle w:val="Bijschrift"/>
                        <w:rPr>
                          <w:noProof/>
                          <w:sz w:val="18"/>
                          <w:szCs w:val="24"/>
                        </w:rPr>
                      </w:pPr>
                      <w:r>
                        <w:t xml:space="preserve">Figure </w:t>
                      </w:r>
                      <w:r>
                        <w:fldChar w:fldCharType="begin"/>
                      </w:r>
                      <w:r>
                        <w:instrText xml:space="preserve"> SEQ Figure \* ARABIC </w:instrText>
                      </w:r>
                      <w:r>
                        <w:fldChar w:fldCharType="separate"/>
                      </w:r>
                      <w:r>
                        <w:rPr>
                          <w:noProof/>
                        </w:rPr>
                        <w:t>45</w:t>
                      </w:r>
                      <w:r>
                        <w:fldChar w:fldCharType="end"/>
                      </w:r>
                      <w:r>
                        <w:t>: Overview of user groups</w:t>
                      </w:r>
                    </w:p>
                  </w:txbxContent>
                </v:textbox>
                <w10:wrap type="square" side="largest"/>
              </v:shape>
            </w:pict>
          </mc:Fallback>
        </mc:AlternateContent>
      </w:r>
      <w:r w:rsidR="001577FB">
        <w:rPr>
          <w:noProof/>
          <w:lang w:val="nl-NL" w:eastAsia="nl-NL"/>
        </w:rPr>
        <w:drawing>
          <wp:anchor distT="0" distB="0" distL="0" distR="0" simplePos="0" relativeHeight="251701248" behindDoc="0" locked="0" layoutInCell="1" allowOverlap="1" wp14:anchorId="5BFF83A3" wp14:editId="7469F308">
            <wp:simplePos x="0" y="0"/>
            <wp:positionH relativeFrom="column">
              <wp:align>left</wp:align>
            </wp:positionH>
            <wp:positionV relativeFrom="paragraph">
              <wp:posOffset>0</wp:posOffset>
            </wp:positionV>
            <wp:extent cx="5400000" cy="271440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2714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bookmarkStart w:id="32" w:name="_Ref306780839"/>
      <w:r>
        <w:t>Create User Group</w:t>
      </w:r>
      <w:bookmarkEnd w:id="32"/>
    </w:p>
    <w:p w:rsidR="001577FB" w:rsidRDefault="001577FB" w:rsidP="001577FB">
      <w:r>
        <w:t>From the menu item  Management → Create User G</w:t>
      </w:r>
      <w:r w:rsidR="00BC2FC5">
        <w:t>roup, you can create a new user</w:t>
      </w:r>
      <w:r>
        <w:t xml:space="preserve"> group</w:t>
      </w:r>
      <w:r w:rsidR="00B57676">
        <w:t>.</w:t>
      </w:r>
      <w:r>
        <w:t xml:space="preserve"> To do so, you'll have to fill in a large form that consists of </w:t>
      </w:r>
      <w:r w:rsidR="006E6A8A">
        <w:t xml:space="preserve">a pane in the top and </w:t>
      </w:r>
      <w:r>
        <w:t>4 tabs.</w:t>
      </w:r>
    </w:p>
    <w:p w:rsidR="00DF59D4" w:rsidRDefault="00DF59D4" w:rsidP="00DF59D4">
      <w:pPr>
        <w:pStyle w:val="Kop4"/>
      </w:pPr>
      <w:r>
        <w:t>Top pane</w:t>
      </w:r>
    </w:p>
    <w:p w:rsidR="001577FB" w:rsidRDefault="001577FB" w:rsidP="001577FB">
      <w:r>
        <w:t>In the top</w:t>
      </w:r>
      <w:r w:rsidR="006E6A8A">
        <w:t xml:space="preserve"> pane </w:t>
      </w:r>
      <w:r>
        <w:t>of the screen for creating a user three fields are presented:</w:t>
      </w:r>
    </w:p>
    <w:p w:rsidR="001577FB" w:rsidRDefault="001577FB" w:rsidP="00B873DA">
      <w:pPr>
        <w:pStyle w:val="SNOpsomming"/>
      </w:pPr>
      <w:r>
        <w:t>Name: Name of the user group.</w:t>
      </w:r>
    </w:p>
    <w:p w:rsidR="001577FB" w:rsidRDefault="001577FB" w:rsidP="00B873DA">
      <w:pPr>
        <w:pStyle w:val="SNOpsomming"/>
      </w:pPr>
      <w:r>
        <w:t>User Group Type: The type of the user group. Three options are available:</w:t>
      </w:r>
    </w:p>
    <w:p w:rsidR="001577FB" w:rsidRDefault="001577FB" w:rsidP="00B873DA">
      <w:pPr>
        <w:pStyle w:val="SNOpsomming2"/>
      </w:pPr>
      <w:r>
        <w:rPr>
          <w:i/>
        </w:rPr>
        <w:t>User:</w:t>
      </w:r>
      <w:r>
        <w:t xml:space="preserve"> Offers access to basic user capabilities through the system. </w:t>
      </w:r>
    </w:p>
    <w:p w:rsidR="001577FB" w:rsidRDefault="001577FB" w:rsidP="00B873DA">
      <w:pPr>
        <w:pStyle w:val="SNOpsomming2"/>
      </w:pPr>
      <w:r>
        <w:rPr>
          <w:i/>
        </w:rPr>
        <w:t>System Administrator:</w:t>
      </w:r>
      <w:r>
        <w:t xml:space="preserve"> Offers access to all capabilities through the system.</w:t>
      </w:r>
      <w:r>
        <w:tab/>
      </w:r>
    </w:p>
    <w:p w:rsidR="001577FB" w:rsidRDefault="001577FB" w:rsidP="00B873DA">
      <w:pPr>
        <w:pStyle w:val="SNOpsomming2"/>
      </w:pPr>
      <w:r>
        <w:rPr>
          <w:i/>
        </w:rPr>
        <w:t xml:space="preserve">Group Administrator: </w:t>
      </w:r>
      <w:r w:rsidR="007D4EC0">
        <w:t>Offers ac</w:t>
      </w:r>
      <w:r>
        <w:t xml:space="preserve">cess to basic user and group administrator capabilities through the system. </w:t>
      </w:r>
    </w:p>
    <w:p w:rsidR="001577FB" w:rsidRDefault="001577FB" w:rsidP="00B873DA">
      <w:pPr>
        <w:pStyle w:val="SNOpsomming"/>
      </w:pPr>
      <w:r>
        <w:t xml:space="preserve">Parent User Group: The parent user group of the currently being defined group. This list is dynamic and is restricted to those user groups that are permitted as parents for the currently logged in user.  </w:t>
      </w:r>
    </w:p>
    <w:p w:rsidR="001577FB" w:rsidRDefault="001577FB" w:rsidP="00C65AC1">
      <w:pPr>
        <w:pStyle w:val="SNStandaard"/>
      </w:pPr>
      <w:r>
        <w:t>The user is stored in the server after clicking on the button “Submit”. This will store the data of all four tabs.</w:t>
      </w:r>
    </w:p>
    <w:p w:rsidR="001577FB" w:rsidRDefault="001577FB" w:rsidP="001577FB">
      <w:pPr>
        <w:pStyle w:val="Kop4"/>
      </w:pPr>
      <w:r>
        <w:t>Users Tab</w:t>
      </w:r>
    </w:p>
    <w:p w:rsidR="001577FB" w:rsidRDefault="001577FB" w:rsidP="00C65AC1">
      <w:pPr>
        <w:pStyle w:val="SNStandaard"/>
      </w:pPr>
      <w:r>
        <w:t>Under the tab “Users” you define the users that ar</w:t>
      </w:r>
      <w:r w:rsidR="003A34AC">
        <w:t xml:space="preserve">e a member of the  user group. </w:t>
      </w:r>
      <w:r>
        <w:t>You can add and remove users by moving them from the list in the left block to the right block and vice versa.</w:t>
      </w:r>
    </w:p>
    <w:p w:rsidR="001577FB" w:rsidRDefault="001577FB" w:rsidP="00C65AC1">
      <w:pPr>
        <w:pStyle w:val="SNStandaard"/>
      </w:pPr>
    </w:p>
    <w:p w:rsidR="001577FB" w:rsidRDefault="007D44C6" w:rsidP="00C65AC1">
      <w:pPr>
        <w:pStyle w:val="SNStandaard"/>
      </w:pPr>
      <w:r>
        <w:rPr>
          <w:noProof/>
          <w:lang w:val="nl-NL" w:eastAsia="nl-NL"/>
        </w:rPr>
        <w:lastRenderedPageBreak/>
        <mc:AlternateContent>
          <mc:Choice Requires="wps">
            <w:drawing>
              <wp:anchor distT="0" distB="0" distL="114300" distR="114300" simplePos="0" relativeHeight="251807744" behindDoc="0" locked="0" layoutInCell="1" allowOverlap="1" wp14:anchorId="2848A238" wp14:editId="058400F5">
                <wp:simplePos x="1080135" y="5853430"/>
                <wp:positionH relativeFrom="column">
                  <wp:align>left</wp:align>
                </wp:positionH>
                <wp:positionV relativeFrom="paragraph">
                  <wp:posOffset>4771390</wp:posOffset>
                </wp:positionV>
                <wp:extent cx="5399405" cy="635"/>
                <wp:effectExtent l="0" t="0" r="0" b="0"/>
                <wp:wrapTopAndBottom/>
                <wp:docPr id="135" name="Tekstvak 13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FE55B5" w:rsidRDefault="00F0668F" w:rsidP="007D44C6">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46</w:t>
                            </w:r>
                            <w:r>
                              <w:fldChar w:fldCharType="end"/>
                            </w:r>
                            <w:r>
                              <w:t>: Form for creating a new user group with tab Users 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5" o:spid="_x0000_s1068" type="#_x0000_t202" style="position:absolute;margin-left:0;margin-top:375.7pt;width:425.15pt;height:.05pt;z-index:25180774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" stroked="f">
                <v:textbox style="mso-fit-shape-to-text:t" inset="0,0,0,0">
                  <w:txbxContent>
                    <w:p w:rsidR="00F0668F" w:rsidRPr="00FE55B5" w:rsidRDefault="00F0668F" w:rsidP="007D44C6">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46</w:t>
                      </w:r>
                      <w:r>
                        <w:fldChar w:fldCharType="end"/>
                      </w:r>
                      <w:r>
                        <w:t>: Form for creating a new user group with tab Users active</w:t>
                      </w:r>
                    </w:p>
                  </w:txbxContent>
                </v:textbox>
                <w10:wrap type="topAndBottom"/>
              </v:shape>
            </w:pict>
          </mc:Fallback>
        </mc:AlternateContent>
      </w:r>
      <w:r w:rsidR="001577FB">
        <w:rPr>
          <w:noProof/>
          <w:lang w:val="nl-NL" w:eastAsia="nl-NL"/>
        </w:rPr>
        <w:drawing>
          <wp:anchor distT="0" distB="0" distL="0" distR="0" simplePos="0" relativeHeight="251702272" behindDoc="0" locked="0" layoutInCell="1" allowOverlap="1" wp14:anchorId="34257CD7" wp14:editId="1D3302AC">
            <wp:simplePos x="0" y="0"/>
            <wp:positionH relativeFrom="column">
              <wp:align>left</wp:align>
            </wp:positionH>
            <wp:positionV relativeFrom="paragraph">
              <wp:posOffset>0</wp:posOffset>
            </wp:positionV>
            <wp:extent cx="5400000" cy="4716000"/>
            <wp:effectExtent l="0" t="0" r="0" b="8890"/>
            <wp:wrapTopAndBottom/>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4716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4"/>
      </w:pPr>
    </w:p>
    <w:p w:rsidR="001577FB" w:rsidRDefault="001577FB" w:rsidP="001577FB">
      <w:pPr>
        <w:pStyle w:val="Kop4"/>
      </w:pPr>
      <w:r>
        <w:t>Resource Groups Tab</w:t>
      </w:r>
    </w:p>
    <w:p w:rsidR="001577FB" w:rsidRDefault="001577FB" w:rsidP="00C65AC1">
      <w:pPr>
        <w:pStyle w:val="SNStandaard"/>
      </w:pPr>
      <w:r>
        <w:t>Under the tab “Resource Groups” you define the resource groups that are available to the user group. A resource group consists of a series of termination points. You can add and remove resource groups by moving them from the list in the left block to the right block and vice versa.</w:t>
      </w:r>
    </w:p>
    <w:p w:rsidR="001577FB" w:rsidRDefault="007D44C6" w:rsidP="00C65AC1">
      <w:pPr>
        <w:pStyle w:val="SNStandaard"/>
      </w:pPr>
      <w:r>
        <w:rPr>
          <w:noProof/>
          <w:lang w:val="nl-NL" w:eastAsia="nl-NL"/>
        </w:rPr>
        <w:lastRenderedPageBreak/>
        <mc:AlternateContent>
          <mc:Choice Requires="wps">
            <w:drawing>
              <wp:anchor distT="0" distB="0" distL="114300" distR="114300" simplePos="0" relativeHeight="251809792" behindDoc="0" locked="0" layoutInCell="1" allowOverlap="1" wp14:anchorId="48FA4DA9" wp14:editId="458229AE">
                <wp:simplePos x="1080135" y="5853430"/>
                <wp:positionH relativeFrom="column">
                  <wp:align>left</wp:align>
                </wp:positionH>
                <wp:positionV relativeFrom="paragraph">
                  <wp:posOffset>4771390</wp:posOffset>
                </wp:positionV>
                <wp:extent cx="5399405" cy="635"/>
                <wp:effectExtent l="0" t="0" r="0" b="0"/>
                <wp:wrapTopAndBottom/>
                <wp:docPr id="136" name="Tekstvak 13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A70E19" w:rsidRDefault="00F0668F" w:rsidP="007D44C6">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47</w:t>
                            </w:r>
                            <w:r>
                              <w:fldChar w:fldCharType="end"/>
                            </w:r>
                            <w:r>
                              <w:t xml:space="preserve">: </w:t>
                            </w:r>
                            <w:r w:rsidRPr="007D348D">
                              <w:t xml:space="preserve">Form for creating a new user group with tab </w:t>
                            </w:r>
                            <w:r>
                              <w:t>Resource Groups</w:t>
                            </w:r>
                            <w:r w:rsidRPr="007D348D">
                              <w:t xml:space="preserve"> 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6" o:spid="_x0000_s1069" type="#_x0000_t202" style="position:absolute;margin-left:0;margin-top:375.7pt;width:425.15pt;height:.05pt;z-index:251809792;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" stroked="f">
                <v:textbox style="mso-fit-shape-to-text:t" inset="0,0,0,0">
                  <w:txbxContent>
                    <w:p w:rsidR="00F0668F" w:rsidRPr="00A70E19" w:rsidRDefault="00F0668F" w:rsidP="007D44C6">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47</w:t>
                      </w:r>
                      <w:r>
                        <w:fldChar w:fldCharType="end"/>
                      </w:r>
                      <w:r>
                        <w:t xml:space="preserve">: </w:t>
                      </w:r>
                      <w:r w:rsidRPr="007D348D">
                        <w:t xml:space="preserve">Form for creating a new user group with tab </w:t>
                      </w:r>
                      <w:r>
                        <w:t>Resource Groups</w:t>
                      </w:r>
                      <w:r w:rsidRPr="007D348D">
                        <w:t xml:space="preserve"> active</w:t>
                      </w:r>
                    </w:p>
                  </w:txbxContent>
                </v:textbox>
                <w10:wrap type="topAndBottom"/>
              </v:shape>
            </w:pict>
          </mc:Fallback>
        </mc:AlternateContent>
      </w:r>
      <w:r w:rsidR="001577FB">
        <w:rPr>
          <w:noProof/>
          <w:lang w:val="nl-NL" w:eastAsia="nl-NL"/>
        </w:rPr>
        <w:drawing>
          <wp:anchor distT="0" distB="0" distL="0" distR="0" simplePos="0" relativeHeight="251703296" behindDoc="0" locked="0" layoutInCell="1" allowOverlap="1" wp14:anchorId="2D85D785" wp14:editId="02A9E4F5">
            <wp:simplePos x="0" y="0"/>
            <wp:positionH relativeFrom="column">
              <wp:align>left</wp:align>
            </wp:positionH>
            <wp:positionV relativeFrom="paragraph">
              <wp:posOffset>0</wp:posOffset>
            </wp:positionV>
            <wp:extent cx="5400000" cy="4716000"/>
            <wp:effectExtent l="0" t="0" r="0" b="889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4716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4"/>
      </w:pPr>
      <w:r>
        <w:lastRenderedPageBreak/>
        <w:t>Bandwidth Control Tab</w:t>
      </w:r>
    </w:p>
    <w:p w:rsidR="001577FB" w:rsidRDefault="001577FB" w:rsidP="00C65AC1">
      <w:pPr>
        <w:pStyle w:val="SNStandaard"/>
      </w:pPr>
      <w:r>
        <w:t>In the tab Bandwidth Control the following fields are available:</w:t>
      </w:r>
    </w:p>
    <w:p w:rsidR="001577FB" w:rsidRDefault="001577FB" w:rsidP="00B873DA">
      <w:pPr>
        <w:pStyle w:val="SNOpsomming"/>
      </w:pPr>
      <w:r>
        <w:t>Maximum Service Bandwidth: The maximum bandwidth (service size * service duration) (in Mbits) that can be requ</w:t>
      </w:r>
      <w:r w:rsidR="00C66C77">
        <w:t>ested for a single service. Absen</w:t>
      </w:r>
      <w:r w:rsidR="00011599">
        <w:t>c</w:t>
      </w:r>
      <w:r w:rsidR="00C66C77">
        <w:t xml:space="preserve">e of a </w:t>
      </w:r>
      <w:r>
        <w:t xml:space="preserve">rule represents no restriction on bandwidth. </w:t>
      </w:r>
    </w:p>
    <w:p w:rsidR="001577FB" w:rsidRDefault="001577FB" w:rsidP="00B873DA">
      <w:pPr>
        <w:pStyle w:val="SNOpsomming"/>
      </w:pPr>
      <w:r>
        <w:t xml:space="preserve">Maximum Service Duration: The maximum service duration (in seconds) that can be requested for a single service. </w:t>
      </w:r>
      <w:r w:rsidR="00E57FE6">
        <w:t xml:space="preserve">Absence of a rule </w:t>
      </w:r>
      <w:r>
        <w:t xml:space="preserve">represents no restriction on duration. </w:t>
      </w:r>
    </w:p>
    <w:p w:rsidR="001577FB" w:rsidRDefault="001577FB" w:rsidP="00B873DA">
      <w:pPr>
        <w:pStyle w:val="SNOpsomming"/>
      </w:pPr>
      <w:r>
        <w:t xml:space="preserve">Maximum Service Size: The maximum service size (in Mbits/second) that can be requested for a single service. </w:t>
      </w:r>
      <w:r w:rsidR="00F66C3B">
        <w:t xml:space="preserve">Absence of a </w:t>
      </w:r>
      <w:r>
        <w:t xml:space="preserve">rule represents no restriction on service size. </w:t>
      </w:r>
    </w:p>
    <w:p w:rsidR="001577FB" w:rsidRDefault="001577FB" w:rsidP="00B873DA">
      <w:pPr>
        <w:pStyle w:val="SNOpsomming"/>
      </w:pPr>
      <w:r>
        <w:t xml:space="preserve">Maximum Aggregate Service Size: The maximum aggregate service size allowed (in Mbits). Limits the total instantaneous bandwidth allowed within the network on a per-user group basis when specified against a user group. </w:t>
      </w:r>
    </w:p>
    <w:p w:rsidR="001577FB" w:rsidRDefault="001577FB" w:rsidP="00C65AC1">
      <w:pPr>
        <w:pStyle w:val="SNStandaard"/>
      </w:pPr>
    </w:p>
    <w:p w:rsidR="001577FB" w:rsidRDefault="004C514E" w:rsidP="00C65AC1">
      <w:pPr>
        <w:pStyle w:val="SNStandaard"/>
      </w:pPr>
      <w:r>
        <w:rPr>
          <w:noProof/>
          <w:lang w:val="nl-NL" w:eastAsia="nl-NL"/>
        </w:rPr>
        <w:lastRenderedPageBreak/>
        <mc:AlternateContent>
          <mc:Choice Requires="wps">
            <w:drawing>
              <wp:anchor distT="0" distB="0" distL="114300" distR="114300" simplePos="0" relativeHeight="251811840" behindDoc="0" locked="0" layoutInCell="1" allowOverlap="1" wp14:anchorId="4AC14419" wp14:editId="735E5CA8">
                <wp:simplePos x="1080135" y="9912350"/>
                <wp:positionH relativeFrom="column">
                  <wp:align>left</wp:align>
                </wp:positionH>
                <wp:positionV relativeFrom="paragraph">
                  <wp:posOffset>4727575</wp:posOffset>
                </wp:positionV>
                <wp:extent cx="5399405" cy="635"/>
                <wp:effectExtent l="0" t="0" r="0" b="0"/>
                <wp:wrapTopAndBottom/>
                <wp:docPr id="137" name="Tekstvak 13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A61275" w:rsidRDefault="00F0668F" w:rsidP="004C514E">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A86BF0">
                              <w:t xml:space="preserve">Form for creating a new user group with tab </w:t>
                            </w:r>
                            <w:r>
                              <w:t>Resource Groups</w:t>
                            </w:r>
                            <w:r w:rsidRPr="00A86BF0">
                              <w:t xml:space="preserve"> 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7" o:spid="_x0000_s1070" type="#_x0000_t202" style="position:absolute;margin-left:0;margin-top:372.25pt;width:425.15pt;height:.05pt;z-index:25181184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" stroked="f">
                <v:textbox style="mso-fit-shape-to-text:t" inset="0,0,0,0">
                  <w:txbxContent>
                    <w:p w:rsidR="00F0668F" w:rsidRPr="00A61275" w:rsidRDefault="00F0668F" w:rsidP="004C514E">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A86BF0">
                        <w:t xml:space="preserve">Form for creating a new user group with tab </w:t>
                      </w:r>
                      <w:r>
                        <w:t>Resource Groups</w:t>
                      </w:r>
                      <w:r w:rsidRPr="00A86BF0">
                        <w:t xml:space="preserve"> active</w:t>
                      </w:r>
                    </w:p>
                  </w:txbxContent>
                </v:textbox>
                <w10:wrap type="topAndBottom"/>
              </v:shape>
            </w:pict>
          </mc:Fallback>
        </mc:AlternateContent>
      </w:r>
      <w:r w:rsidR="001577FB">
        <w:rPr>
          <w:noProof/>
          <w:lang w:val="nl-NL" w:eastAsia="nl-NL"/>
        </w:rPr>
        <w:drawing>
          <wp:anchor distT="0" distB="0" distL="0" distR="0" simplePos="0" relativeHeight="251704320" behindDoc="0" locked="0" layoutInCell="1" allowOverlap="1" wp14:anchorId="06158741" wp14:editId="02F28396">
            <wp:simplePos x="0" y="0"/>
            <wp:positionH relativeFrom="column">
              <wp:align>left</wp:align>
            </wp:positionH>
            <wp:positionV relativeFrom="paragraph">
              <wp:posOffset>0</wp:posOffset>
            </wp:positionV>
            <wp:extent cx="5400000" cy="4716000"/>
            <wp:effectExtent l="0" t="0" r="0" b="889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4716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4"/>
        <w:pageBreakBefore/>
      </w:pPr>
      <w:r>
        <w:lastRenderedPageBreak/>
        <w:t>System Access Rules Tab</w:t>
      </w:r>
    </w:p>
    <w:p w:rsidR="001577FB" w:rsidRDefault="001577FB" w:rsidP="00C65AC1">
      <w:pPr>
        <w:pStyle w:val="SNStandaard"/>
      </w:pPr>
      <w:r>
        <w:t xml:space="preserve">In the tab “System Access Rules” you can add multiple rules that define periods the user has, or has not got access to the system. </w:t>
      </w:r>
    </w:p>
    <w:p w:rsidR="001577FB" w:rsidRDefault="001577FB" w:rsidP="00C65AC1">
      <w:pPr>
        <w:pStyle w:val="SNStandaard"/>
      </w:pPr>
      <w:r>
        <w:t>Two types of rules are available:</w:t>
      </w:r>
    </w:p>
    <w:p w:rsidR="001577FB" w:rsidRDefault="001577FB" w:rsidP="00B873DA">
      <w:pPr>
        <w:pStyle w:val="SNOpsomming"/>
      </w:pPr>
      <w:r>
        <w:t>grant: define that the user does have access in the registered period.</w:t>
      </w:r>
    </w:p>
    <w:p w:rsidR="001577FB" w:rsidRDefault="001577FB" w:rsidP="00B873DA">
      <w:pPr>
        <w:pStyle w:val="SNOpsomming"/>
      </w:pPr>
      <w:r>
        <w:t>deny: define that the user has no  access in the registered period.</w:t>
      </w:r>
    </w:p>
    <w:p w:rsidR="001577FB" w:rsidRDefault="001577FB" w:rsidP="00C65AC1">
      <w:pPr>
        <w:pStyle w:val="SNStandaard"/>
      </w:pPr>
      <w:r>
        <w:t>The other fields are for defining the period.</w:t>
      </w:r>
    </w:p>
    <w:p w:rsidR="001577FB" w:rsidRDefault="001577FB" w:rsidP="00C65AC1">
      <w:pPr>
        <w:pStyle w:val="SNStandaard"/>
      </w:pPr>
      <w:r>
        <w:t xml:space="preserve">Once you've defined a rule you hit the button “Add rule”, and the new rule is added to the list below the form. To delete a rule click on the red icon. The rule are stored in the server after clicking on the button “Submit”. </w:t>
      </w:r>
    </w:p>
    <w:p w:rsidR="001577FB" w:rsidRDefault="001577FB" w:rsidP="00C65AC1">
      <w:pPr>
        <w:pStyle w:val="SNStandaard"/>
      </w:pPr>
    </w:p>
    <w:p w:rsidR="001577FB" w:rsidRDefault="0049226A" w:rsidP="00C65AC1">
      <w:pPr>
        <w:pStyle w:val="SNStandaard"/>
      </w:pPr>
      <w:r>
        <w:rPr>
          <w:noProof/>
          <w:lang w:val="nl-NL" w:eastAsia="nl-NL"/>
        </w:rPr>
        <mc:AlternateContent>
          <mc:Choice Requires="wps">
            <w:drawing>
              <wp:anchor distT="0" distB="0" distL="114300" distR="114300" simplePos="0" relativeHeight="251852800" behindDoc="0" locked="0" layoutInCell="1" allowOverlap="1" wp14:anchorId="2CAEC319" wp14:editId="477F5300">
                <wp:simplePos x="0" y="0"/>
                <wp:positionH relativeFrom="column">
                  <wp:align>left</wp:align>
                </wp:positionH>
                <wp:positionV relativeFrom="paragraph">
                  <wp:posOffset>4874895</wp:posOffset>
                </wp:positionV>
                <wp:extent cx="5399405" cy="635"/>
                <wp:effectExtent l="0" t="0" r="0" b="0"/>
                <wp:wrapTopAndBottom/>
                <wp:docPr id="155" name="Tekstvak 15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0D6216" w:rsidRDefault="00F0668F" w:rsidP="0049226A">
                            <w:pPr>
                              <w:pStyle w:val="Bijschrift"/>
                              <w:rPr>
                                <w:noProof/>
                                <w:sz w:val="18"/>
                              </w:rPr>
                            </w:pPr>
                            <w:r>
                              <w:t xml:space="preserve">Figure </w:t>
                            </w:r>
                            <w:r>
                              <w:fldChar w:fldCharType="begin"/>
                            </w:r>
                            <w:r>
                              <w:instrText xml:space="preserve"> SEQ Figure \* ARABIC </w:instrText>
                            </w:r>
                            <w:r>
                              <w:fldChar w:fldCharType="separate"/>
                            </w:r>
                            <w:r>
                              <w:rPr>
                                <w:noProof/>
                              </w:rPr>
                              <w:t>49</w:t>
                            </w:r>
                            <w:r>
                              <w:fldChar w:fldCharType="end"/>
                            </w:r>
                            <w:r>
                              <w:t>: System access rules for user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55" o:spid="_x0000_s1071" type="#_x0000_t202" style="position:absolute;margin-left:0;margin-top:383.85pt;width:425.15pt;height:.05pt;z-index:25185280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" stroked="f">
                <v:textbox style="mso-fit-shape-to-text:t" inset="0,0,0,0">
                  <w:txbxContent>
                    <w:p w:rsidR="00F0668F" w:rsidRPr="000D6216" w:rsidRDefault="00F0668F" w:rsidP="0049226A">
                      <w:pPr>
                        <w:pStyle w:val="Bijschrift"/>
                        <w:rPr>
                          <w:noProof/>
                          <w:sz w:val="18"/>
                        </w:rPr>
                      </w:pPr>
                      <w:r>
                        <w:t xml:space="preserve">Figure </w:t>
                      </w:r>
                      <w:r>
                        <w:fldChar w:fldCharType="begin"/>
                      </w:r>
                      <w:r>
                        <w:instrText xml:space="preserve"> SEQ Figure \* ARABIC </w:instrText>
                      </w:r>
                      <w:r>
                        <w:fldChar w:fldCharType="separate"/>
                      </w:r>
                      <w:r>
                        <w:rPr>
                          <w:noProof/>
                        </w:rPr>
                        <w:t>49</w:t>
                      </w:r>
                      <w:r>
                        <w:fldChar w:fldCharType="end"/>
                      </w:r>
                      <w:r>
                        <w:t>: System access rules for user group</w:t>
                      </w:r>
                    </w:p>
                  </w:txbxContent>
                </v:textbox>
                <w10:wrap type="topAndBottom"/>
              </v:shape>
            </w:pict>
          </mc:Fallback>
        </mc:AlternateContent>
      </w:r>
      <w:r w:rsidR="001577FB">
        <w:rPr>
          <w:noProof/>
          <w:lang w:val="nl-NL" w:eastAsia="nl-NL"/>
        </w:rPr>
        <w:drawing>
          <wp:anchor distT="0" distB="0" distL="0" distR="0" simplePos="0" relativeHeight="251705344" behindDoc="0" locked="0" layoutInCell="1" allowOverlap="1" wp14:anchorId="7AA00B53" wp14:editId="68DF77AB">
            <wp:simplePos x="0" y="0"/>
            <wp:positionH relativeFrom="column">
              <wp:align>left</wp:align>
            </wp:positionH>
            <wp:positionV relativeFrom="paragraph">
              <wp:posOffset>103505</wp:posOffset>
            </wp:positionV>
            <wp:extent cx="5400000" cy="4716000"/>
            <wp:effectExtent l="0" t="0" r="0" b="889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4716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lastRenderedPageBreak/>
        <w:t>List/Edit Resource groups</w:t>
      </w:r>
    </w:p>
    <w:p w:rsidR="001577FB" w:rsidRDefault="001577FB" w:rsidP="001577FB">
      <w:r w:rsidRPr="00790DA4">
        <w:rPr>
          <w:lang w:val="en-CA"/>
        </w:rPr>
        <w:t>From</w:t>
      </w:r>
      <w:r>
        <w:t xml:space="preserve"> the menu item  </w:t>
      </w:r>
      <w:r w:rsidRPr="00790DA4">
        <w:rPr>
          <w:lang w:val="en-CA"/>
        </w:rPr>
        <w:t>Management</w:t>
      </w:r>
      <w:r>
        <w:t xml:space="preserve"> → List</w:t>
      </w:r>
      <w:r w:rsidRPr="00790DA4">
        <w:rPr>
          <w:lang w:val="en-CA"/>
        </w:rPr>
        <w:t>/Edit</w:t>
      </w:r>
      <w:r>
        <w:t xml:space="preserve"> Resource</w:t>
      </w:r>
      <w:r w:rsidRPr="00790DA4">
        <w:t xml:space="preserve"> Groups</w:t>
      </w:r>
      <w:r>
        <w:t>, the user gets an overview of all resource groups in the</w:t>
      </w:r>
      <w:r w:rsidR="00790DA4">
        <w:t xml:space="preserve"> </w:t>
      </w:r>
      <w:r w:rsidR="003B53A0">
        <w:t>OpenDRAC</w:t>
      </w:r>
      <w:r>
        <w:t>. The results are presented in a tree structure. If the list of groups is extensive, you can search by group name. By clicking on an item in the tree, you are redirected to a screen to edit that item.</w:t>
      </w:r>
    </w:p>
    <w:p w:rsidR="004C514E" w:rsidRDefault="006648DC" w:rsidP="004C514E">
      <w:pPr>
        <w:keepNext/>
      </w:pPr>
      <w:r>
        <w:rPr>
          <w:noProof/>
          <w:lang w:val="nl-NL" w:eastAsia="nl-NL"/>
        </w:rPr>
        <mc:AlternateContent>
          <mc:Choice Requires="wps">
            <w:drawing>
              <wp:anchor distT="0" distB="0" distL="114300" distR="114300" simplePos="0" relativeHeight="251858944" behindDoc="0" locked="0" layoutInCell="1" allowOverlap="1" wp14:anchorId="5FFED960" wp14:editId="4EE61430">
                <wp:simplePos x="0" y="0"/>
                <wp:positionH relativeFrom="column">
                  <wp:posOffset>0</wp:posOffset>
                </wp:positionH>
                <wp:positionV relativeFrom="paragraph">
                  <wp:posOffset>2533650</wp:posOffset>
                </wp:positionV>
                <wp:extent cx="5403215" cy="635"/>
                <wp:effectExtent l="0" t="0" r="0" b="0"/>
                <wp:wrapNone/>
                <wp:docPr id="3" name="Tekstvak 3"/>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a:effectLst/>
                      </wps:spPr>
                      <wps:txbx>
                        <w:txbxContent>
                          <w:p w:rsidR="00F0668F" w:rsidRPr="00AD15AD" w:rsidRDefault="00F0668F" w:rsidP="006648DC">
                            <w:pPr>
                              <w:pStyle w:val="Bijschrift"/>
                              <w:rPr>
                                <w:noProof/>
                                <w:sz w:val="18"/>
                                <w:szCs w:val="24"/>
                              </w:rPr>
                            </w:pPr>
                            <w:r>
                              <w:t xml:space="preserve">Figure </w:t>
                            </w:r>
                            <w:r>
                              <w:fldChar w:fldCharType="begin"/>
                            </w:r>
                            <w:r>
                              <w:instrText xml:space="preserve"> SEQ Figure \* ARABIC </w:instrText>
                            </w:r>
                            <w:r>
                              <w:fldChar w:fldCharType="separate"/>
                            </w:r>
                            <w:r>
                              <w:rPr>
                                <w:noProof/>
                              </w:rPr>
                              <w:t>50</w:t>
                            </w:r>
                            <w:r>
                              <w:fldChar w:fldCharType="end"/>
                            </w:r>
                            <w:r>
                              <w:t>: Form set to retrieve all resource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3" o:spid="_x0000_s1072" type="#_x0000_t202" style="position:absolute;margin-left:0;margin-top:199.5pt;width:425.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" stroked="f">
                <v:textbox style="mso-fit-shape-to-text:t" inset="0,0,0,0">
                  <w:txbxContent>
                    <w:p w:rsidR="00F0668F" w:rsidRPr="00AD15AD" w:rsidRDefault="00F0668F" w:rsidP="006648DC">
                      <w:pPr>
                        <w:pStyle w:val="Bijschrift"/>
                        <w:rPr>
                          <w:noProof/>
                          <w:sz w:val="18"/>
                          <w:szCs w:val="24"/>
                        </w:rPr>
                      </w:pPr>
                      <w:r>
                        <w:t xml:space="preserve">Figure </w:t>
                      </w:r>
                      <w:r>
                        <w:fldChar w:fldCharType="begin"/>
                      </w:r>
                      <w:r>
                        <w:instrText xml:space="preserve"> SEQ Figure \* ARABIC </w:instrText>
                      </w:r>
                      <w:r>
                        <w:fldChar w:fldCharType="separate"/>
                      </w:r>
                      <w:r>
                        <w:rPr>
                          <w:noProof/>
                        </w:rPr>
                        <w:t>50</w:t>
                      </w:r>
                      <w:r>
                        <w:fldChar w:fldCharType="end"/>
                      </w:r>
                      <w:r>
                        <w:t>: Form set to retrieve all resource groups</w:t>
                      </w:r>
                    </w:p>
                  </w:txbxContent>
                </v:textbox>
              </v:shape>
            </w:pict>
          </mc:Fallback>
        </mc:AlternateContent>
      </w:r>
      <w:r w:rsidR="001577FB">
        <w:rPr>
          <w:noProof/>
          <w:lang w:val="nl-NL" w:eastAsia="nl-NL"/>
        </w:rPr>
        <w:drawing>
          <wp:anchor distT="0" distB="0" distL="114300" distR="114300" simplePos="0" relativeHeight="251855872" behindDoc="0" locked="0" layoutInCell="1" allowOverlap="1" wp14:anchorId="6BA146E2" wp14:editId="252936F4">
            <wp:simplePos x="900430" y="2043430"/>
            <wp:positionH relativeFrom="column">
              <wp:align>left</wp:align>
            </wp:positionH>
            <wp:positionV relativeFrom="paragraph">
              <wp:posOffset>0</wp:posOffset>
            </wp:positionV>
            <wp:extent cx="5403600" cy="2476800"/>
            <wp:effectExtent l="0" t="0" r="6985" b="0"/>
            <wp:wrapTopAndBottom/>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3600" cy="24768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rsidR="004C514E" w:rsidRDefault="006648DC" w:rsidP="004C514E">
      <w:pPr>
        <w:keepNext/>
      </w:pPr>
      <w:r>
        <w:rPr>
          <w:noProof/>
          <w:lang w:val="nl-NL" w:eastAsia="nl-NL"/>
        </w:rPr>
        <mc:AlternateContent>
          <mc:Choice Requires="wps">
            <w:drawing>
              <wp:anchor distT="0" distB="0" distL="114300" distR="114300" simplePos="0" relativeHeight="251860992" behindDoc="0" locked="0" layoutInCell="1" allowOverlap="1" wp14:anchorId="392DE2DE" wp14:editId="30652947">
                <wp:simplePos x="0" y="0"/>
                <wp:positionH relativeFrom="column">
                  <wp:posOffset>0</wp:posOffset>
                </wp:positionH>
                <wp:positionV relativeFrom="paragraph">
                  <wp:posOffset>2490470</wp:posOffset>
                </wp:positionV>
                <wp:extent cx="5396230" cy="635"/>
                <wp:effectExtent l="0" t="0" r="0" b="0"/>
                <wp:wrapNone/>
                <wp:docPr id="112" name="Tekstvak 112"/>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a:effectLst/>
                      </wps:spPr>
                      <wps:txbx>
                        <w:txbxContent>
                          <w:p w:rsidR="00F0668F" w:rsidRPr="00926AE8" w:rsidRDefault="00F0668F" w:rsidP="006648DC">
                            <w:pPr>
                              <w:pStyle w:val="Bijschrift"/>
                              <w:rPr>
                                <w:noProof/>
                                <w:sz w:val="18"/>
                                <w:szCs w:val="24"/>
                              </w:rPr>
                            </w:pPr>
                            <w:r>
                              <w:t xml:space="preserve">Figure </w:t>
                            </w:r>
                            <w:r>
                              <w:fldChar w:fldCharType="begin"/>
                            </w:r>
                            <w:r>
                              <w:instrText xml:space="preserve"> SEQ Figure \* ARABIC </w:instrText>
                            </w:r>
                            <w:r>
                              <w:fldChar w:fldCharType="separate"/>
                            </w:r>
                            <w:r>
                              <w:rPr>
                                <w:noProof/>
                              </w:rPr>
                              <w:t>51</w:t>
                            </w:r>
                            <w:r>
                              <w:fldChar w:fldCharType="end"/>
                            </w:r>
                            <w:r>
                              <w:t xml:space="preserve">: </w:t>
                            </w:r>
                            <w:r w:rsidRPr="00FB56C5">
                              <w:t>Form set to retrieve resource groups by expression for group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12" o:spid="_x0000_s1073" type="#_x0000_t202" style="position:absolute;margin-left:0;margin-top:196.1pt;width:424.9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" stroked="f">
                <v:textbox style="mso-fit-shape-to-text:t" inset="0,0,0,0">
                  <w:txbxContent>
                    <w:p w:rsidR="00F0668F" w:rsidRPr="00926AE8" w:rsidRDefault="00F0668F" w:rsidP="006648DC">
                      <w:pPr>
                        <w:pStyle w:val="Bijschrift"/>
                        <w:rPr>
                          <w:noProof/>
                          <w:sz w:val="18"/>
                          <w:szCs w:val="24"/>
                        </w:rPr>
                      </w:pPr>
                      <w:r>
                        <w:t xml:space="preserve">Figure </w:t>
                      </w:r>
                      <w:r>
                        <w:fldChar w:fldCharType="begin"/>
                      </w:r>
                      <w:r>
                        <w:instrText xml:space="preserve"> SEQ Figure \* ARABIC </w:instrText>
                      </w:r>
                      <w:r>
                        <w:fldChar w:fldCharType="separate"/>
                      </w:r>
                      <w:r>
                        <w:rPr>
                          <w:noProof/>
                        </w:rPr>
                        <w:t>51</w:t>
                      </w:r>
                      <w:r>
                        <w:fldChar w:fldCharType="end"/>
                      </w:r>
                      <w:r>
                        <w:t xml:space="preserve">: </w:t>
                      </w:r>
                      <w:r w:rsidRPr="00FB56C5">
                        <w:t>Form set to retrieve resource groups by expression for group name</w:t>
                      </w:r>
                    </w:p>
                  </w:txbxContent>
                </v:textbox>
              </v:shape>
            </w:pict>
          </mc:Fallback>
        </mc:AlternateContent>
      </w:r>
      <w:r w:rsidR="001577FB">
        <w:rPr>
          <w:noProof/>
          <w:lang w:val="nl-NL" w:eastAsia="nl-NL"/>
        </w:rPr>
        <w:drawing>
          <wp:anchor distT="0" distB="0" distL="114300" distR="114300" simplePos="0" relativeHeight="251856896" behindDoc="0" locked="0" layoutInCell="1" allowOverlap="1" wp14:anchorId="33ED5F56" wp14:editId="346F3837">
            <wp:simplePos x="900430" y="5091430"/>
            <wp:positionH relativeFrom="column">
              <wp:align>left</wp:align>
            </wp:positionH>
            <wp:positionV relativeFrom="paragraph">
              <wp:posOffset>3810</wp:posOffset>
            </wp:positionV>
            <wp:extent cx="5396400" cy="2430000"/>
            <wp:effectExtent l="0" t="0" r="0" b="889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400" cy="24300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rsidR="004C514E" w:rsidRDefault="006648DC" w:rsidP="004C514E">
      <w:pPr>
        <w:keepNext/>
      </w:pPr>
      <w:r>
        <w:rPr>
          <w:noProof/>
          <w:lang w:val="nl-NL" w:eastAsia="nl-NL"/>
        </w:rPr>
        <w:lastRenderedPageBreak/>
        <mc:AlternateContent>
          <mc:Choice Requires="wps">
            <w:drawing>
              <wp:anchor distT="0" distB="0" distL="114300" distR="114300" simplePos="0" relativeHeight="251864064" behindDoc="0" locked="0" layoutInCell="1" allowOverlap="1" wp14:anchorId="29CC64E2" wp14:editId="2146EFD8">
                <wp:simplePos x="0" y="0"/>
                <wp:positionH relativeFrom="column">
                  <wp:posOffset>0</wp:posOffset>
                </wp:positionH>
                <wp:positionV relativeFrom="paragraph">
                  <wp:posOffset>3685540</wp:posOffset>
                </wp:positionV>
                <wp:extent cx="5403215" cy="635"/>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a:effectLst/>
                      </wps:spPr>
                      <wps:txbx>
                        <w:txbxContent>
                          <w:p w:rsidR="00F0668F" w:rsidRPr="004D05A6" w:rsidRDefault="00F0668F" w:rsidP="006648DC">
                            <w:pPr>
                              <w:pStyle w:val="Bijschrift"/>
                              <w:rPr>
                                <w:noProof/>
                                <w:sz w:val="18"/>
                                <w:szCs w:val="24"/>
                              </w:rPr>
                            </w:pPr>
                            <w:r>
                              <w:t xml:space="preserve">Figure </w:t>
                            </w:r>
                            <w:r>
                              <w:fldChar w:fldCharType="begin"/>
                            </w:r>
                            <w:r>
                              <w:instrText xml:space="preserve"> SEQ Figure \* ARABIC </w:instrText>
                            </w:r>
                            <w:r>
                              <w:fldChar w:fldCharType="separate"/>
                            </w:r>
                            <w:r>
                              <w:rPr>
                                <w:noProof/>
                              </w:rPr>
                              <w:t>52</w:t>
                            </w:r>
                            <w:r>
                              <w:fldChar w:fldCharType="end"/>
                            </w:r>
                            <w:r>
                              <w:t xml:space="preserve">: </w:t>
                            </w:r>
                            <w:r w:rsidRPr="00E37C3A">
                              <w:t>Overview of retrieved resource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54" o:spid="_x0000_s1074" type="#_x0000_t202" style="position:absolute;margin-left:0;margin-top:290.2pt;width:425.4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" stroked="f">
                <v:textbox style="mso-fit-shape-to-text:t" inset="0,0,0,0">
                  <w:txbxContent>
                    <w:p w:rsidR="00F0668F" w:rsidRPr="004D05A6" w:rsidRDefault="00F0668F" w:rsidP="006648DC">
                      <w:pPr>
                        <w:pStyle w:val="Bijschrift"/>
                        <w:rPr>
                          <w:noProof/>
                          <w:sz w:val="18"/>
                          <w:szCs w:val="24"/>
                        </w:rPr>
                      </w:pPr>
                      <w:r>
                        <w:t xml:space="preserve">Figure </w:t>
                      </w:r>
                      <w:r>
                        <w:fldChar w:fldCharType="begin"/>
                      </w:r>
                      <w:r>
                        <w:instrText xml:space="preserve"> SEQ Figure \* ARABIC </w:instrText>
                      </w:r>
                      <w:r>
                        <w:fldChar w:fldCharType="separate"/>
                      </w:r>
                      <w:r>
                        <w:rPr>
                          <w:noProof/>
                        </w:rPr>
                        <w:t>52</w:t>
                      </w:r>
                      <w:r>
                        <w:fldChar w:fldCharType="end"/>
                      </w:r>
                      <w:r>
                        <w:t xml:space="preserve">: </w:t>
                      </w:r>
                      <w:r w:rsidRPr="00E37C3A">
                        <w:t>Overview of retrieved resource groups</w:t>
                      </w:r>
                    </w:p>
                  </w:txbxContent>
                </v:textbox>
              </v:shape>
            </w:pict>
          </mc:Fallback>
        </mc:AlternateContent>
      </w:r>
      <w:r w:rsidR="001577FB">
        <w:rPr>
          <w:noProof/>
          <w:lang w:val="nl-NL" w:eastAsia="nl-NL"/>
        </w:rPr>
        <w:drawing>
          <wp:anchor distT="0" distB="0" distL="114300" distR="114300" simplePos="0" relativeHeight="251862016" behindDoc="0" locked="0" layoutInCell="1" allowOverlap="1" wp14:anchorId="396BFEB8" wp14:editId="7F17BD18">
            <wp:simplePos x="900430" y="3837305"/>
            <wp:positionH relativeFrom="column">
              <wp:align>left</wp:align>
            </wp:positionH>
            <wp:positionV relativeFrom="paragraph">
              <wp:posOffset>0</wp:posOffset>
            </wp:positionV>
            <wp:extent cx="5403600" cy="3628800"/>
            <wp:effectExtent l="0" t="0" r="6985" b="0"/>
            <wp:wrapTopAndBottom/>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3600" cy="36288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rsidR="0040143C" w:rsidRDefault="0040143C" w:rsidP="0040143C">
      <w:pPr>
        <w:pStyle w:val="Kop3"/>
        <w:numPr>
          <w:ilvl w:val="0"/>
          <w:numId w:val="0"/>
        </w:numPr>
        <w:ind w:left="794"/>
      </w:pPr>
    </w:p>
    <w:p w:rsidR="001577FB" w:rsidRDefault="001577FB" w:rsidP="001577FB">
      <w:pPr>
        <w:pStyle w:val="Kop3"/>
      </w:pPr>
      <w:bookmarkStart w:id="33" w:name="_Ref306716173"/>
      <w:r>
        <w:t>Create Resource Group</w:t>
      </w:r>
      <w:bookmarkEnd w:id="33"/>
    </w:p>
    <w:p w:rsidR="001577FB" w:rsidRDefault="006A2714" w:rsidP="001577FB">
      <w:r>
        <w:t xml:space="preserve">From the menu item </w:t>
      </w:r>
      <w:r w:rsidR="001577FB">
        <w:t xml:space="preserve">Management → Create Resource Group, you can create a new resource group. To do so, you'll have to fill in a large form that consists </w:t>
      </w:r>
      <w:r w:rsidR="00AA5B19">
        <w:t>of a top pane and</w:t>
      </w:r>
      <w:r w:rsidR="001577FB">
        <w:t xml:space="preserve"> </w:t>
      </w:r>
      <w:r w:rsidR="00AA5B19">
        <w:t>two</w:t>
      </w:r>
      <w:r w:rsidR="001577FB">
        <w:t xml:space="preserve"> tabs.</w:t>
      </w:r>
    </w:p>
    <w:p w:rsidR="001577FB" w:rsidRDefault="001577FB" w:rsidP="001577FB">
      <w:r>
        <w:t>In the top of the screen for creating a resource group two fields are presented:</w:t>
      </w:r>
    </w:p>
    <w:p w:rsidR="001577FB" w:rsidRDefault="001577FB" w:rsidP="00A436EB">
      <w:pPr>
        <w:pStyle w:val="SNOpsomming123"/>
        <w:numPr>
          <w:ilvl w:val="0"/>
          <w:numId w:val="17"/>
        </w:numPr>
      </w:pPr>
      <w:r>
        <w:t>Name: The name of the resource group</w:t>
      </w:r>
    </w:p>
    <w:p w:rsidR="002A0D34" w:rsidRDefault="001577FB" w:rsidP="00A436EB">
      <w:pPr>
        <w:pStyle w:val="SNOpsomming123"/>
        <w:numPr>
          <w:ilvl w:val="0"/>
          <w:numId w:val="17"/>
        </w:numPr>
      </w:pPr>
      <w:r>
        <w:t>Parent Resource Group: resource groups are organized in an hierarchy. In this field you define the parent group. This is either the default top level group, or a user defined group that is an ancestor to the top level group</w:t>
      </w:r>
    </w:p>
    <w:p w:rsidR="0058634D" w:rsidRDefault="007267A7" w:rsidP="00287377">
      <w:pPr>
        <w:pStyle w:val="SNOpsomming"/>
        <w:numPr>
          <w:ilvl w:val="0"/>
          <w:numId w:val="0"/>
        </w:numPr>
      </w:pPr>
      <w:r>
        <w:t>The two tabs are:</w:t>
      </w:r>
    </w:p>
    <w:p w:rsidR="00A436EB" w:rsidRDefault="00287377" w:rsidP="009E4A2B">
      <w:pPr>
        <w:pStyle w:val="SNOpsomming123"/>
        <w:numPr>
          <w:ilvl w:val="0"/>
          <w:numId w:val="18"/>
        </w:numPr>
      </w:pPr>
      <w:r w:rsidRPr="00287377">
        <w:t xml:space="preserve">Resources: By selecting resources and moving these from the left to the right overview you add resources to the group. Users that have this group assigned will have accesses to the resources in the resource group. </w:t>
      </w:r>
      <w:r w:rsidR="003B53A0">
        <w:t>OpenDRAC</w:t>
      </w:r>
      <w:r w:rsidRPr="00287377">
        <w:t xml:space="preserve"> has one special resource group: </w:t>
      </w:r>
      <w:proofErr w:type="spellStart"/>
      <w:r w:rsidRPr="00287377">
        <w:t>SystemAdminResourceGroup</w:t>
      </w:r>
      <w:proofErr w:type="spellEnd"/>
      <w:r w:rsidRPr="00287377">
        <w:t xml:space="preserve">. This is the mother of all resource groups and gives access to all resources. For this group is stated in the top of the form, that it is a default group. For this group it is not possible to manage resources. This group is created at installation of </w:t>
      </w:r>
      <w:r w:rsidR="003B53A0">
        <w:t>OpenDRAC</w:t>
      </w:r>
      <w:r w:rsidRPr="00287377">
        <w:t xml:space="preserve">. </w:t>
      </w:r>
    </w:p>
    <w:p w:rsidR="00287377" w:rsidRDefault="00A436EB" w:rsidP="009E4A2B">
      <w:pPr>
        <w:pStyle w:val="SNOpsomming123"/>
        <w:numPr>
          <w:ilvl w:val="0"/>
          <w:numId w:val="18"/>
        </w:numPr>
      </w:pPr>
      <w:r>
        <w:t>User groups</w:t>
      </w:r>
      <w:r w:rsidR="00373E4B">
        <w:t>:</w:t>
      </w:r>
      <w:r>
        <w:t xml:space="preserve"> </w:t>
      </w:r>
      <w:r w:rsidR="00287377" w:rsidRPr="00287377">
        <w:t>By adding user groups to the resource groups, users in these user groups get access to the resources of the resource group. Adding user groups is done ,</w:t>
      </w:r>
      <w:r w:rsidR="00D9002E">
        <w:t xml:space="preserve"> </w:t>
      </w:r>
      <w:r w:rsidR="00287377" w:rsidRPr="00287377">
        <w:t xml:space="preserve">similar to adding </w:t>
      </w:r>
      <w:r w:rsidR="00FE55CF">
        <w:t>resources</w:t>
      </w:r>
      <w:r w:rsidR="00287377" w:rsidRPr="00287377">
        <w:t>, by selecting users and moving them from the listing in the left to the one in the right.</w:t>
      </w:r>
    </w:p>
    <w:p w:rsidR="001577FB" w:rsidRDefault="0070056D" w:rsidP="001577FB">
      <w:r>
        <w:rPr>
          <w:noProof/>
          <w:lang w:val="nl-NL" w:eastAsia="nl-NL"/>
        </w:rPr>
        <w:lastRenderedPageBreak/>
        <mc:AlternateContent>
          <mc:Choice Requires="wps">
            <w:drawing>
              <wp:anchor distT="0" distB="0" distL="114300" distR="114300" simplePos="0" relativeHeight="251813888" behindDoc="0" locked="0" layoutInCell="1" allowOverlap="1" wp14:anchorId="4CBE4345" wp14:editId="3A278A27">
                <wp:simplePos x="1082040" y="5798820"/>
                <wp:positionH relativeFrom="column">
                  <wp:align>left</wp:align>
                </wp:positionH>
                <wp:positionV relativeFrom="paragraph">
                  <wp:posOffset>4717415</wp:posOffset>
                </wp:positionV>
                <wp:extent cx="5399405" cy="635"/>
                <wp:effectExtent l="0" t="0" r="0" b="0"/>
                <wp:wrapTopAndBottom/>
                <wp:docPr id="138" name="Tekstvak 13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413522" w:rsidRDefault="00F0668F" w:rsidP="0070056D">
                            <w:pPr>
                              <w:pStyle w:val="Bijschrift"/>
                              <w:rPr>
                                <w:noProof/>
                                <w:sz w:val="18"/>
                                <w:szCs w:val="24"/>
                              </w:rPr>
                            </w:pPr>
                            <w:r>
                              <w:t xml:space="preserve">Figure </w:t>
                            </w:r>
                            <w:r>
                              <w:fldChar w:fldCharType="begin"/>
                            </w:r>
                            <w:r>
                              <w:instrText xml:space="preserve"> SEQ Figure \* ARABIC </w:instrText>
                            </w:r>
                            <w:r>
                              <w:fldChar w:fldCharType="separate"/>
                            </w:r>
                            <w:r>
                              <w:rPr>
                                <w:noProof/>
                              </w:rPr>
                              <w:t>53</w:t>
                            </w:r>
                            <w:r>
                              <w:fldChar w:fldCharType="end"/>
                            </w:r>
                            <w:r>
                              <w:t>: Create resource group, tab Resources 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8" o:spid="_x0000_s1075" type="#_x0000_t202" style="position:absolute;margin-left:0;margin-top:371.45pt;width:425.15pt;height:.05pt;z-index:25181388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" stroked="f">
                <v:textbox style="mso-fit-shape-to-text:t" inset="0,0,0,0">
                  <w:txbxContent>
                    <w:p w:rsidR="00F0668F" w:rsidRPr="00413522" w:rsidRDefault="00F0668F" w:rsidP="0070056D">
                      <w:pPr>
                        <w:pStyle w:val="Bijschrift"/>
                        <w:rPr>
                          <w:noProof/>
                          <w:sz w:val="18"/>
                          <w:szCs w:val="24"/>
                        </w:rPr>
                      </w:pPr>
                      <w:r>
                        <w:t xml:space="preserve">Figure </w:t>
                      </w:r>
                      <w:r>
                        <w:fldChar w:fldCharType="begin"/>
                      </w:r>
                      <w:r>
                        <w:instrText xml:space="preserve"> SEQ Figure \* ARABIC </w:instrText>
                      </w:r>
                      <w:r>
                        <w:fldChar w:fldCharType="separate"/>
                      </w:r>
                      <w:r>
                        <w:rPr>
                          <w:noProof/>
                        </w:rPr>
                        <w:t>53</w:t>
                      </w:r>
                      <w:r>
                        <w:fldChar w:fldCharType="end"/>
                      </w:r>
                      <w:r>
                        <w:t>: Create resource group, tab Resources active</w:t>
                      </w:r>
                    </w:p>
                  </w:txbxContent>
                </v:textbox>
                <w10:wrap type="topAndBottom"/>
              </v:shape>
            </w:pict>
          </mc:Fallback>
        </mc:AlternateContent>
      </w:r>
      <w:r w:rsidR="001577FB">
        <w:rPr>
          <w:noProof/>
          <w:lang w:val="nl-NL" w:eastAsia="nl-NL"/>
        </w:rPr>
        <w:drawing>
          <wp:anchor distT="0" distB="0" distL="0" distR="0" simplePos="0" relativeHeight="251706368" behindDoc="0" locked="0" layoutInCell="1" allowOverlap="1" wp14:anchorId="19EBDD13" wp14:editId="088CF2C1">
            <wp:simplePos x="0" y="0"/>
            <wp:positionH relativeFrom="column">
              <wp:align>left</wp:align>
            </wp:positionH>
            <wp:positionV relativeFrom="paragraph">
              <wp:posOffset>0</wp:posOffset>
            </wp:positionV>
            <wp:extent cx="5400000" cy="4662000"/>
            <wp:effectExtent l="0" t="0" r="0" b="5715"/>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4662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4"/>
      </w:pPr>
      <w:r>
        <w:lastRenderedPageBreak/>
        <w:t>Bandwidth Control Rules Tab</w:t>
      </w:r>
    </w:p>
    <w:p w:rsidR="001577FB" w:rsidRDefault="001577FB" w:rsidP="00C65AC1">
      <w:pPr>
        <w:pStyle w:val="SNStandaard"/>
      </w:pPr>
      <w:r>
        <w:t>In the tab Bandwidth Control Rules the following fields are available:</w:t>
      </w:r>
    </w:p>
    <w:p w:rsidR="001577FB" w:rsidRDefault="001577FB" w:rsidP="00B873DA">
      <w:pPr>
        <w:pStyle w:val="SNOpsomming"/>
      </w:pPr>
      <w:r>
        <w:t xml:space="preserve">Maximum Service Bandwidth : The maximum bandwidth (service size * service duration) (in Mbits) that can be requested for a single service. An absent rule represents no restriction on bandwidth. </w:t>
      </w:r>
    </w:p>
    <w:p w:rsidR="001577FB" w:rsidRDefault="001577FB" w:rsidP="00B873DA">
      <w:pPr>
        <w:pStyle w:val="SNOpsomming"/>
      </w:pPr>
      <w:r>
        <w:t xml:space="preserve">Maximum Service Duration : The maximum service duration (in seconds) that can be requested for a single service. An absent rule represents no restriction on duration. </w:t>
      </w:r>
    </w:p>
    <w:p w:rsidR="001577FB" w:rsidRDefault="001577FB" w:rsidP="00B873DA">
      <w:pPr>
        <w:pStyle w:val="SNOpsomming"/>
      </w:pPr>
      <w:r>
        <w:t xml:space="preserve">Maximum Service Size : The maximum service size (in Mbits/second) that can be requested for a single service. An absent rule represents no restriction on service size. </w:t>
      </w:r>
    </w:p>
    <w:p w:rsidR="001577FB" w:rsidRDefault="001577FB" w:rsidP="00B873DA">
      <w:pPr>
        <w:pStyle w:val="SNOpsomming"/>
      </w:pPr>
      <w:r>
        <w:t xml:space="preserve">Maximum Aggregate Service Size: The maximum aggregate service size allowed (in Mbits). Limits the total instantaneous bandwidth allowed within the network on a per-user group basis when specified against a user group. </w:t>
      </w:r>
    </w:p>
    <w:p w:rsidR="001577FB" w:rsidRDefault="001577FB" w:rsidP="001577FB">
      <w:pPr>
        <w:pStyle w:val="Kop4"/>
      </w:pPr>
      <w:r>
        <w:t>System Access Rules Tab</w:t>
      </w:r>
    </w:p>
    <w:p w:rsidR="001577FB" w:rsidRDefault="001577FB" w:rsidP="00C65AC1">
      <w:pPr>
        <w:pStyle w:val="SNStandaard"/>
      </w:pPr>
      <w:r>
        <w:t xml:space="preserve">In the tab “System Access Rules” you can add multiple rules that define periods the resource group is available for services. </w:t>
      </w:r>
    </w:p>
    <w:p w:rsidR="001577FB" w:rsidRDefault="001577FB" w:rsidP="00C65AC1">
      <w:pPr>
        <w:pStyle w:val="SNStandaard"/>
      </w:pPr>
      <w:r>
        <w:t>Two types of rules are available:</w:t>
      </w:r>
    </w:p>
    <w:p w:rsidR="001577FB" w:rsidRDefault="001577FB" w:rsidP="00CE3608">
      <w:pPr>
        <w:pStyle w:val="SNOpsomming123"/>
        <w:numPr>
          <w:ilvl w:val="0"/>
          <w:numId w:val="19"/>
        </w:numPr>
      </w:pPr>
      <w:r>
        <w:t>grant: define that the user does have access in the registered period.</w:t>
      </w:r>
    </w:p>
    <w:p w:rsidR="001577FB" w:rsidRDefault="001577FB" w:rsidP="00CE3608">
      <w:pPr>
        <w:pStyle w:val="SNOpsomming123"/>
        <w:numPr>
          <w:ilvl w:val="0"/>
          <w:numId w:val="19"/>
        </w:numPr>
      </w:pPr>
      <w:r>
        <w:t>deny: define that the user has no  access in the registered period.</w:t>
      </w:r>
    </w:p>
    <w:p w:rsidR="001577FB" w:rsidRDefault="001577FB" w:rsidP="00C65AC1">
      <w:pPr>
        <w:pStyle w:val="SNStandaard"/>
      </w:pPr>
      <w:r>
        <w:t>The other fields are for defining the period.</w:t>
      </w:r>
    </w:p>
    <w:p w:rsidR="001577FB" w:rsidRDefault="001577FB" w:rsidP="00C65AC1">
      <w:pPr>
        <w:pStyle w:val="SNStandaard"/>
      </w:pPr>
      <w:r>
        <w:t xml:space="preserve">Once you've defined a rule </w:t>
      </w:r>
      <w:r w:rsidR="00C3300D">
        <w:t xml:space="preserve">and </w:t>
      </w:r>
      <w:r w:rsidR="00530CEC">
        <w:t>click</w:t>
      </w:r>
      <w:r w:rsidR="00C3300D">
        <w:t>ing</w:t>
      </w:r>
      <w:r w:rsidR="00530CEC">
        <w:t xml:space="preserve"> on</w:t>
      </w:r>
      <w:r>
        <w:t xml:space="preserve"> the button “Add rule”, the new rule is added to the list below the form. To delete a rule click on the red icon. The rule is stored in the server after clicking on the button “Submit”. </w:t>
      </w:r>
    </w:p>
    <w:p w:rsidR="001577FB" w:rsidRDefault="001577FB" w:rsidP="00C65AC1">
      <w:pPr>
        <w:pStyle w:val="SNStandaard"/>
      </w:pPr>
    </w:p>
    <w:p w:rsidR="001577FB" w:rsidRDefault="0070056D" w:rsidP="00C65AC1">
      <w:pPr>
        <w:pStyle w:val="SNStandaard"/>
      </w:pPr>
      <w:r>
        <w:rPr>
          <w:noProof/>
          <w:lang w:val="nl-NL" w:eastAsia="nl-NL"/>
        </w:rPr>
        <w:lastRenderedPageBreak/>
        <mc:AlternateContent>
          <mc:Choice Requires="wps">
            <w:drawing>
              <wp:anchor distT="0" distB="0" distL="114300" distR="114300" simplePos="0" relativeHeight="251815936" behindDoc="0" locked="0" layoutInCell="1" allowOverlap="1" wp14:anchorId="22498937" wp14:editId="7A21D82C">
                <wp:simplePos x="1082040" y="5897880"/>
                <wp:positionH relativeFrom="column">
                  <wp:align>left</wp:align>
                </wp:positionH>
                <wp:positionV relativeFrom="paragraph">
                  <wp:posOffset>4820920</wp:posOffset>
                </wp:positionV>
                <wp:extent cx="5399405" cy="635"/>
                <wp:effectExtent l="0" t="0" r="0" b="0"/>
                <wp:wrapTopAndBottom/>
                <wp:docPr id="139" name="Tekstvak 13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DC4B0E" w:rsidRDefault="00F0668F" w:rsidP="0070056D">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54</w:t>
                            </w:r>
                            <w:r>
                              <w:fldChar w:fldCharType="end"/>
                            </w:r>
                            <w:r>
                              <w:t xml:space="preserve">: </w:t>
                            </w:r>
                            <w:r w:rsidRPr="00E10242">
                              <w:t xml:space="preserve">Create resource group, tab </w:t>
                            </w:r>
                            <w:r>
                              <w:t>Resource Access Rules</w:t>
                            </w:r>
                            <w:r w:rsidRPr="00E10242">
                              <w:t xml:space="preserve"> 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39" o:spid="_x0000_s1076" type="#_x0000_t202" style="position:absolute;margin-left:0;margin-top:379.6pt;width:425.15pt;height:.05pt;z-index:25181593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" stroked="f">
                <v:textbox style="mso-fit-shape-to-text:t" inset="0,0,0,0">
                  <w:txbxContent>
                    <w:p w:rsidR="00F0668F" w:rsidRPr="00DC4B0E" w:rsidRDefault="00F0668F" w:rsidP="0070056D">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54</w:t>
                      </w:r>
                      <w:r>
                        <w:fldChar w:fldCharType="end"/>
                      </w:r>
                      <w:r>
                        <w:t xml:space="preserve">: </w:t>
                      </w:r>
                      <w:r w:rsidRPr="00E10242">
                        <w:t xml:space="preserve">Create resource group, tab </w:t>
                      </w:r>
                      <w:r>
                        <w:t>Resource Access Rules</w:t>
                      </w:r>
                      <w:r w:rsidRPr="00E10242">
                        <w:t xml:space="preserve"> active</w:t>
                      </w:r>
                    </w:p>
                  </w:txbxContent>
                </v:textbox>
                <w10:wrap type="topAndBottom"/>
              </v:shape>
            </w:pict>
          </mc:Fallback>
        </mc:AlternateContent>
      </w:r>
      <w:r w:rsidR="001577FB">
        <w:rPr>
          <w:noProof/>
          <w:lang w:val="nl-NL" w:eastAsia="nl-NL"/>
        </w:rPr>
        <w:drawing>
          <wp:anchor distT="0" distB="0" distL="0" distR="0" simplePos="0" relativeHeight="251707392" behindDoc="0" locked="0" layoutInCell="1" allowOverlap="1" wp14:anchorId="7F6EFDFA" wp14:editId="60125289">
            <wp:simplePos x="0" y="0"/>
            <wp:positionH relativeFrom="column">
              <wp:align>left</wp:align>
            </wp:positionH>
            <wp:positionV relativeFrom="paragraph">
              <wp:posOffset>103505</wp:posOffset>
            </wp:positionV>
            <wp:extent cx="5400000" cy="4662000"/>
            <wp:effectExtent l="0" t="0" r="0" b="5715"/>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4662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Global Security Settings</w:t>
      </w:r>
    </w:p>
    <w:p w:rsidR="001577FB" w:rsidRDefault="001577FB" w:rsidP="001577FB">
      <w:r>
        <w:t xml:space="preserve">From the menu item  Management → Global Security Settings, you can define security settings that apply globally to all users and/or user groups and/or resource groups. Information is presented via four tabs that group related information.  </w:t>
      </w:r>
    </w:p>
    <w:p w:rsidR="001577FB" w:rsidRDefault="001577FB" w:rsidP="001577FB">
      <w:pPr>
        <w:pStyle w:val="Kop4"/>
      </w:pPr>
      <w:r>
        <w:t>Tab Authentication</w:t>
      </w:r>
    </w:p>
    <w:p w:rsidR="001577FB" w:rsidRDefault="001577FB" w:rsidP="00C65AC1">
      <w:pPr>
        <w:pStyle w:val="SNStandaard"/>
      </w:pPr>
      <w:r>
        <w:t>In the tab “Authentication” you can set the available authentication types and the dormancy period.</w:t>
      </w:r>
    </w:p>
    <w:p w:rsidR="003F4537" w:rsidRDefault="003F4537" w:rsidP="003F4537">
      <w:pPr>
        <w:pStyle w:val="SNStandaard"/>
      </w:pPr>
    </w:p>
    <w:p w:rsidR="003F4537" w:rsidRDefault="003F4537" w:rsidP="003F4537">
      <w:pPr>
        <w:pStyle w:val="SNStandaard"/>
      </w:pPr>
    </w:p>
    <w:p w:rsidR="003F4537" w:rsidRDefault="003F4537" w:rsidP="003F4537">
      <w:pPr>
        <w:pStyle w:val="SNStandaard"/>
      </w:pPr>
    </w:p>
    <w:p w:rsidR="003F4537" w:rsidRDefault="003F4537" w:rsidP="003F4537">
      <w:pPr>
        <w:pStyle w:val="SNStandaard"/>
      </w:pPr>
    </w:p>
    <w:p w:rsidR="003F4537" w:rsidRDefault="003F4537" w:rsidP="003F4537">
      <w:pPr>
        <w:pStyle w:val="SNStandaard"/>
      </w:pPr>
    </w:p>
    <w:p w:rsidR="001577FB" w:rsidRDefault="005F0B45" w:rsidP="003F4537">
      <w:pPr>
        <w:pStyle w:val="SNStandaard"/>
      </w:pPr>
      <w:r>
        <w:rPr>
          <w:noProof/>
          <w:lang w:val="nl-NL" w:eastAsia="nl-NL"/>
        </w:rPr>
        <w:lastRenderedPageBreak/>
        <mc:AlternateContent>
          <mc:Choice Requires="wps">
            <w:drawing>
              <wp:anchor distT="0" distB="0" distL="114300" distR="114300" simplePos="0" relativeHeight="251817984" behindDoc="0" locked="0" layoutInCell="1" allowOverlap="1" wp14:anchorId="39F52F35" wp14:editId="0E20CB24">
                <wp:simplePos x="0" y="0"/>
                <wp:positionH relativeFrom="column">
                  <wp:align>left</wp:align>
                </wp:positionH>
                <wp:positionV relativeFrom="paragraph">
                  <wp:posOffset>4806315</wp:posOffset>
                </wp:positionV>
                <wp:extent cx="5399405" cy="635"/>
                <wp:effectExtent l="0" t="0" r="0" b="0"/>
                <wp:wrapTopAndBottom/>
                <wp:docPr id="140" name="Tekstvak 14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F23B61" w:rsidRDefault="00F0668F" w:rsidP="005F0B45">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55</w:t>
                            </w:r>
                            <w:r>
                              <w:fldChar w:fldCharType="end"/>
                            </w:r>
                            <w:r>
                              <w:t>: Change Authentication data for global security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40" o:spid="_x0000_s1077" type="#_x0000_t202" style="position:absolute;margin-left:0;margin-top:378.45pt;width:425.15pt;height:.05pt;z-index:25181798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" stroked="f">
                <v:textbox style="mso-fit-shape-to-text:t" inset="0,0,0,0">
                  <w:txbxContent>
                    <w:p w:rsidR="00F0668F" w:rsidRPr="00F23B61" w:rsidRDefault="00F0668F" w:rsidP="005F0B45">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55</w:t>
                      </w:r>
                      <w:r>
                        <w:fldChar w:fldCharType="end"/>
                      </w:r>
                      <w:r>
                        <w:t>: Change Authentication data for global security settings</w:t>
                      </w:r>
                    </w:p>
                  </w:txbxContent>
                </v:textbox>
                <w10:wrap type="topAndBottom"/>
              </v:shape>
            </w:pict>
          </mc:Fallback>
        </mc:AlternateContent>
      </w:r>
      <w:r w:rsidR="001577FB">
        <w:rPr>
          <w:noProof/>
          <w:lang w:val="nl-NL" w:eastAsia="nl-NL"/>
        </w:rPr>
        <w:drawing>
          <wp:anchor distT="0" distB="0" distL="0" distR="0" simplePos="0" relativeHeight="251708416" behindDoc="0" locked="0" layoutInCell="1" allowOverlap="1" wp14:anchorId="1B1DD11D" wp14:editId="61EBFF61">
            <wp:simplePos x="0" y="0"/>
            <wp:positionH relativeFrom="column">
              <wp:align>left</wp:align>
            </wp:positionH>
            <wp:positionV relativeFrom="paragraph">
              <wp:posOffset>103505</wp:posOffset>
            </wp:positionV>
            <wp:extent cx="5400000" cy="4647600"/>
            <wp:effectExtent l="0" t="0" r="0" b="63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4647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577FB">
        <w:t>Tab Internal Account Policy</w:t>
      </w:r>
    </w:p>
    <w:p w:rsidR="001577FB" w:rsidRDefault="001577FB" w:rsidP="00C65AC1">
      <w:pPr>
        <w:pStyle w:val="SNStandaard"/>
      </w:pPr>
      <w:r>
        <w:t>The tab “Internal Account Policy” defines the policy to be applied globally to internal accounts. This tab has two inner tabs:</w:t>
      </w:r>
    </w:p>
    <w:p w:rsidR="001577FB" w:rsidRDefault="001577FB" w:rsidP="00C65AC1">
      <w:pPr>
        <w:pStyle w:val="SNStandaard"/>
      </w:pPr>
      <w:r>
        <w:t xml:space="preserve">Account Policy </w:t>
      </w:r>
    </w:p>
    <w:p w:rsidR="001577FB" w:rsidRDefault="001577FB" w:rsidP="00C65AC1">
      <w:pPr>
        <w:pStyle w:val="SNStandaard"/>
      </w:pPr>
      <w:r>
        <w:t>This tab has the following fields:</w:t>
      </w:r>
    </w:p>
    <w:p w:rsidR="001577FB" w:rsidRDefault="001577FB" w:rsidP="00B873DA">
      <w:pPr>
        <w:pStyle w:val="SNOpsomming"/>
      </w:pPr>
      <w:r>
        <w:t>Automatically log user out after period  of inactivity: after what time of inactivity the user is logged out.</w:t>
      </w:r>
    </w:p>
    <w:p w:rsidR="001577FB" w:rsidRDefault="001577FB" w:rsidP="00B873DA">
      <w:pPr>
        <w:pStyle w:val="SNOpsomming"/>
      </w:pPr>
      <w:r>
        <w:t>Failed Logins: The maximum number of failed logins. If this amount is exceeded the account is locked for a configurable period of time. This is defined by the fields “Maximum allowed attempts” and “Lockout Period”</w:t>
      </w:r>
    </w:p>
    <w:p w:rsidR="001577FB" w:rsidRDefault="001577FB" w:rsidP="00B873DA">
      <w:pPr>
        <w:pStyle w:val="SNOpsomming"/>
      </w:pPr>
      <w:r>
        <w:t>Permanently Locked IP Addresses: Add or remove IP addresses that are excluded from access to the server.</w:t>
      </w:r>
    </w:p>
    <w:p w:rsidR="001577FB" w:rsidRDefault="001577FB" w:rsidP="00B873DA">
      <w:pPr>
        <w:pStyle w:val="SNOpsomming"/>
      </w:pPr>
      <w:r>
        <w:t xml:space="preserve">Temporarily Locked IP Addresses: IP addresses that are excluded from access to the server due to exceeding failed logins within a certain period of time. Settings are configured at </w:t>
      </w:r>
      <w:r w:rsidR="00936C79">
        <w:t xml:space="preserve">the </w:t>
      </w:r>
      <w:r>
        <w:t>start</w:t>
      </w:r>
      <w:r w:rsidR="00936C79">
        <w:t>ing</w:t>
      </w:r>
      <w:r>
        <w:t xml:space="preserve"> of the server. This GUI only provides functionality to remove the IP address from the list of locked addresses.</w:t>
      </w:r>
    </w:p>
    <w:p w:rsidR="001577FB" w:rsidRDefault="001577FB" w:rsidP="00C65AC1">
      <w:pPr>
        <w:pStyle w:val="SNStandaard"/>
      </w:pPr>
    </w:p>
    <w:p w:rsidR="00977FAD" w:rsidRDefault="005F0B45" w:rsidP="00C65AC1">
      <w:pPr>
        <w:pStyle w:val="SNStandaard"/>
      </w:pPr>
      <w:r>
        <w:rPr>
          <w:noProof/>
          <w:lang w:val="nl-NL" w:eastAsia="nl-NL"/>
        </w:rPr>
        <mc:AlternateContent>
          <mc:Choice Requires="wps">
            <w:drawing>
              <wp:anchor distT="0" distB="0" distL="114300" distR="114300" simplePos="0" relativeHeight="251820032" behindDoc="0" locked="0" layoutInCell="1" allowOverlap="1" wp14:anchorId="35B10EC5" wp14:editId="64906FEF">
                <wp:simplePos x="1082040" y="6217920"/>
                <wp:positionH relativeFrom="column">
                  <wp:align>left</wp:align>
                </wp:positionH>
                <wp:positionV relativeFrom="paragraph">
                  <wp:posOffset>4806315</wp:posOffset>
                </wp:positionV>
                <wp:extent cx="5399405" cy="635"/>
                <wp:effectExtent l="0" t="0" r="0" b="0"/>
                <wp:wrapTopAndBottom/>
                <wp:docPr id="141" name="Tekstvak 14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176D4B" w:rsidRDefault="00F0668F" w:rsidP="005F0B45">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56</w:t>
                            </w:r>
                            <w:r>
                              <w:fldChar w:fldCharType="end"/>
                            </w:r>
                            <w:r>
                              <w:t>:</w:t>
                            </w:r>
                            <w:r w:rsidRPr="00F5487B">
                              <w:t xml:space="preserve"> Change </w:t>
                            </w:r>
                            <w:r>
                              <w:t>internal account policy</w:t>
                            </w:r>
                            <w:r w:rsidRPr="00F5487B">
                              <w:t xml:space="preserve"> data for global security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41" o:spid="_x0000_s1078" type="#_x0000_t202" style="position:absolute;margin-left:0;margin-top:378.45pt;width:425.15pt;height:.05pt;z-index:251820032;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" stroked="f">
                <v:textbox style="mso-fit-shape-to-text:t" inset="0,0,0,0">
                  <w:txbxContent>
                    <w:p w:rsidR="00F0668F" w:rsidRPr="00176D4B" w:rsidRDefault="00F0668F" w:rsidP="005F0B45">
                      <w:pPr>
                        <w:pStyle w:val="Bijschrift"/>
                        <w:rPr>
                          <w:rFonts w:cs="Verdana"/>
                          <w:noProof/>
                          <w:spacing w:val="10"/>
                          <w:sz w:val="18"/>
                          <w:szCs w:val="24"/>
                        </w:rPr>
                      </w:pPr>
                      <w:r>
                        <w:t xml:space="preserve">Figure </w:t>
                      </w:r>
                      <w:r>
                        <w:fldChar w:fldCharType="begin"/>
                      </w:r>
                      <w:r>
                        <w:instrText xml:space="preserve"> SEQ Figure \* ARABIC </w:instrText>
                      </w:r>
                      <w:r>
                        <w:fldChar w:fldCharType="separate"/>
                      </w:r>
                      <w:r>
                        <w:rPr>
                          <w:noProof/>
                        </w:rPr>
                        <w:t>56</w:t>
                      </w:r>
                      <w:r>
                        <w:fldChar w:fldCharType="end"/>
                      </w:r>
                      <w:r>
                        <w:t>:</w:t>
                      </w:r>
                      <w:r w:rsidRPr="00F5487B">
                        <w:t xml:space="preserve"> Change </w:t>
                      </w:r>
                      <w:r>
                        <w:t>internal account policy</w:t>
                      </w:r>
                      <w:r w:rsidRPr="00F5487B">
                        <w:t xml:space="preserve"> data for global security settings</w:t>
                      </w:r>
                    </w:p>
                  </w:txbxContent>
                </v:textbox>
                <w10:wrap type="topAndBottom"/>
              </v:shape>
            </w:pict>
          </mc:Fallback>
        </mc:AlternateContent>
      </w:r>
      <w:r w:rsidR="001577FB">
        <w:rPr>
          <w:noProof/>
          <w:lang w:val="nl-NL" w:eastAsia="nl-NL"/>
        </w:rPr>
        <w:drawing>
          <wp:anchor distT="0" distB="0" distL="0" distR="0" simplePos="0" relativeHeight="251709440" behindDoc="0" locked="0" layoutInCell="1" allowOverlap="1" wp14:anchorId="142311E6" wp14:editId="20725184">
            <wp:simplePos x="0" y="0"/>
            <wp:positionH relativeFrom="column">
              <wp:align>left</wp:align>
            </wp:positionH>
            <wp:positionV relativeFrom="paragraph">
              <wp:posOffset>103505</wp:posOffset>
            </wp:positionV>
            <wp:extent cx="5400000" cy="4647600"/>
            <wp:effectExtent l="0" t="0" r="0" b="63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4647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577FB">
        <w:t xml:space="preserve">Password Policy </w:t>
      </w:r>
    </w:p>
    <w:p w:rsidR="001577FB" w:rsidRDefault="001577FB" w:rsidP="00C65AC1">
      <w:pPr>
        <w:pStyle w:val="SNStandaard"/>
      </w:pPr>
      <w:r>
        <w:t>This tab contains the following fields, that combined together define the rules a password must comply to.</w:t>
      </w:r>
    </w:p>
    <w:p w:rsidR="001577FB" w:rsidRDefault="001577FB" w:rsidP="00B873DA">
      <w:pPr>
        <w:pStyle w:val="SNOpsomming"/>
      </w:pPr>
      <w:r>
        <w:t xml:space="preserve">Passwords expire after: Self defining. </w:t>
      </w:r>
    </w:p>
    <w:p w:rsidR="001577FB" w:rsidRDefault="001577FB" w:rsidP="00B873DA">
      <w:pPr>
        <w:pStyle w:val="SNOpsomming"/>
      </w:pPr>
      <w:r>
        <w:t xml:space="preserve">Start to notify user: Self defining. </w:t>
      </w:r>
    </w:p>
    <w:p w:rsidR="001577FB" w:rsidRDefault="001577FB" w:rsidP="00B873DA">
      <w:pPr>
        <w:pStyle w:val="SNOpsomming"/>
      </w:pPr>
      <w:r>
        <w:t>Maintain n  passwords in a user's password history: store a number of passwords to prevent from reusing a password at defining a new one.</w:t>
      </w:r>
    </w:p>
    <w:p w:rsidR="001577FB" w:rsidRDefault="001577FB" w:rsidP="00B873DA">
      <w:pPr>
        <w:pStyle w:val="SNOpsomming"/>
      </w:pPr>
      <w:r>
        <w:t>Minimum Password Length: Minimum number of characters in a password.</w:t>
      </w:r>
    </w:p>
    <w:p w:rsidR="001577FB" w:rsidRDefault="001577FB" w:rsidP="00B873DA">
      <w:pPr>
        <w:pStyle w:val="SNOpsomming"/>
      </w:pPr>
      <w:r>
        <w:t>Minimum Alpha Characters: minimum number of letters in a password.</w:t>
      </w:r>
    </w:p>
    <w:p w:rsidR="001577FB" w:rsidRDefault="001577FB" w:rsidP="00B873DA">
      <w:pPr>
        <w:pStyle w:val="SNOpsomming"/>
      </w:pPr>
      <w:r>
        <w:t xml:space="preserve">Minimum Numeric Characters: Minimum number of numerical digits in a password. </w:t>
      </w:r>
    </w:p>
    <w:p w:rsidR="001577FB" w:rsidRDefault="001577FB" w:rsidP="00B873DA">
      <w:pPr>
        <w:pStyle w:val="SNOpsomming"/>
      </w:pPr>
      <w:r>
        <w:t>Minimum Different Characters: Defines variety of characters within a password.</w:t>
      </w:r>
    </w:p>
    <w:p w:rsidR="001577FB" w:rsidRDefault="001577FB" w:rsidP="00B873DA">
      <w:pPr>
        <w:pStyle w:val="SNOpsomming"/>
      </w:pPr>
      <w:r>
        <w:t xml:space="preserve">Minimum Special Characters: Self defining. </w:t>
      </w:r>
    </w:p>
    <w:p w:rsidR="001577FB" w:rsidRDefault="001577FB" w:rsidP="00B873DA">
      <w:pPr>
        <w:pStyle w:val="SNOpsomming"/>
      </w:pPr>
      <w:r>
        <w:t>Permitted Spec</w:t>
      </w:r>
      <w:r w:rsidR="00C3685D">
        <w:t>ial Characters: sums up all non-</w:t>
      </w:r>
      <w:r>
        <w:t>alpha-numeric characters that are allowed in a password as a single string. (space is considered a special character)</w:t>
      </w:r>
    </w:p>
    <w:p w:rsidR="001577FB" w:rsidRDefault="001577FB" w:rsidP="00C65AC1">
      <w:pPr>
        <w:pStyle w:val="SNStandaard"/>
      </w:pPr>
    </w:p>
    <w:p w:rsidR="008F32AC" w:rsidRDefault="005F0B45" w:rsidP="008F32AC">
      <w:pPr>
        <w:pStyle w:val="Kop4"/>
      </w:pPr>
      <w:r>
        <w:rPr>
          <w:noProof/>
          <w:lang w:val="nl-NL" w:eastAsia="nl-NL"/>
        </w:rPr>
        <w:lastRenderedPageBreak/>
        <mc:AlternateContent>
          <mc:Choice Requires="wps">
            <w:drawing>
              <wp:anchor distT="0" distB="0" distL="114300" distR="114300" simplePos="0" relativeHeight="251822080" behindDoc="0" locked="0" layoutInCell="1" allowOverlap="1" wp14:anchorId="5CADE7D4" wp14:editId="16A396AC">
                <wp:simplePos x="1082040" y="6438900"/>
                <wp:positionH relativeFrom="column">
                  <wp:align>left</wp:align>
                </wp:positionH>
                <wp:positionV relativeFrom="paragraph">
                  <wp:posOffset>4680585</wp:posOffset>
                </wp:positionV>
                <wp:extent cx="5399405" cy="635"/>
                <wp:effectExtent l="0" t="0" r="0" b="0"/>
                <wp:wrapTopAndBottom/>
                <wp:docPr id="142" name="Tekstvak 14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93600F" w:rsidRDefault="00F0668F" w:rsidP="005F0B45">
                            <w:pPr>
                              <w:pStyle w:val="Bijschrift"/>
                              <w:rPr>
                                <w:b w:val="0"/>
                                <w:noProof/>
                                <w:color w:val="auto"/>
                                <w:sz w:val="18"/>
                                <w:szCs w:val="24"/>
                              </w:rPr>
                            </w:pPr>
                            <w:r>
                              <w:t xml:space="preserve">Figure </w:t>
                            </w:r>
                            <w:r>
                              <w:fldChar w:fldCharType="begin"/>
                            </w:r>
                            <w:r>
                              <w:instrText xml:space="preserve"> SEQ Figure \* ARABIC </w:instrText>
                            </w:r>
                            <w:r>
                              <w:fldChar w:fldCharType="separate"/>
                            </w:r>
                            <w:r>
                              <w:rPr>
                                <w:noProof/>
                              </w:rPr>
                              <w:t>57</w:t>
                            </w:r>
                            <w:r>
                              <w:fldChar w:fldCharType="end"/>
                            </w:r>
                            <w:r w:rsidRPr="008A5ED1">
                              <w:t xml:space="preserve"> Change </w:t>
                            </w:r>
                            <w:r>
                              <w:t>password policy</w:t>
                            </w:r>
                            <w:r w:rsidRPr="008A5ED1">
                              <w:t xml:space="preserve"> data for global security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42" o:spid="_x0000_s1079" type="#_x0000_t202" style="position:absolute;margin-left:0;margin-top:368.55pt;width:425.15pt;height:.05pt;z-index:25182208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" stroked="f">
                <v:textbox style="mso-fit-shape-to-text:t" inset="0,0,0,0">
                  <w:txbxContent>
                    <w:p w:rsidR="00F0668F" w:rsidRPr="0093600F" w:rsidRDefault="00F0668F" w:rsidP="005F0B45">
                      <w:pPr>
                        <w:pStyle w:val="Bijschrift"/>
                        <w:rPr>
                          <w:b w:val="0"/>
                          <w:noProof/>
                          <w:color w:val="auto"/>
                          <w:sz w:val="18"/>
                          <w:szCs w:val="24"/>
                        </w:rPr>
                      </w:pPr>
                      <w:r>
                        <w:t xml:space="preserve">Figure </w:t>
                      </w:r>
                      <w:r>
                        <w:fldChar w:fldCharType="begin"/>
                      </w:r>
                      <w:r>
                        <w:instrText xml:space="preserve"> SEQ Figure \* ARABIC </w:instrText>
                      </w:r>
                      <w:r>
                        <w:fldChar w:fldCharType="separate"/>
                      </w:r>
                      <w:r>
                        <w:rPr>
                          <w:noProof/>
                        </w:rPr>
                        <w:t>57</w:t>
                      </w:r>
                      <w:r>
                        <w:fldChar w:fldCharType="end"/>
                      </w:r>
                      <w:r w:rsidRPr="008A5ED1">
                        <w:t xml:space="preserve"> Change </w:t>
                      </w:r>
                      <w:r>
                        <w:t>password policy</w:t>
                      </w:r>
                      <w:r w:rsidRPr="008A5ED1">
                        <w:t xml:space="preserve"> data for global security settings</w:t>
                      </w:r>
                    </w:p>
                  </w:txbxContent>
                </v:textbox>
                <w10:wrap type="topAndBottom"/>
              </v:shape>
            </w:pict>
          </mc:Fallback>
        </mc:AlternateContent>
      </w:r>
      <w:r w:rsidR="001577FB">
        <w:rPr>
          <w:noProof/>
          <w:lang w:val="nl-NL" w:eastAsia="nl-NL"/>
        </w:rPr>
        <w:drawing>
          <wp:anchor distT="0" distB="0" distL="0" distR="0" simplePos="0" relativeHeight="251710464" behindDoc="0" locked="0" layoutInCell="1" allowOverlap="1" wp14:anchorId="1CD7F21E" wp14:editId="23703421">
            <wp:simplePos x="0" y="0"/>
            <wp:positionH relativeFrom="column">
              <wp:align>left</wp:align>
            </wp:positionH>
            <wp:positionV relativeFrom="paragraph">
              <wp:posOffset>0</wp:posOffset>
            </wp:positionV>
            <wp:extent cx="5400000" cy="4647600"/>
            <wp:effectExtent l="0" t="0" r="0" b="635"/>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4647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577FB">
        <w:t>Tab User Group Policy</w:t>
      </w:r>
    </w:p>
    <w:p w:rsidR="001577FB" w:rsidRDefault="001577FB" w:rsidP="008F32AC">
      <w:pPr>
        <w:pStyle w:val="Kop4"/>
      </w:pPr>
      <w:r>
        <w:lastRenderedPageBreak/>
        <w:t>This tab is for setting global security settings for user groups. See for an explanation of this tab the explanation at the paragraph describing creating a new user group.</w:t>
      </w:r>
    </w:p>
    <w:p w:rsidR="001577FB" w:rsidRDefault="001577FB" w:rsidP="001577FB">
      <w:pPr>
        <w:pStyle w:val="Kop4"/>
      </w:pPr>
      <w:r>
        <w:t>Tab Resource Group Policy</w:t>
      </w:r>
    </w:p>
    <w:p w:rsidR="001577FB" w:rsidRDefault="001577FB" w:rsidP="00C65AC1">
      <w:pPr>
        <w:pStyle w:val="SNStandaard"/>
      </w:pPr>
      <w:r>
        <w:t>This tab is for setting global security settings for resource groups. See for an explanation of this tab the explanation at the paragraph describing creating a new resource group.</w:t>
      </w:r>
    </w:p>
    <w:p w:rsidR="001577FB" w:rsidRDefault="001577FB" w:rsidP="001577FB">
      <w:pPr>
        <w:pStyle w:val="Kop3"/>
      </w:pPr>
      <w:r>
        <w:t>Edit User Profile</w:t>
      </w:r>
    </w:p>
    <w:p w:rsidR="001577FB" w:rsidRDefault="001577FB" w:rsidP="001577FB">
      <w:r>
        <w:t>From the menu item  Management → Edit User Profile, you can change your profile. For an explanation read the paragraph that describes creating a new user.</w:t>
      </w:r>
    </w:p>
    <w:p w:rsidR="001577FB" w:rsidRDefault="001577FB" w:rsidP="001577FB"/>
    <w:p w:rsidR="001577FB" w:rsidRDefault="001577FB" w:rsidP="001577FB">
      <w:pPr>
        <w:pStyle w:val="Kop3"/>
      </w:pPr>
      <w:r>
        <w:t>Change Password</w:t>
      </w:r>
    </w:p>
    <w:p w:rsidR="001577FB" w:rsidRDefault="001577FB" w:rsidP="001577FB">
      <w:r>
        <w:t>From the menu item  Management → Change password, you can change your password. Just fill in you</w:t>
      </w:r>
      <w:r w:rsidR="005F0B45">
        <w:t>r</w:t>
      </w:r>
      <w:r>
        <w:t xml:space="preserve"> current password and fill in the new password twice.</w:t>
      </w:r>
    </w:p>
    <w:p w:rsidR="001577FB" w:rsidRDefault="005F0B45" w:rsidP="001577FB">
      <w:r>
        <w:rPr>
          <w:noProof/>
          <w:lang w:val="nl-NL" w:eastAsia="nl-NL"/>
        </w:rPr>
        <mc:AlternateContent>
          <mc:Choice Requires="wps">
            <w:drawing>
              <wp:anchor distT="0" distB="0" distL="114300" distR="114300" simplePos="0" relativeHeight="251824128" behindDoc="0" locked="0" layoutInCell="1" allowOverlap="1" wp14:anchorId="228C978D" wp14:editId="069ED398">
                <wp:simplePos x="1082040" y="6705600"/>
                <wp:positionH relativeFrom="column">
                  <wp:align>left</wp:align>
                </wp:positionH>
                <wp:positionV relativeFrom="paragraph">
                  <wp:posOffset>2961005</wp:posOffset>
                </wp:positionV>
                <wp:extent cx="5399405" cy="635"/>
                <wp:effectExtent l="0" t="0" r="0" b="0"/>
                <wp:wrapTopAndBottom/>
                <wp:docPr id="143" name="Tekstvak 14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66178F" w:rsidRDefault="00F0668F" w:rsidP="005F0B45">
                            <w:pPr>
                              <w:pStyle w:val="Bijschrift"/>
                              <w:rPr>
                                <w:noProof/>
                                <w:sz w:val="18"/>
                                <w:szCs w:val="24"/>
                              </w:rPr>
                            </w:pPr>
                            <w:r>
                              <w:t xml:space="preserve">Figure </w:t>
                            </w:r>
                            <w:r>
                              <w:fldChar w:fldCharType="begin"/>
                            </w:r>
                            <w:r>
                              <w:instrText xml:space="preserve"> SEQ Figure \* ARABIC </w:instrText>
                            </w:r>
                            <w:r>
                              <w:fldChar w:fldCharType="separate"/>
                            </w:r>
                            <w:r>
                              <w:rPr>
                                <w:noProof/>
                              </w:rPr>
                              <w:t>58</w:t>
                            </w:r>
                            <w:r>
                              <w:fldChar w:fldCharType="end"/>
                            </w:r>
                            <w:r>
                              <w:t>: Form to change your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43" o:spid="_x0000_s1080" type="#_x0000_t202" style="position:absolute;margin-left:0;margin-top:233.15pt;width:425.15pt;height:.05pt;z-index:25182412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" stroked="f">
                <v:textbox style="mso-fit-shape-to-text:t" inset="0,0,0,0">
                  <w:txbxContent>
                    <w:p w:rsidR="00F0668F" w:rsidRPr="0066178F" w:rsidRDefault="00F0668F" w:rsidP="005F0B45">
                      <w:pPr>
                        <w:pStyle w:val="Bijschrift"/>
                        <w:rPr>
                          <w:noProof/>
                          <w:sz w:val="18"/>
                          <w:szCs w:val="24"/>
                        </w:rPr>
                      </w:pPr>
                      <w:r>
                        <w:t xml:space="preserve">Figure </w:t>
                      </w:r>
                      <w:r>
                        <w:fldChar w:fldCharType="begin"/>
                      </w:r>
                      <w:r>
                        <w:instrText xml:space="preserve"> SEQ Figure \* ARABIC </w:instrText>
                      </w:r>
                      <w:r>
                        <w:fldChar w:fldCharType="separate"/>
                      </w:r>
                      <w:r>
                        <w:rPr>
                          <w:noProof/>
                        </w:rPr>
                        <w:t>58</w:t>
                      </w:r>
                      <w:r>
                        <w:fldChar w:fldCharType="end"/>
                      </w:r>
                      <w:r>
                        <w:t>: Form to change your password</w:t>
                      </w:r>
                    </w:p>
                  </w:txbxContent>
                </v:textbox>
                <w10:wrap type="topAndBottom"/>
              </v:shape>
            </w:pict>
          </mc:Fallback>
        </mc:AlternateContent>
      </w:r>
      <w:r w:rsidR="001577FB">
        <w:rPr>
          <w:noProof/>
          <w:lang w:val="nl-NL" w:eastAsia="nl-NL"/>
        </w:rPr>
        <w:drawing>
          <wp:anchor distT="0" distB="0" distL="0" distR="0" simplePos="0" relativeHeight="251711488" behindDoc="0" locked="0" layoutInCell="1" allowOverlap="1" wp14:anchorId="162819C1" wp14:editId="1B70C90C">
            <wp:simplePos x="0" y="0"/>
            <wp:positionH relativeFrom="column">
              <wp:align>left</wp:align>
            </wp:positionH>
            <wp:positionV relativeFrom="paragraph">
              <wp:posOffset>141605</wp:posOffset>
            </wp:positionV>
            <wp:extent cx="5400000" cy="2761200"/>
            <wp:effectExtent l="0" t="0" r="0" b="127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2761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Pr="004A47A7" w:rsidRDefault="001577FB" w:rsidP="004A47A7">
      <w:pPr>
        <w:pStyle w:val="Kop2"/>
      </w:pPr>
      <w:bookmarkStart w:id="34" w:name="__RefHeading__2192_1286407930"/>
      <w:bookmarkStart w:id="35" w:name="_Toc307569740"/>
      <w:bookmarkEnd w:id="34"/>
      <w:r w:rsidRPr="004A47A7">
        <w:t>Menu Help</w:t>
      </w:r>
      <w:bookmarkEnd w:id="35"/>
    </w:p>
    <w:p w:rsidR="001577FB" w:rsidRDefault="001577FB" w:rsidP="001577FB">
      <w:r>
        <w:t xml:space="preserve">The help menu presents meta data of </w:t>
      </w:r>
      <w:r w:rsidR="003B53A0">
        <w:t>OpenDRAC</w:t>
      </w:r>
      <w:r>
        <w:t xml:space="preserve"> itself. It offers static information in web pages and additional tooling as a file to download. The following paragraphs give a detailed description if this functionality.</w:t>
      </w:r>
    </w:p>
    <w:p w:rsidR="001577FB" w:rsidRDefault="001577FB" w:rsidP="001577FB">
      <w:pPr>
        <w:pStyle w:val="Kop3"/>
      </w:pPr>
      <w:r>
        <w:t>Downloads</w:t>
      </w:r>
    </w:p>
    <w:p w:rsidR="001577FB" w:rsidRDefault="001577FB" w:rsidP="001577FB">
      <w:r>
        <w:t>From the menu item  Help → Downloads, the user gets an overview of additional tooling he can download.</w:t>
      </w:r>
    </w:p>
    <w:p w:rsidR="001577FB" w:rsidRDefault="001577FB" w:rsidP="001577FB">
      <w:r>
        <w:t>The following extra  tooling is offered as a download:</w:t>
      </w:r>
    </w:p>
    <w:p w:rsidR="001577FB" w:rsidRDefault="001577FB" w:rsidP="00A436EB">
      <w:pPr>
        <w:pStyle w:val="SNOpsomming123"/>
        <w:numPr>
          <w:ilvl w:val="0"/>
          <w:numId w:val="10"/>
        </w:numPr>
      </w:pPr>
      <w:r>
        <w:lastRenderedPageBreak/>
        <w:t>Administration Console: A Java client for managing network elements. There is quite some overlap in functionality with the web client. How to use this client is described elsewhere in this document</w:t>
      </w:r>
    </w:p>
    <w:p w:rsidR="001577FB" w:rsidRDefault="001577FB" w:rsidP="00A436EB">
      <w:pPr>
        <w:pStyle w:val="SNOpsomming123"/>
        <w:numPr>
          <w:ilvl w:val="0"/>
          <w:numId w:val="10"/>
        </w:numPr>
      </w:pPr>
      <w:r>
        <w:t xml:space="preserve">Web services client 2.x.x: </w:t>
      </w:r>
      <w:r w:rsidR="00A3290E">
        <w:t>C</w:t>
      </w:r>
      <w:r>
        <w:t>lient to control</w:t>
      </w:r>
      <w:r w:rsidR="009B50D0">
        <w:t xml:space="preserve"> </w:t>
      </w:r>
      <w:r w:rsidR="003B53A0">
        <w:t>OpenDRAC</w:t>
      </w:r>
      <w:r>
        <w:t xml:space="preserve"> via web services. </w:t>
      </w:r>
      <w:r w:rsidR="00D83BEA">
        <w:t xml:space="preserve">This option is offered for customers that already use version 2 and only want </w:t>
      </w:r>
      <w:r w:rsidR="009306BA">
        <w:t>bug fixes</w:t>
      </w:r>
      <w:r w:rsidR="00D83BEA">
        <w:t>. New users should download version 3.</w:t>
      </w:r>
    </w:p>
    <w:p w:rsidR="001577FB" w:rsidRDefault="001577FB" w:rsidP="00A436EB">
      <w:pPr>
        <w:pStyle w:val="SNOpsomming123"/>
        <w:numPr>
          <w:ilvl w:val="0"/>
          <w:numId w:val="10"/>
        </w:numPr>
      </w:pPr>
      <w:r>
        <w:t xml:space="preserve">Web services client 3.x.x: </w:t>
      </w:r>
      <w:r w:rsidR="00A3290E">
        <w:t>C</w:t>
      </w:r>
      <w:r>
        <w:t>lient to control</w:t>
      </w:r>
      <w:r w:rsidR="009B50D0">
        <w:t xml:space="preserve"> </w:t>
      </w:r>
      <w:r w:rsidR="003B53A0">
        <w:t>OpenDRAC</w:t>
      </w:r>
      <w:r>
        <w:t xml:space="preserve"> via web services, this is a further development of version 2.x.x.</w:t>
      </w:r>
      <w:r w:rsidR="00D83BEA">
        <w:t xml:space="preserve"> It contains more features than version 2.</w:t>
      </w:r>
    </w:p>
    <w:p w:rsidR="001577FB" w:rsidRDefault="001577FB" w:rsidP="00A436EB">
      <w:pPr>
        <w:pStyle w:val="SNOpsomming123"/>
        <w:numPr>
          <w:ilvl w:val="0"/>
          <w:numId w:val="10"/>
        </w:numPr>
      </w:pPr>
      <w:r>
        <w:t xml:space="preserve">Automation Tool: </w:t>
      </w:r>
      <w:r w:rsidR="00116882">
        <w:t>A</w:t>
      </w:r>
      <w:r>
        <w:t xml:space="preserve"> command line tool for simple provisioning tasks. It runs on Linux Mac OS and windows. The zip contains a user manual.</w:t>
      </w:r>
    </w:p>
    <w:p w:rsidR="001577FB" w:rsidRDefault="005F0B45" w:rsidP="001577FB">
      <w:r>
        <w:rPr>
          <w:noProof/>
          <w:lang w:val="nl-NL" w:eastAsia="nl-NL"/>
        </w:rPr>
        <mc:AlternateContent>
          <mc:Choice Requires="wps">
            <w:drawing>
              <wp:anchor distT="0" distB="0" distL="114300" distR="114300" simplePos="0" relativeHeight="251826176" behindDoc="0" locked="0" layoutInCell="1" allowOverlap="1" wp14:anchorId="50DD9338" wp14:editId="5F65BE95">
                <wp:simplePos x="1082040" y="6347460"/>
                <wp:positionH relativeFrom="column">
                  <wp:align>left</wp:align>
                </wp:positionH>
                <wp:positionV relativeFrom="paragraph">
                  <wp:posOffset>3453130</wp:posOffset>
                </wp:positionV>
                <wp:extent cx="5399405" cy="635"/>
                <wp:effectExtent l="0" t="0" r="0" b="0"/>
                <wp:wrapTopAndBottom/>
                <wp:docPr id="144" name="Tekstvak 14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4D200C" w:rsidRDefault="00F0668F" w:rsidP="005F0B45">
                            <w:pPr>
                              <w:pStyle w:val="Bijschrift"/>
                              <w:rPr>
                                <w:noProof/>
                                <w:sz w:val="18"/>
                                <w:szCs w:val="24"/>
                              </w:rPr>
                            </w:pPr>
                            <w:r>
                              <w:t xml:space="preserve">Figure </w:t>
                            </w:r>
                            <w:r>
                              <w:fldChar w:fldCharType="begin"/>
                            </w:r>
                            <w:r>
                              <w:instrText xml:space="preserve"> SEQ Figure \* ARABIC </w:instrText>
                            </w:r>
                            <w:r>
                              <w:fldChar w:fldCharType="separate"/>
                            </w:r>
                            <w:r>
                              <w:rPr>
                                <w:noProof/>
                              </w:rPr>
                              <w:t>59</w:t>
                            </w:r>
                            <w:r>
                              <w:fldChar w:fldCharType="end"/>
                            </w:r>
                            <w:r>
                              <w:t>: Downloads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44" o:spid="_x0000_s1081" type="#_x0000_t202" style="position:absolute;margin-left:0;margin-top:271.9pt;width:425.15pt;height:.05pt;z-index:251826176;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" stroked="f">
                <v:textbox style="mso-fit-shape-to-text:t" inset="0,0,0,0">
                  <w:txbxContent>
                    <w:p w:rsidR="00F0668F" w:rsidRPr="004D200C" w:rsidRDefault="00F0668F" w:rsidP="005F0B45">
                      <w:pPr>
                        <w:pStyle w:val="Bijschrift"/>
                        <w:rPr>
                          <w:noProof/>
                          <w:sz w:val="18"/>
                          <w:szCs w:val="24"/>
                        </w:rPr>
                      </w:pPr>
                      <w:r>
                        <w:t xml:space="preserve">Figure </w:t>
                      </w:r>
                      <w:r>
                        <w:fldChar w:fldCharType="begin"/>
                      </w:r>
                      <w:r>
                        <w:instrText xml:space="preserve"> SEQ Figure \* ARABIC </w:instrText>
                      </w:r>
                      <w:r>
                        <w:fldChar w:fldCharType="separate"/>
                      </w:r>
                      <w:r>
                        <w:rPr>
                          <w:noProof/>
                        </w:rPr>
                        <w:t>59</w:t>
                      </w:r>
                      <w:r>
                        <w:fldChar w:fldCharType="end"/>
                      </w:r>
                      <w:r>
                        <w:t>: Downloads page</w:t>
                      </w:r>
                    </w:p>
                  </w:txbxContent>
                </v:textbox>
                <w10:wrap type="topAndBottom"/>
              </v:shape>
            </w:pict>
          </mc:Fallback>
        </mc:AlternateContent>
      </w:r>
      <w:r w:rsidR="001577FB">
        <w:rPr>
          <w:noProof/>
          <w:lang w:val="nl-NL" w:eastAsia="nl-NL"/>
        </w:rPr>
        <w:drawing>
          <wp:anchor distT="0" distB="0" distL="0" distR="0" simplePos="0" relativeHeight="251712512" behindDoc="0" locked="0" layoutInCell="1" allowOverlap="1" wp14:anchorId="5D4D41E7" wp14:editId="77E62AB5">
            <wp:simplePos x="0" y="0"/>
            <wp:positionH relativeFrom="column">
              <wp:align>left</wp:align>
            </wp:positionH>
            <wp:positionV relativeFrom="paragraph">
              <wp:posOffset>141605</wp:posOffset>
            </wp:positionV>
            <wp:extent cx="5400000" cy="3254400"/>
            <wp:effectExtent l="0" t="0" r="0" b="3175"/>
            <wp:wrapTopAndBottom/>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3254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Browser Compatibility</w:t>
      </w:r>
    </w:p>
    <w:p w:rsidR="001577FB" w:rsidRDefault="001577FB" w:rsidP="001577FB">
      <w:r>
        <w:t xml:space="preserve">From the menu item  Help → Browser Compatibility, the user gets an overview of supported browser for the web client of </w:t>
      </w:r>
      <w:r w:rsidR="003B53A0">
        <w:t>OpenDRAC</w:t>
      </w:r>
      <w:r>
        <w:t>.</w:t>
      </w:r>
    </w:p>
    <w:p w:rsidR="001577FB" w:rsidRDefault="005F0B45" w:rsidP="001577FB">
      <w:r>
        <w:rPr>
          <w:noProof/>
          <w:lang w:val="nl-NL" w:eastAsia="nl-NL"/>
        </w:rPr>
        <w:lastRenderedPageBreak/>
        <mc:AlternateContent>
          <mc:Choice Requires="wps">
            <w:drawing>
              <wp:anchor distT="0" distB="0" distL="114300" distR="114300" simplePos="0" relativeHeight="251828224" behindDoc="0" locked="0" layoutInCell="1" allowOverlap="1" wp14:anchorId="03677F56" wp14:editId="348CB00E">
                <wp:simplePos x="1082040" y="4579620"/>
                <wp:positionH relativeFrom="column">
                  <wp:align>left</wp:align>
                </wp:positionH>
                <wp:positionV relativeFrom="paragraph">
                  <wp:posOffset>3500120</wp:posOffset>
                </wp:positionV>
                <wp:extent cx="5399405" cy="635"/>
                <wp:effectExtent l="0" t="0" r="0" b="0"/>
                <wp:wrapTopAndBottom/>
                <wp:docPr id="145" name="Tekstvak 14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C05B1B" w:rsidRDefault="00F0668F" w:rsidP="005F0B45">
                            <w:pPr>
                              <w:pStyle w:val="Bijschrift"/>
                              <w:rPr>
                                <w:noProof/>
                                <w:sz w:val="18"/>
                                <w:szCs w:val="24"/>
                              </w:rPr>
                            </w:pPr>
                            <w:r>
                              <w:t xml:space="preserve">Figure </w:t>
                            </w:r>
                            <w:r>
                              <w:fldChar w:fldCharType="begin"/>
                            </w:r>
                            <w:r>
                              <w:instrText xml:space="preserve"> SEQ Figure \* ARABIC </w:instrText>
                            </w:r>
                            <w:r>
                              <w:fldChar w:fldCharType="separate"/>
                            </w:r>
                            <w:r>
                              <w:rPr>
                                <w:noProof/>
                              </w:rPr>
                              <w:t>60</w:t>
                            </w:r>
                            <w:r>
                              <w:fldChar w:fldCharType="end"/>
                            </w:r>
                            <w:r>
                              <w:t>: Browser compatibility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45" o:spid="_x0000_s1082" type="#_x0000_t202" style="position:absolute;margin-left:0;margin-top:275.6pt;width:425.15pt;height:.05pt;z-index:25182822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" stroked="f">
                <v:textbox style="mso-fit-shape-to-text:t" inset="0,0,0,0">
                  <w:txbxContent>
                    <w:p w:rsidR="00F0668F" w:rsidRPr="00C05B1B" w:rsidRDefault="00F0668F" w:rsidP="005F0B45">
                      <w:pPr>
                        <w:pStyle w:val="Bijschrift"/>
                        <w:rPr>
                          <w:noProof/>
                          <w:sz w:val="18"/>
                          <w:szCs w:val="24"/>
                        </w:rPr>
                      </w:pPr>
                      <w:r>
                        <w:t xml:space="preserve">Figure </w:t>
                      </w:r>
                      <w:r>
                        <w:fldChar w:fldCharType="begin"/>
                      </w:r>
                      <w:r>
                        <w:instrText xml:space="preserve"> SEQ Figure \* ARABIC </w:instrText>
                      </w:r>
                      <w:r>
                        <w:fldChar w:fldCharType="separate"/>
                      </w:r>
                      <w:r>
                        <w:rPr>
                          <w:noProof/>
                        </w:rPr>
                        <w:t>60</w:t>
                      </w:r>
                      <w:r>
                        <w:fldChar w:fldCharType="end"/>
                      </w:r>
                      <w:r>
                        <w:t>: Browser compatibility overview</w:t>
                      </w:r>
                    </w:p>
                  </w:txbxContent>
                </v:textbox>
                <w10:wrap type="topAndBottom"/>
              </v:shape>
            </w:pict>
          </mc:Fallback>
        </mc:AlternateContent>
      </w:r>
      <w:r w:rsidR="001577FB">
        <w:rPr>
          <w:noProof/>
          <w:lang w:val="nl-NL" w:eastAsia="nl-NL"/>
        </w:rPr>
        <w:drawing>
          <wp:anchor distT="0" distB="0" distL="0" distR="0" simplePos="0" relativeHeight="251713536" behindDoc="0" locked="0" layoutInCell="1" allowOverlap="1" wp14:anchorId="144ACA34" wp14:editId="143BDA73">
            <wp:simplePos x="0" y="0"/>
            <wp:positionH relativeFrom="column">
              <wp:align>left</wp:align>
            </wp:positionH>
            <wp:positionV relativeFrom="paragraph">
              <wp:posOffset>0</wp:posOffset>
            </wp:positionV>
            <wp:extent cx="5400000" cy="3441600"/>
            <wp:effectExtent l="0" t="0" r="0" b="6985"/>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3441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577FB" w:rsidRDefault="001577FB" w:rsidP="001577FB">
      <w:pPr>
        <w:pStyle w:val="Kop3"/>
      </w:pPr>
      <w:r>
        <w:t>About</w:t>
      </w:r>
      <w:r w:rsidR="0094630E">
        <w:t xml:space="preserve"> </w:t>
      </w:r>
      <w:r w:rsidR="003B53A0">
        <w:t>OpenDRAC</w:t>
      </w:r>
    </w:p>
    <w:p w:rsidR="00515A93" w:rsidRDefault="001577FB" w:rsidP="008C27B3">
      <w:r>
        <w:t>From the menu item  Help → About</w:t>
      </w:r>
      <w:r w:rsidR="0094630E">
        <w:t xml:space="preserve"> </w:t>
      </w:r>
      <w:r w:rsidR="003B53A0">
        <w:t>OpenDRAC</w:t>
      </w:r>
      <w:r>
        <w:t xml:space="preserve">, the user gets an overview of the architecture of </w:t>
      </w:r>
      <w:r w:rsidR="003B53A0">
        <w:t>OpenDRAC</w:t>
      </w:r>
      <w:r>
        <w:t>.</w:t>
      </w:r>
      <w:r w:rsidR="00050197">
        <w:t xml:space="preserve"> </w:t>
      </w:r>
    </w:p>
    <w:p w:rsidR="00515A93" w:rsidRDefault="00515A93">
      <w:pPr>
        <w:spacing w:after="0" w:line="240" w:lineRule="auto"/>
      </w:pPr>
      <w:r>
        <w:br w:type="page"/>
      </w:r>
    </w:p>
    <w:p w:rsidR="00323104" w:rsidRDefault="0052477A" w:rsidP="008C27B3">
      <w:bookmarkStart w:id="36" w:name="_Toc307569487"/>
      <w:r w:rsidRPr="00ED0D3A">
        <w:lastRenderedPageBreak/>
        <mc:AlternateContent>
          <mc:Choice Requires="wps">
            <w:drawing>
              <wp:anchor distT="0" distB="0" distL="114300" distR="114300" simplePos="0" relativeHeight="251830272" behindDoc="0" locked="0" layoutInCell="1" allowOverlap="1" wp14:anchorId="162A9133" wp14:editId="7A111316">
                <wp:simplePos x="0" y="0"/>
                <wp:positionH relativeFrom="column">
                  <wp:posOffset>-29210</wp:posOffset>
                </wp:positionH>
                <wp:positionV relativeFrom="paragraph">
                  <wp:posOffset>6672580</wp:posOffset>
                </wp:positionV>
                <wp:extent cx="5399405" cy="635"/>
                <wp:effectExtent l="0" t="0" r="0" b="0"/>
                <wp:wrapTopAndBottom/>
                <wp:docPr id="146" name="Tekstvak 14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F0668F" w:rsidRPr="005C524B" w:rsidRDefault="00F0668F" w:rsidP="005F0B45">
                            <w:pPr>
                              <w:pStyle w:val="Bijschrift"/>
                              <w:rPr>
                                <w:noProof/>
                                <w:sz w:val="18"/>
                                <w:szCs w:val="24"/>
                              </w:rPr>
                            </w:pPr>
                            <w:r>
                              <w:t xml:space="preserve">Figure </w:t>
                            </w:r>
                            <w:r>
                              <w:fldChar w:fldCharType="begin"/>
                            </w:r>
                            <w:r>
                              <w:instrText xml:space="preserve"> SEQ Figure \* ARABIC </w:instrText>
                            </w:r>
                            <w:r>
                              <w:fldChar w:fldCharType="separate"/>
                            </w:r>
                            <w:r>
                              <w:rPr>
                                <w:noProof/>
                              </w:rPr>
                              <w:t>61</w:t>
                            </w:r>
                            <w:r>
                              <w:fldChar w:fldCharType="end"/>
                            </w:r>
                            <w:r>
                              <w:t>: Open DRAC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46" o:spid="_x0000_s1083" type="#_x0000_t202" style="position:absolute;margin-left:-2.3pt;margin-top:525.4pt;width:425.1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" stroked="f">
                <v:textbox style="mso-fit-shape-to-text:t" inset="0,0,0,0">
                  <w:txbxContent>
                    <w:p w:rsidR="00F0668F" w:rsidRPr="005C524B" w:rsidRDefault="00F0668F" w:rsidP="005F0B45">
                      <w:pPr>
                        <w:pStyle w:val="Bijschrift"/>
                        <w:rPr>
                          <w:noProof/>
                          <w:sz w:val="18"/>
                          <w:szCs w:val="24"/>
                        </w:rPr>
                      </w:pPr>
                      <w:r>
                        <w:t xml:space="preserve">Figure </w:t>
                      </w:r>
                      <w:r>
                        <w:fldChar w:fldCharType="begin"/>
                      </w:r>
                      <w:r>
                        <w:instrText xml:space="preserve"> SEQ Figure \* ARABIC </w:instrText>
                      </w:r>
                      <w:r>
                        <w:fldChar w:fldCharType="separate"/>
                      </w:r>
                      <w:r>
                        <w:rPr>
                          <w:noProof/>
                        </w:rPr>
                        <w:t>61</w:t>
                      </w:r>
                      <w:r>
                        <w:fldChar w:fldCharType="end"/>
                      </w:r>
                      <w:r>
                        <w:t>: Open DRAC overview</w:t>
                      </w:r>
                    </w:p>
                  </w:txbxContent>
                </v:textbox>
                <w10:wrap type="topAndBottom"/>
              </v:shape>
            </w:pict>
          </mc:Fallback>
        </mc:AlternateContent>
      </w:r>
      <w:bookmarkEnd w:id="36"/>
      <w:r w:rsidR="00515A93" w:rsidRPr="00ED0D3A">
        <w:drawing>
          <wp:anchor distT="0" distB="0" distL="0" distR="0" simplePos="0" relativeHeight="251924480" behindDoc="0" locked="0" layoutInCell="1" allowOverlap="1" wp14:anchorId="105A2C2E" wp14:editId="6E5D8E57">
            <wp:simplePos x="0" y="0"/>
            <wp:positionH relativeFrom="column">
              <wp:align>left</wp:align>
            </wp:positionH>
            <wp:positionV relativeFrom="paragraph">
              <wp:posOffset>152400</wp:posOffset>
            </wp:positionV>
            <wp:extent cx="5400000" cy="6393600"/>
            <wp:effectExtent l="0" t="0" r="0" b="762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393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23104" w:rsidRPr="00ED0D3A" w:rsidRDefault="00D44A4E" w:rsidP="00ED0D3A">
      <w:pPr>
        <w:pStyle w:val="Kop1"/>
      </w:pPr>
      <w:bookmarkStart w:id="37" w:name="_Toc307569741"/>
      <w:r w:rsidRPr="00ED0D3A">
        <w:lastRenderedPageBreak/>
        <w:t>Use Cases</w:t>
      </w:r>
      <w:bookmarkEnd w:id="37"/>
    </w:p>
    <w:p w:rsidR="00323104" w:rsidRDefault="00D44A4E" w:rsidP="008C27B3">
      <w:r>
        <w:t xml:space="preserve">This chapter contains </w:t>
      </w:r>
      <w:r w:rsidR="00C4231F">
        <w:t>general explanations</w:t>
      </w:r>
      <w:r>
        <w:t xml:space="preserve"> of “every day” use cases.</w:t>
      </w:r>
      <w:r w:rsidR="00C4231F">
        <w:t xml:space="preserve"> The goal is raise a general understanding of the described features. For simplicity they only give a brief description. </w:t>
      </w:r>
      <w:r w:rsidR="00562846">
        <w:t>To fill in the details read the refere</w:t>
      </w:r>
      <w:r w:rsidR="00AE0660">
        <w:t>nced paragrap</w:t>
      </w:r>
      <w:r w:rsidR="00562846">
        <w:t>hs.</w:t>
      </w:r>
    </w:p>
    <w:p w:rsidR="00EA27A6" w:rsidRDefault="00EA27A6" w:rsidP="00774582">
      <w:pPr>
        <w:pStyle w:val="Kop2"/>
      </w:pPr>
      <w:bookmarkStart w:id="38" w:name="_Toc307569742"/>
      <w:r>
        <w:t>Scheduling a service</w:t>
      </w:r>
      <w:bookmarkEnd w:id="38"/>
    </w:p>
    <w:p w:rsidR="00E33DF0" w:rsidRPr="00E33DF0" w:rsidRDefault="00E33DF0" w:rsidP="00E33DF0">
      <w:r>
        <w:t>As stated before, the primary goal of OpenDRAC is to enable users to te</w:t>
      </w:r>
      <w:r w:rsidR="003C32EF">
        <w:t xml:space="preserve">mporarily reserve bandwidth on </w:t>
      </w:r>
      <w:bookmarkStart w:id="39" w:name="_GoBack"/>
      <w:bookmarkEnd w:id="39"/>
      <w:r>
        <w:t xml:space="preserve">dedicated “lines” between two end points. A reservation is done by creating a schedule. </w:t>
      </w:r>
      <w:r w:rsidR="008D29C5">
        <w:t>Creating a</w:t>
      </w:r>
      <w:r>
        <w:t xml:space="preserve"> schedule </w:t>
      </w:r>
      <w:r w:rsidR="008D29C5">
        <w:t>results in one or more services.</w:t>
      </w:r>
      <w:r w:rsidR="00232AD1">
        <w:t xml:space="preserve"> I.e. a schedule can be viewed as a template for a service. A service is a light</w:t>
      </w:r>
      <w:r w:rsidR="000034A2">
        <w:t xml:space="preserve"> </w:t>
      </w:r>
      <w:r w:rsidR="00232AD1">
        <w:t>path between two en</w:t>
      </w:r>
      <w:r w:rsidR="000034A2">
        <w:t xml:space="preserve">d </w:t>
      </w:r>
      <w:r w:rsidR="00232AD1">
        <w:t>points for a defined period of time.</w:t>
      </w:r>
    </w:p>
    <w:p w:rsidR="004A1CAD" w:rsidRDefault="004A1CAD" w:rsidP="004A1CAD">
      <w:r>
        <w:t>The web client offers two methods of creating a schedule :</w:t>
      </w:r>
    </w:p>
    <w:p w:rsidR="004A1CAD" w:rsidRDefault="004A1CAD" w:rsidP="00EE0441">
      <w:pPr>
        <w:pStyle w:val="Lijstalinea"/>
        <w:numPr>
          <w:ilvl w:val="0"/>
          <w:numId w:val="32"/>
        </w:numPr>
      </w:pPr>
      <w:r>
        <w:t xml:space="preserve">Simple create schedule: </w:t>
      </w:r>
      <w:r w:rsidR="00202D2C">
        <w:t xml:space="preserve">(Schedule </w:t>
      </w:r>
      <w:r w:rsidR="00202D2C">
        <w:rPr>
          <w:rFonts w:ascii="Arial" w:hAnsi="Arial" w:cs="Arial"/>
        </w:rPr>
        <w:t>→</w:t>
      </w:r>
      <w:r w:rsidR="00202D2C">
        <w:t xml:space="preserve"> Create Schedule) </w:t>
      </w:r>
      <w:r>
        <w:t>use this screen if you are sure the termination points are available for the requested period and if the settings other than the ones offered by this screen have the default value.</w:t>
      </w:r>
      <w:r w:rsidR="007E5158">
        <w:t xml:space="preserve"> The usage of this screen is described in paragraph </w:t>
      </w:r>
      <w:r w:rsidR="007E5158">
        <w:fldChar w:fldCharType="begin"/>
      </w:r>
      <w:r w:rsidR="007E5158">
        <w:instrText xml:space="preserve"> REF _Ref306709777 \r \h </w:instrText>
      </w:r>
      <w:r w:rsidR="007E5158">
        <w:fldChar w:fldCharType="separate"/>
      </w:r>
      <w:r w:rsidR="00206E2E">
        <w:t>3.2.3</w:t>
      </w:r>
      <w:r w:rsidR="007E5158">
        <w:fldChar w:fldCharType="end"/>
      </w:r>
      <w:r w:rsidR="00EE0441">
        <w:t xml:space="preserve"> </w:t>
      </w:r>
      <w:r w:rsidR="00EE0441" w:rsidRPr="00EE0441">
        <w:t>In most cases the first option is good enough. This screen contains far less input values than the screen of the second option.</w:t>
      </w:r>
    </w:p>
    <w:p w:rsidR="00F77D1D" w:rsidRDefault="00F77D1D" w:rsidP="004A1CAD">
      <w:pPr>
        <w:pStyle w:val="Lijstalinea"/>
        <w:numPr>
          <w:ilvl w:val="0"/>
          <w:numId w:val="32"/>
        </w:numPr>
      </w:pPr>
      <w:r>
        <w:t>Advanced create schedule:</w:t>
      </w:r>
      <w:r w:rsidR="00950E0D" w:rsidRPr="00950E0D">
        <w:t xml:space="preserve"> </w:t>
      </w:r>
      <w:r w:rsidR="00950E0D">
        <w:t xml:space="preserve">(Schedule </w:t>
      </w:r>
      <w:r w:rsidR="00950E0D">
        <w:rPr>
          <w:rFonts w:ascii="Arial" w:hAnsi="Arial" w:cs="Arial"/>
        </w:rPr>
        <w:t>→</w:t>
      </w:r>
      <w:r w:rsidR="00950E0D">
        <w:t xml:space="preserve"> Create Schedule)</w:t>
      </w:r>
      <w:r>
        <w:t xml:space="preserve"> use this screen if non default values are required, or if you do not already know  if the resources will be available.</w:t>
      </w:r>
      <w:r w:rsidR="007E5158">
        <w:t xml:space="preserve"> The usage of this screen is described in paragraph </w:t>
      </w:r>
      <w:r w:rsidR="007E5158">
        <w:fldChar w:fldCharType="begin"/>
      </w:r>
      <w:r w:rsidR="007E5158">
        <w:instrText xml:space="preserve"> REF _Ref306709801 \r \h </w:instrText>
      </w:r>
      <w:r w:rsidR="007E5158">
        <w:fldChar w:fldCharType="separate"/>
      </w:r>
      <w:r w:rsidR="00206E2E">
        <w:t>3.2.2</w:t>
      </w:r>
      <w:r w:rsidR="007E5158">
        <w:fldChar w:fldCharType="end"/>
      </w:r>
    </w:p>
    <w:p w:rsidR="007E5158" w:rsidRDefault="003074A3" w:rsidP="00F77D1D">
      <w:r>
        <w:t xml:space="preserve">If you want to know if the resources for your schedule are available, you can query the schedules for the given period. This is described in paragraph </w:t>
      </w:r>
      <w:r>
        <w:fldChar w:fldCharType="begin"/>
      </w:r>
      <w:r>
        <w:instrText xml:space="preserve"> REF _Ref306709686 \r \h </w:instrText>
      </w:r>
      <w:r>
        <w:fldChar w:fldCharType="separate"/>
      </w:r>
      <w:r w:rsidR="00206E2E">
        <w:t>3.2.1</w:t>
      </w:r>
      <w:r>
        <w:fldChar w:fldCharType="end"/>
      </w:r>
      <w:r w:rsidR="007E5158">
        <w:t>.</w:t>
      </w:r>
    </w:p>
    <w:p w:rsidR="007E5158" w:rsidRDefault="00BD42D9" w:rsidP="00F77D1D">
      <w:r>
        <w:t>In</w:t>
      </w:r>
      <w:r w:rsidR="007E5158">
        <w:t>stead of verifying the availability of the resources for your schedule before creating it, you can also do this while creating it. This is done in the screen for the advanced creating a schedule.  T</w:t>
      </w:r>
      <w:r>
        <w:t>o</w:t>
      </w:r>
      <w:r w:rsidR="007E5158">
        <w:t xml:space="preserve"> use this at least the following items have to be filled in:</w:t>
      </w:r>
    </w:p>
    <w:p w:rsidR="007E5158" w:rsidRDefault="0039328D" w:rsidP="0039328D">
      <w:pPr>
        <w:pStyle w:val="Lijstalinea"/>
        <w:numPr>
          <w:ilvl w:val="0"/>
          <w:numId w:val="33"/>
        </w:numPr>
      </w:pPr>
      <w:r>
        <w:t>Start time</w:t>
      </w:r>
    </w:p>
    <w:p w:rsidR="0039328D" w:rsidRDefault="0039328D" w:rsidP="0039328D">
      <w:pPr>
        <w:pStyle w:val="Lijstalinea"/>
        <w:numPr>
          <w:ilvl w:val="0"/>
          <w:numId w:val="33"/>
        </w:numPr>
      </w:pPr>
      <w:r>
        <w:t>End time or service duration</w:t>
      </w:r>
    </w:p>
    <w:p w:rsidR="0039328D" w:rsidRDefault="0039328D" w:rsidP="0039328D">
      <w:pPr>
        <w:pStyle w:val="Lijstalinea"/>
        <w:numPr>
          <w:ilvl w:val="0"/>
          <w:numId w:val="33"/>
        </w:numPr>
      </w:pPr>
      <w:r>
        <w:t>Source end point</w:t>
      </w:r>
    </w:p>
    <w:p w:rsidR="0039328D" w:rsidRDefault="0039328D" w:rsidP="0039328D">
      <w:pPr>
        <w:pStyle w:val="Lijstalinea"/>
        <w:numPr>
          <w:ilvl w:val="0"/>
          <w:numId w:val="33"/>
        </w:numPr>
      </w:pPr>
      <w:r>
        <w:t>Target end point</w:t>
      </w:r>
    </w:p>
    <w:p w:rsidR="00486E19" w:rsidRDefault="00486E19" w:rsidP="0039328D">
      <w:pPr>
        <w:pStyle w:val="Lijstalinea"/>
        <w:numPr>
          <w:ilvl w:val="0"/>
          <w:numId w:val="33"/>
        </w:numPr>
      </w:pPr>
      <w:r>
        <w:t>Bit rate</w:t>
      </w:r>
    </w:p>
    <w:p w:rsidR="00C71632" w:rsidRDefault="00C71632" w:rsidP="00C71632">
      <w:r>
        <w:t>After these items are filled in you can click on the button “Query”. This will have the server verify if the requested light</w:t>
      </w:r>
      <w:r w:rsidR="0067410F">
        <w:t xml:space="preserve"> </w:t>
      </w:r>
      <w:r>
        <w:t>path (service) can be created.</w:t>
      </w:r>
      <w:r w:rsidR="00486E19">
        <w:t xml:space="preserve"> If the resources are available</w:t>
      </w:r>
      <w:r w:rsidR="00C57C4C">
        <w:t>, fill in</w:t>
      </w:r>
      <w:r w:rsidR="00486E19">
        <w:t xml:space="preserve"> the values for the other fields and click on the button “Create”.</w:t>
      </w:r>
      <w:r w:rsidR="00384FDF">
        <w:t xml:space="preserve"> If all goes well a screen that summarises the created schedule is displayed.</w:t>
      </w:r>
      <w:r w:rsidR="000F0D96">
        <w:t xml:space="preserve"> </w:t>
      </w:r>
    </w:p>
    <w:p w:rsidR="000F0D96" w:rsidRDefault="00A70636" w:rsidP="00C71632">
      <w:r>
        <w:t xml:space="preserve">Depending on the </w:t>
      </w:r>
      <w:r w:rsidR="003C2E1C">
        <w:t>r</w:t>
      </w:r>
      <w:r>
        <w:t>epetition of the schedule</w:t>
      </w:r>
      <w:r w:rsidR="003C2E1C">
        <w:t>, one</w:t>
      </w:r>
      <w:r>
        <w:t xml:space="preserve"> or more services are created. </w:t>
      </w:r>
      <w:r w:rsidR="000F0D96">
        <w:t xml:space="preserve"> In this overview you can cancel an individual service.</w:t>
      </w:r>
    </w:p>
    <w:p w:rsidR="0067410F" w:rsidRDefault="00E918F5" w:rsidP="00C71632">
      <w:r>
        <w:t xml:space="preserve">By clicking on the name of an individual service you enter a screen with detailed information of the service. In this screen you can extend the duration of an individual service, without affecting the other services that were created with the </w:t>
      </w:r>
      <w:r w:rsidR="00EE51F2">
        <w:t xml:space="preserve">same </w:t>
      </w:r>
      <w:r>
        <w:t>schedule.</w:t>
      </w:r>
    </w:p>
    <w:p w:rsidR="00064FB1" w:rsidRPr="00C71632" w:rsidRDefault="00064FB1" w:rsidP="00C71632"/>
    <w:p w:rsidR="00EA27A6" w:rsidRDefault="00EA27A6" w:rsidP="00774582">
      <w:pPr>
        <w:pStyle w:val="Kop2"/>
      </w:pPr>
      <w:bookmarkStart w:id="40" w:name="_Toc307569743"/>
      <w:r>
        <w:lastRenderedPageBreak/>
        <w:t xml:space="preserve">Setting up a </w:t>
      </w:r>
      <w:r w:rsidR="001A69D1">
        <w:t xml:space="preserve">simple </w:t>
      </w:r>
      <w:r>
        <w:t xml:space="preserve">user </w:t>
      </w:r>
      <w:r w:rsidR="009E42AA">
        <w:t>hierarchy</w:t>
      </w:r>
      <w:bookmarkEnd w:id="40"/>
    </w:p>
    <w:p w:rsidR="004165F0" w:rsidRPr="000C6A2B" w:rsidRDefault="00501BAC" w:rsidP="00501BAC">
      <w:pPr>
        <w:rPr>
          <w:lang w:val="en-US"/>
        </w:rPr>
      </w:pPr>
      <w:r>
        <w:t xml:space="preserve">As mentioned in paragraph </w:t>
      </w:r>
      <w:r>
        <w:fldChar w:fldCharType="begin"/>
      </w:r>
      <w:r>
        <w:instrText xml:space="preserve"> REF _Ref306713689 \r \h </w:instrText>
      </w:r>
      <w:r>
        <w:fldChar w:fldCharType="separate"/>
      </w:r>
      <w:r w:rsidR="00206E2E">
        <w:t>2.3</w:t>
      </w:r>
      <w:r>
        <w:fldChar w:fldCharType="end"/>
      </w:r>
      <w:r>
        <w:t xml:space="preserve"> the user management system</w:t>
      </w:r>
      <w:r w:rsidR="004165F0">
        <w:t xml:space="preserve"> of OpenDRAC is quite elaborate, supporting a complicating organisation structure. In most cases though, the structure of an organisation that uses OpenDRAC is not that complicated. This paragraph describes the se</w:t>
      </w:r>
      <w:r w:rsidR="00B13FEB">
        <w:t>tup for such a simple structure as a quick</w:t>
      </w:r>
      <w:r w:rsidR="00ED2912">
        <w:t xml:space="preserve"> </w:t>
      </w:r>
      <w:r w:rsidR="00B13FEB">
        <w:t>start.</w:t>
      </w:r>
    </w:p>
    <w:p w:rsidR="00B13FEB" w:rsidRPr="002C4ADA" w:rsidRDefault="0006782C" w:rsidP="00501BAC">
      <w:pPr>
        <w:rPr>
          <w:lang w:val="en-US"/>
        </w:rPr>
      </w:pPr>
      <w:r>
        <w:t>One of the first thing to do as an administrator of OpenDRAC, is creating a user hierarchy for the users of OpenDRAC and assigning resources to the users.</w:t>
      </w:r>
      <w:r w:rsidR="002C4ADA">
        <w:t xml:space="preserve"> In a simple setup this consists of the following steps</w:t>
      </w:r>
      <w:r w:rsidR="002C4ADA" w:rsidRPr="002C4ADA">
        <w:rPr>
          <w:lang w:val="en-US"/>
        </w:rPr>
        <w:t>:</w:t>
      </w:r>
    </w:p>
    <w:p w:rsidR="002C4ADA" w:rsidRDefault="002C4ADA" w:rsidP="002C4ADA">
      <w:pPr>
        <w:pStyle w:val="Lijstalinea"/>
        <w:numPr>
          <w:ilvl w:val="0"/>
          <w:numId w:val="34"/>
        </w:numPr>
        <w:rPr>
          <w:lang w:val="en-US"/>
        </w:rPr>
      </w:pPr>
      <w:r>
        <w:rPr>
          <w:lang w:val="en-US"/>
        </w:rPr>
        <w:t>Create the users</w:t>
      </w:r>
      <w:r w:rsidR="00F104C6">
        <w:rPr>
          <w:lang w:val="en-US"/>
        </w:rPr>
        <w:t xml:space="preserve"> via </w:t>
      </w:r>
      <w:r w:rsidR="00DD5EBB">
        <w:rPr>
          <w:lang w:val="en-US"/>
        </w:rPr>
        <w:t>“</w:t>
      </w:r>
      <w:r w:rsidR="00F104C6">
        <w:t>Management → Create User</w:t>
      </w:r>
      <w:r w:rsidR="00DD5EBB">
        <w:t>”</w:t>
      </w:r>
      <w:r>
        <w:rPr>
          <w:lang w:val="en-US"/>
        </w:rPr>
        <w:t>.</w:t>
      </w:r>
      <w:r w:rsidR="00013C9D">
        <w:rPr>
          <w:lang w:val="en-US"/>
        </w:rPr>
        <w:t xml:space="preserve"> How to do this in full is described in paragraph </w:t>
      </w:r>
      <w:r w:rsidR="00013C9D">
        <w:rPr>
          <w:lang w:val="en-US"/>
        </w:rPr>
        <w:fldChar w:fldCharType="begin"/>
      </w:r>
      <w:r w:rsidR="00013C9D">
        <w:rPr>
          <w:lang w:val="en-US"/>
        </w:rPr>
        <w:instrText xml:space="preserve"> REF _Ref306714588 \r \h </w:instrText>
      </w:r>
      <w:r w:rsidR="00013C9D">
        <w:rPr>
          <w:lang w:val="en-US"/>
        </w:rPr>
      </w:r>
      <w:r w:rsidR="00013C9D">
        <w:rPr>
          <w:lang w:val="en-US"/>
        </w:rPr>
        <w:fldChar w:fldCharType="separate"/>
      </w:r>
      <w:r w:rsidR="00206E2E">
        <w:rPr>
          <w:lang w:val="en-US"/>
        </w:rPr>
        <w:t>3.6.2</w:t>
      </w:r>
      <w:r w:rsidR="00013C9D">
        <w:rPr>
          <w:lang w:val="en-US"/>
        </w:rPr>
        <w:fldChar w:fldCharType="end"/>
      </w:r>
      <w:r w:rsidR="00013C9D">
        <w:rPr>
          <w:lang w:val="en-US"/>
        </w:rPr>
        <w:t>. Fill in at least the first two tabs for each user. The other tabs may be filled in at a l</w:t>
      </w:r>
      <w:r w:rsidR="001F62BA">
        <w:rPr>
          <w:lang w:val="en-US"/>
        </w:rPr>
        <w:t>ater stage, when further refinemen</w:t>
      </w:r>
      <w:r w:rsidR="00013C9D">
        <w:rPr>
          <w:lang w:val="en-US"/>
        </w:rPr>
        <w:t>t for bigger control is required.</w:t>
      </w:r>
    </w:p>
    <w:p w:rsidR="00960098" w:rsidRDefault="00960098" w:rsidP="002C4ADA">
      <w:pPr>
        <w:pStyle w:val="Lijstalinea"/>
        <w:numPr>
          <w:ilvl w:val="0"/>
          <w:numId w:val="34"/>
        </w:numPr>
        <w:rPr>
          <w:lang w:val="en-US"/>
        </w:rPr>
      </w:pPr>
      <w:r>
        <w:rPr>
          <w:lang w:val="en-US"/>
        </w:rPr>
        <w:t>Create at least one user group</w:t>
      </w:r>
      <w:r w:rsidR="00DD5EBB">
        <w:rPr>
          <w:lang w:val="en-US"/>
        </w:rPr>
        <w:t xml:space="preserve"> via “</w:t>
      </w:r>
      <w:r w:rsidR="00DD5EBB">
        <w:t>Management → Create User Group”</w:t>
      </w:r>
      <w:r>
        <w:rPr>
          <w:lang w:val="en-US"/>
        </w:rPr>
        <w:t xml:space="preserve"> and distribute the users over these groups.</w:t>
      </w:r>
      <w:r w:rsidR="00BB70DF">
        <w:rPr>
          <w:lang w:val="en-US"/>
        </w:rPr>
        <w:t xml:space="preserve"> (See paragraph</w:t>
      </w:r>
      <w:r w:rsidR="00902595">
        <w:rPr>
          <w:lang w:val="en-US"/>
        </w:rPr>
        <w:t xml:space="preserve"> </w:t>
      </w:r>
      <w:r w:rsidR="00ED5D47">
        <w:rPr>
          <w:lang w:val="en-US"/>
        </w:rPr>
        <w:fldChar w:fldCharType="begin"/>
      </w:r>
      <w:r w:rsidR="00ED5D47">
        <w:rPr>
          <w:lang w:val="en-US"/>
        </w:rPr>
        <w:instrText xml:space="preserve"> REF _Ref306780839 \r \h </w:instrText>
      </w:r>
      <w:r w:rsidR="00ED5D47">
        <w:rPr>
          <w:lang w:val="en-US"/>
        </w:rPr>
      </w:r>
      <w:r w:rsidR="00ED5D47">
        <w:rPr>
          <w:lang w:val="en-US"/>
        </w:rPr>
        <w:fldChar w:fldCharType="separate"/>
      </w:r>
      <w:r w:rsidR="00ED5D47">
        <w:rPr>
          <w:lang w:val="en-US"/>
        </w:rPr>
        <w:t>3.6.4</w:t>
      </w:r>
      <w:r w:rsidR="00ED5D47">
        <w:rPr>
          <w:lang w:val="en-US"/>
        </w:rPr>
        <w:fldChar w:fldCharType="end"/>
      </w:r>
      <w:r w:rsidR="00BB70DF">
        <w:rPr>
          <w:lang w:val="en-US"/>
        </w:rPr>
        <w:t>)</w:t>
      </w:r>
      <w:r>
        <w:rPr>
          <w:lang w:val="en-US"/>
        </w:rPr>
        <w:t xml:space="preserve">  A user group is often a (sub)department within an organization. E.g. the user group “Biophysics”.</w:t>
      </w:r>
      <w:r w:rsidR="00B23168">
        <w:rPr>
          <w:lang w:val="en-US"/>
        </w:rPr>
        <w:t xml:space="preserve"> In this stage it is also important to set the user group type:</w:t>
      </w:r>
    </w:p>
    <w:p w:rsidR="00B23168" w:rsidRPr="00B23168" w:rsidRDefault="00B23168" w:rsidP="00B23168">
      <w:pPr>
        <w:pStyle w:val="SNOpsomming2"/>
      </w:pPr>
      <w:r w:rsidRPr="00B23168">
        <w:t xml:space="preserve">User: Offers access to basic user capabilities through the system. </w:t>
      </w:r>
    </w:p>
    <w:p w:rsidR="00B23168" w:rsidRPr="00B23168" w:rsidRDefault="00B23168" w:rsidP="00B23168">
      <w:pPr>
        <w:pStyle w:val="SNOpsomming2"/>
      </w:pPr>
      <w:r w:rsidRPr="00B23168">
        <w:t>System Administrator: Offers access to all capabilities through the system.</w:t>
      </w:r>
      <w:r w:rsidRPr="00B23168">
        <w:tab/>
      </w:r>
    </w:p>
    <w:p w:rsidR="00B23168" w:rsidRPr="00B23168" w:rsidRDefault="00B23168" w:rsidP="00B23168">
      <w:pPr>
        <w:pStyle w:val="SNOpsomming2"/>
      </w:pPr>
      <w:r w:rsidRPr="00B23168">
        <w:t xml:space="preserve">Group Administrator: Offers access to basic user and group administrator capabilities through the system. </w:t>
      </w:r>
    </w:p>
    <w:p w:rsidR="00B23168" w:rsidRPr="00B23168" w:rsidRDefault="00B23168" w:rsidP="00B23168">
      <w:pPr>
        <w:pStyle w:val="Lijstalinea"/>
      </w:pPr>
    </w:p>
    <w:p w:rsidR="00960098" w:rsidRDefault="00FF5DE5" w:rsidP="002C4ADA">
      <w:pPr>
        <w:pStyle w:val="Lijstalinea"/>
        <w:numPr>
          <w:ilvl w:val="0"/>
          <w:numId w:val="34"/>
        </w:numPr>
        <w:rPr>
          <w:lang w:val="en-US"/>
        </w:rPr>
      </w:pPr>
      <w:r>
        <w:rPr>
          <w:lang w:val="en-US"/>
        </w:rPr>
        <w:t>Create at least one resource group</w:t>
      </w:r>
      <w:r w:rsidR="000239E8">
        <w:rPr>
          <w:lang w:val="en-US"/>
        </w:rPr>
        <w:t xml:space="preserve"> via “</w:t>
      </w:r>
      <w:r w:rsidR="000239E8">
        <w:t>Management → Create Resource Group</w:t>
      </w:r>
      <w:r w:rsidR="000239E8">
        <w:rPr>
          <w:lang w:val="en-US"/>
        </w:rPr>
        <w:t xml:space="preserve">” </w:t>
      </w:r>
      <w:r>
        <w:rPr>
          <w:lang w:val="en-US"/>
        </w:rPr>
        <w:t>and the add the resources to that group. Next you add the user</w:t>
      </w:r>
      <w:r w:rsidR="005C17C2">
        <w:rPr>
          <w:lang w:val="en-US"/>
        </w:rPr>
        <w:t xml:space="preserve"> </w:t>
      </w:r>
      <w:r>
        <w:rPr>
          <w:lang w:val="en-US"/>
        </w:rPr>
        <w:t>groups that have access to the resources.</w:t>
      </w:r>
      <w:r w:rsidR="002F4CE7">
        <w:rPr>
          <w:lang w:val="en-US"/>
        </w:rPr>
        <w:t xml:space="preserve"> (See paragraph </w:t>
      </w:r>
      <w:r w:rsidR="002F4CE7">
        <w:rPr>
          <w:lang w:val="en-US"/>
        </w:rPr>
        <w:fldChar w:fldCharType="begin"/>
      </w:r>
      <w:r w:rsidR="002F4CE7">
        <w:rPr>
          <w:lang w:val="en-US"/>
        </w:rPr>
        <w:instrText xml:space="preserve"> REF _Ref306716173 \r \h </w:instrText>
      </w:r>
      <w:r w:rsidR="002F4CE7">
        <w:rPr>
          <w:lang w:val="en-US"/>
        </w:rPr>
      </w:r>
      <w:r w:rsidR="002F4CE7">
        <w:rPr>
          <w:lang w:val="en-US"/>
        </w:rPr>
        <w:fldChar w:fldCharType="separate"/>
      </w:r>
      <w:r w:rsidR="00206E2E">
        <w:rPr>
          <w:lang w:val="en-US"/>
        </w:rPr>
        <w:t>3.6.6</w:t>
      </w:r>
      <w:r w:rsidR="002F4CE7">
        <w:rPr>
          <w:lang w:val="en-US"/>
        </w:rPr>
        <w:fldChar w:fldCharType="end"/>
      </w:r>
      <w:r w:rsidR="002F4CE7">
        <w:rPr>
          <w:lang w:val="en-US"/>
        </w:rPr>
        <w:t>)</w:t>
      </w:r>
    </w:p>
    <w:p w:rsidR="00EC6C35" w:rsidRPr="00EC6C35" w:rsidRDefault="00EC6C35" w:rsidP="00EC6C35">
      <w:pPr>
        <w:rPr>
          <w:lang w:val="en-US"/>
        </w:rPr>
      </w:pPr>
      <w:r>
        <w:rPr>
          <w:lang w:val="en-US"/>
        </w:rPr>
        <w:t>The steps above describe the minimal requirements to give users access to the system resources. By more user- and resource groups and setting more parameters, the hiera</w:t>
      </w:r>
      <w:r w:rsidR="008D5BF1">
        <w:rPr>
          <w:lang w:val="en-US"/>
        </w:rPr>
        <w:t>rchy becomes more fine grained and more control is given to the system administrator.</w:t>
      </w:r>
      <w:r w:rsidR="00BC5543">
        <w:rPr>
          <w:lang w:val="en-US"/>
        </w:rPr>
        <w:t xml:space="preserve"> Read the reference paragraphs for a detailed description of how to fill in all the form fields.</w:t>
      </w:r>
    </w:p>
    <w:sectPr w:rsidR="00EC6C35" w:rsidRPr="00EC6C35" w:rsidSect="000D6EC5">
      <w:footerReference w:type="default" r:id="rId74"/>
      <w:footerReference w:type="first" r:id="rId75"/>
      <w:type w:val="continuous"/>
      <w:pgSz w:w="11906" w:h="16838" w:code="9"/>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668F" w:rsidRDefault="00F0668F">
      <w:r>
        <w:separator/>
      </w:r>
    </w:p>
  </w:endnote>
  <w:endnote w:type="continuationSeparator" w:id="0">
    <w:p w:rsidR="00F0668F" w:rsidRDefault="00F066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68F" w:rsidRDefault="00F0668F" w:rsidP="000D6EC5">
    <w:pPr>
      <w:jc w:val="center"/>
      <w:rPr>
        <w:rFonts w:cs="Arial"/>
      </w:rPr>
    </w:pPr>
    <w:r>
      <w:rPr>
        <w:rFonts w:cs="Arial"/>
        <w:noProof/>
        <w:lang w:val="nl-NL" w:eastAsia="nl-NL"/>
      </w:rPr>
      <w:drawing>
        <wp:inline distT="0" distB="0" distL="0" distR="0" wp14:anchorId="31335907" wp14:editId="19EB408E">
          <wp:extent cx="1228725" cy="438150"/>
          <wp:effectExtent l="0" t="0" r="0" b="0"/>
          <wp:docPr id="1" name="Afbeelding 1" descr="Beschrijving: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Beschrijving: b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8725" cy="438150"/>
                  </a:xfrm>
                  <a:prstGeom prst="rect">
                    <a:avLst/>
                  </a:prstGeom>
                  <a:noFill/>
                  <a:ln>
                    <a:noFill/>
                  </a:ln>
                </pic:spPr>
              </pic:pic>
            </a:graphicData>
          </a:graphic>
        </wp:inline>
      </w:drawing>
    </w:r>
  </w:p>
  <w:p w:rsidR="00F0668F" w:rsidRPr="00EF5379" w:rsidRDefault="00F0668F" w:rsidP="000D6EC5">
    <w:pPr>
      <w:pStyle w:val="SNVoettekst"/>
      <w:jc w:val="center"/>
    </w:pPr>
    <w:r w:rsidRPr="00EF5379">
      <w:t xml:space="preserve">For this publication is the </w:t>
    </w:r>
    <w:r>
      <w:t>C</w:t>
    </w:r>
    <w:r w:rsidRPr="00EF5379">
      <w:t xml:space="preserve">reative Commons licence  “Attribution 3.0 </w:t>
    </w:r>
    <w:proofErr w:type="spellStart"/>
    <w:r w:rsidRPr="00EF5379">
      <w:t>Unported</w:t>
    </w:r>
    <w:proofErr w:type="spellEnd"/>
    <w:r w:rsidRPr="00EF5379">
      <w:t>”..</w:t>
    </w:r>
  </w:p>
  <w:p w:rsidR="00F0668F" w:rsidRPr="009A275A" w:rsidRDefault="00F0668F" w:rsidP="000D6EC5">
    <w:pPr>
      <w:pStyle w:val="SNVoettekst"/>
      <w:jc w:val="center"/>
      <w:rPr>
        <w:lang w:val="en-US"/>
      </w:rPr>
    </w:pPr>
    <w:r w:rsidRPr="00EF5379">
      <w:rPr>
        <w:color w:val="626262"/>
      </w:rPr>
      <w:t>More information on the licence is to be found on</w:t>
    </w:r>
    <w:r w:rsidRPr="00EF5379">
      <w:t xml:space="preserve"> </w:t>
    </w:r>
    <w:hyperlink r:id="rId2" w:history="1">
      <w:r w:rsidRPr="00EF5379">
        <w:rPr>
          <w:szCs w:val="16"/>
        </w:rPr>
        <w:t>http://creativecommons.org/licenses/by/3.0/</w:t>
      </w:r>
    </w:hyperlink>
  </w:p>
  <w:p w:rsidR="00F0668F" w:rsidRPr="00504D08" w:rsidRDefault="00F0668F" w:rsidP="003A1078">
    <w:pPr>
      <w:tabs>
        <w:tab w:val="right" w:pos="8647"/>
      </w:tabs>
      <w:rPr>
        <w:szCs w:val="16"/>
      </w:rPr>
    </w:pPr>
    <w:r w:rsidRPr="000D6EC5">
      <w:rPr>
        <w:rStyle w:val="Paginanummer"/>
        <w:lang w:val="en-US"/>
      </w:rPr>
      <w:tab/>
    </w:r>
    <w:r w:rsidRPr="00504D08">
      <w:rPr>
        <w:rStyle w:val="Paginanummer"/>
        <w:szCs w:val="16"/>
      </w:rPr>
      <w:fldChar w:fldCharType="begin"/>
    </w:r>
    <w:r w:rsidRPr="00504D08">
      <w:rPr>
        <w:rStyle w:val="Paginanummer"/>
        <w:szCs w:val="16"/>
      </w:rPr>
      <w:instrText xml:space="preserve"> PAGE </w:instrText>
    </w:r>
    <w:r w:rsidRPr="00504D08">
      <w:rPr>
        <w:rStyle w:val="Paginanummer"/>
        <w:szCs w:val="16"/>
      </w:rPr>
      <w:fldChar w:fldCharType="separate"/>
    </w:r>
    <w:r>
      <w:rPr>
        <w:rStyle w:val="Paginanummer"/>
        <w:noProof/>
        <w:szCs w:val="16"/>
      </w:rPr>
      <w:t>2</w:t>
    </w:r>
    <w:r w:rsidRPr="00504D08">
      <w:rPr>
        <w:rStyle w:val="Paginanummer"/>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68F" w:rsidRPr="00757E58" w:rsidRDefault="00F0668F" w:rsidP="00C134B9">
    <w:pPr>
      <w:pStyle w:val="SNVoettekst"/>
      <w:rPr>
        <w:lang w:val="nl-NL"/>
      </w:rPr>
    </w:pPr>
    <w:r w:rsidRPr="00757E58">
      <w:rPr>
        <w:lang w:val="nl-NL"/>
      </w:rPr>
      <w:t>SURFnet bv | Radboudkwartier 273 | Postbus 19035, 3501 DA Utrecht</w:t>
    </w:r>
  </w:p>
  <w:p w:rsidR="00F0668F" w:rsidRPr="00757E58" w:rsidRDefault="00F0668F" w:rsidP="00C134B9">
    <w:pPr>
      <w:pStyle w:val="SNVoettekst"/>
      <w:rPr>
        <w:lang w:val="nl-NL"/>
      </w:rPr>
    </w:pPr>
    <w:r w:rsidRPr="00757E58">
      <w:rPr>
        <w:lang w:val="nl-NL"/>
      </w:rPr>
      <w:t>T 030 - 2 305 305 | F 030 - 2 305 329 | admin@surfnet.nl | www.surfnet.nl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68F" w:rsidRPr="00220104" w:rsidRDefault="00F0668F" w:rsidP="003A4E61">
    <w:pPr>
      <w:pStyle w:val="SNVoettekst"/>
    </w:pPr>
    <w:r>
      <w:rPr>
        <w:rStyle w:val="Paginanummer"/>
        <w:szCs w:val="16"/>
      </w:rPr>
      <w:tab/>
    </w:r>
    <w:r>
      <w:rPr>
        <w:rStyle w:val="Paginanummer"/>
        <w:szCs w:val="16"/>
      </w:rPr>
      <w:tab/>
    </w:r>
    <w:r w:rsidRPr="00504D08">
      <w:rPr>
        <w:rStyle w:val="Paginanummer"/>
        <w:szCs w:val="16"/>
      </w:rPr>
      <w:fldChar w:fldCharType="begin"/>
    </w:r>
    <w:r w:rsidRPr="00504D08">
      <w:rPr>
        <w:rStyle w:val="Paginanummer"/>
        <w:szCs w:val="16"/>
      </w:rPr>
      <w:instrText xml:space="preserve"> PAGE </w:instrText>
    </w:r>
    <w:r w:rsidRPr="00504D08">
      <w:rPr>
        <w:rStyle w:val="Paginanummer"/>
        <w:szCs w:val="16"/>
      </w:rPr>
      <w:fldChar w:fldCharType="separate"/>
    </w:r>
    <w:r w:rsidR="00701F8B">
      <w:rPr>
        <w:rStyle w:val="Paginanummer"/>
        <w:noProof/>
        <w:szCs w:val="16"/>
      </w:rPr>
      <w:t>3</w:t>
    </w:r>
    <w:r w:rsidRPr="00504D08">
      <w:rPr>
        <w:rStyle w:val="Paginanummer"/>
        <w:szCs w:val="16"/>
      </w:rPr>
      <w:fldChar w:fldCharType="end"/>
    </w:r>
    <w:r>
      <w:rPr>
        <w:rStyle w:val="Paginanummer"/>
        <w:szCs w:val="16"/>
      </w:rPr>
      <w:t>/</w:t>
    </w:r>
    <w:fldSimple w:instr=" NUMPAGES   \* MERGEFORMAT ">
      <w:r w:rsidR="00701F8B" w:rsidRPr="00701F8B">
        <w:rPr>
          <w:rStyle w:val="Paginanummer"/>
          <w:noProof/>
          <w:szCs w:val="16"/>
        </w:rPr>
        <w:t>69</w:t>
      </w:r>
    </w:fldSimple>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68F" w:rsidRPr="00AE23BD" w:rsidRDefault="00F0668F" w:rsidP="00AE23BD">
    <w:pPr>
      <w:pStyle w:val="SNCCBYLogo"/>
    </w:pPr>
    <w:r w:rsidRPr="00AE23BD">
      <w:rPr>
        <w:noProof/>
        <w:lang w:val="nl-NL" w:eastAsia="nl-NL"/>
      </w:rPr>
      <w:drawing>
        <wp:inline distT="0" distB="0" distL="0" distR="0" wp14:anchorId="2FC8E624" wp14:editId="4931BD2F">
          <wp:extent cx="1228725" cy="438150"/>
          <wp:effectExtent l="0" t="0" r="9525" b="0"/>
          <wp:docPr id="105" name="Afbeelding 5" descr="Beschrijving: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Beschrijving: b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8725" cy="438150"/>
                  </a:xfrm>
                  <a:prstGeom prst="rect">
                    <a:avLst/>
                  </a:prstGeom>
                  <a:noFill/>
                  <a:ln>
                    <a:noFill/>
                  </a:ln>
                </pic:spPr>
              </pic:pic>
            </a:graphicData>
          </a:graphic>
        </wp:inline>
      </w:drawing>
    </w:r>
  </w:p>
  <w:p w:rsidR="00F0668F" w:rsidRPr="00757E58" w:rsidRDefault="00F0668F" w:rsidP="00220104">
    <w:pPr>
      <w:pStyle w:val="SNVoettekst"/>
      <w:jc w:val="center"/>
      <w:rPr>
        <w:lang w:val="nl-NL"/>
      </w:rPr>
    </w:pPr>
    <w:r w:rsidRPr="00757E58">
      <w:rPr>
        <w:lang w:val="nl-NL"/>
      </w:rPr>
      <w:t xml:space="preserve">Deze publicatie is </w:t>
    </w:r>
    <w:proofErr w:type="spellStart"/>
    <w:r w:rsidRPr="00757E58">
      <w:rPr>
        <w:lang w:val="nl-NL"/>
      </w:rPr>
      <w:t>gelicenseerd</w:t>
    </w:r>
    <w:proofErr w:type="spellEnd"/>
    <w:r w:rsidRPr="00757E58">
      <w:rPr>
        <w:lang w:val="nl-NL"/>
      </w:rPr>
      <w:t xml:space="preserve"> onder een Creative </w:t>
    </w:r>
    <w:proofErr w:type="spellStart"/>
    <w:r w:rsidRPr="00757E58">
      <w:rPr>
        <w:lang w:val="nl-NL"/>
      </w:rPr>
      <w:t>Commons</w:t>
    </w:r>
    <w:proofErr w:type="spellEnd"/>
    <w:r w:rsidRPr="00757E58">
      <w:rPr>
        <w:lang w:val="nl-NL"/>
      </w:rPr>
      <w:t xml:space="preserve"> Naamsvermelding 3.0 </w:t>
    </w:r>
    <w:proofErr w:type="spellStart"/>
    <w:r w:rsidRPr="00757E58">
      <w:rPr>
        <w:lang w:val="nl-NL"/>
      </w:rPr>
      <w:t>Unported</w:t>
    </w:r>
    <w:proofErr w:type="spellEnd"/>
    <w:r w:rsidRPr="00757E58">
      <w:rPr>
        <w:lang w:val="nl-NL"/>
      </w:rPr>
      <w:t xml:space="preserve"> licentie</w:t>
    </w:r>
  </w:p>
  <w:p w:rsidR="00F0668F" w:rsidRPr="00757E58" w:rsidRDefault="00F0668F" w:rsidP="00220104">
    <w:pPr>
      <w:pStyle w:val="SNVoettekst"/>
      <w:jc w:val="center"/>
      <w:rPr>
        <w:lang w:val="nl-NL"/>
      </w:rPr>
    </w:pPr>
    <w:r w:rsidRPr="00757E58">
      <w:rPr>
        <w:lang w:val="nl-NL"/>
      </w:rPr>
      <w:t xml:space="preserve">Meer informatie over deze licentie vindt u op </w:t>
    </w:r>
    <w:r w:rsidR="003C32EF">
      <w:fldChar w:fldCharType="begin"/>
    </w:r>
    <w:r w:rsidR="003C32EF" w:rsidRPr="003C32EF">
      <w:rPr>
        <w:lang w:val="nl-NL"/>
      </w:rPr>
      <w:instrText xml:space="preserve"> HYPERLINK "http://creativecommons.org/licenses/by/3.0/deed.nl" </w:instrText>
    </w:r>
    <w:r w:rsidR="003C32EF">
      <w:fldChar w:fldCharType="separate"/>
    </w:r>
    <w:r w:rsidRPr="00757E58">
      <w:rPr>
        <w:lang w:val="nl-NL"/>
      </w:rPr>
      <w:t>http://creativecommons.org/licenses/by/3.0/deed.nl</w:t>
    </w:r>
    <w:r w:rsidR="003C32EF">
      <w:rPr>
        <w:lang w:val="nl-N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68F" w:rsidRDefault="00F0668F" w:rsidP="00C134B9">
    <w:pPr>
      <w:pStyle w:val="SNVoettekst"/>
    </w:pPr>
    <w:r>
      <w:rPr>
        <w:rStyle w:val="Paginanummer"/>
        <w:szCs w:val="16"/>
      </w:rPr>
      <w:tab/>
    </w:r>
    <w:r>
      <w:rPr>
        <w:rStyle w:val="Paginanummer"/>
        <w:szCs w:val="16"/>
      </w:rPr>
      <w:tab/>
    </w:r>
    <w:r w:rsidRPr="00504D08">
      <w:rPr>
        <w:rStyle w:val="Paginanummer"/>
        <w:szCs w:val="16"/>
      </w:rPr>
      <w:fldChar w:fldCharType="begin"/>
    </w:r>
    <w:r w:rsidRPr="00504D08">
      <w:rPr>
        <w:rStyle w:val="Paginanummer"/>
        <w:szCs w:val="16"/>
      </w:rPr>
      <w:instrText xml:space="preserve"> PAGE </w:instrText>
    </w:r>
    <w:r w:rsidRPr="00504D08">
      <w:rPr>
        <w:rStyle w:val="Paginanummer"/>
        <w:szCs w:val="16"/>
      </w:rPr>
      <w:fldChar w:fldCharType="separate"/>
    </w:r>
    <w:r w:rsidR="003C32EF">
      <w:rPr>
        <w:rStyle w:val="Paginanummer"/>
        <w:noProof/>
        <w:szCs w:val="16"/>
      </w:rPr>
      <w:t>69</w:t>
    </w:r>
    <w:r w:rsidRPr="00504D08">
      <w:rPr>
        <w:rStyle w:val="Paginanummer"/>
        <w:szCs w:val="16"/>
      </w:rPr>
      <w:fldChar w:fldCharType="end"/>
    </w:r>
    <w:r>
      <w:rPr>
        <w:rStyle w:val="Paginanummer"/>
        <w:szCs w:val="16"/>
      </w:rPr>
      <w:t>/</w:t>
    </w:r>
    <w:fldSimple w:instr=" NUMPAGES   \* MERGEFORMAT ">
      <w:r w:rsidR="003C32EF" w:rsidRPr="003C32EF">
        <w:rPr>
          <w:rStyle w:val="Paginanummer"/>
          <w:noProof/>
          <w:szCs w:val="16"/>
        </w:rPr>
        <w:t>70</w:t>
      </w:r>
    </w:fldSimple>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68F" w:rsidRPr="00F803AF" w:rsidRDefault="00F0668F" w:rsidP="00F803AF">
    <w:pPr>
      <w:pStyle w:val="SNVoettekst"/>
    </w:pPr>
    <w:r w:rsidRPr="00757E58">
      <w:rPr>
        <w:lang w:val="nl-NL"/>
      </w:rPr>
      <w:t xml:space="preserve">SURFnet bv maakt deel uit van SURF, de samenwerkingsorganisatie voor ICT in het hoger onderwijs en onderzoek. </w:t>
    </w:r>
    <w:r w:rsidRPr="00F803AF">
      <w:t xml:space="preserve">ABN </w:t>
    </w:r>
    <w:proofErr w:type="spellStart"/>
    <w:r w:rsidRPr="00F803AF">
      <w:t>Amro</w:t>
    </w:r>
    <w:proofErr w:type="spellEnd"/>
    <w:r w:rsidRPr="00F803AF">
      <w:t xml:space="preserve"> 46 57 33 506 | </w:t>
    </w:r>
    <w:proofErr w:type="spellStart"/>
    <w:r w:rsidRPr="00F803AF">
      <w:t>KvK</w:t>
    </w:r>
    <w:proofErr w:type="spellEnd"/>
    <w:r w:rsidRPr="00F803AF">
      <w:t xml:space="preserve"> Utrecht 30090777 | BTW NL 0089.60.173.B01</w:t>
    </w:r>
    <w:r w:rsidRPr="00F803AF">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668F" w:rsidRDefault="00F0668F">
      <w:r>
        <w:separator/>
      </w:r>
    </w:p>
  </w:footnote>
  <w:footnote w:type="continuationSeparator" w:id="0">
    <w:p w:rsidR="00F0668F" w:rsidRDefault="00F0668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68F" w:rsidRDefault="00F0668F" w:rsidP="009D5A48">
    <w:pPr>
      <w:pStyle w:val="Koptekst"/>
    </w:pPr>
    <w:r>
      <w:t>User Guide Open DRAC</w:t>
    </w:r>
    <w:r>
      <w:rPr>
        <w:noProof/>
        <w:lang w:eastAsia="nl-NL"/>
      </w:rPr>
      <w:t xml:space="preserve"> </w:t>
    </w:r>
    <w:r>
      <w:rPr>
        <w:noProof/>
        <w:lang w:val="nl-NL" w:eastAsia="nl-NL"/>
      </w:rPr>
      <w:drawing>
        <wp:anchor distT="0" distB="0" distL="114300" distR="114300" simplePos="0" relativeHeight="251667456" behindDoc="1" locked="0" layoutInCell="1" allowOverlap="1" wp14:anchorId="781439E3" wp14:editId="3AFDAF1A">
          <wp:simplePos x="0" y="0"/>
          <wp:positionH relativeFrom="column">
            <wp:posOffset>5055235</wp:posOffset>
          </wp:positionH>
          <wp:positionV relativeFrom="paragraph">
            <wp:posOffset>-43180</wp:posOffset>
          </wp:positionV>
          <wp:extent cx="687600" cy="327600"/>
          <wp:effectExtent l="0" t="0" r="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7600" cy="32760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68F" w:rsidRDefault="00F0668F" w:rsidP="00672BFB">
    <w:r>
      <w:rPr>
        <w:noProof/>
        <w:lang w:val="nl-NL" w:eastAsia="nl-NL"/>
      </w:rPr>
      <w:drawing>
        <wp:anchor distT="0" distB="0" distL="114300" distR="114300" simplePos="0" relativeHeight="251664384" behindDoc="1" locked="0" layoutInCell="1" allowOverlap="1" wp14:anchorId="71184759" wp14:editId="4B761146">
          <wp:simplePos x="0" y="0"/>
          <wp:positionH relativeFrom="column">
            <wp:posOffset>-900430</wp:posOffset>
          </wp:positionH>
          <wp:positionV relativeFrom="paragraph">
            <wp:posOffset>940435</wp:posOffset>
          </wp:positionV>
          <wp:extent cx="7200000" cy="1504800"/>
          <wp:effectExtent l="0" t="0" r="1270" b="635"/>
          <wp:wrapNone/>
          <wp:docPr id="9" name="Afbeelding 9" descr="\\data.surfnet.nl\michielsen\sjablonen\beelden\surfnet_rapport_afbee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surfnet.nl\michielsen\sjablonen\beelden\surfnet_rapport_afbeeldin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504800"/>
                  </a:xfrm>
                  <a:prstGeom prst="rect">
                    <a:avLst/>
                  </a:prstGeom>
                  <a:noFill/>
                  <a:ln>
                    <a:noFill/>
                  </a:ln>
                </pic:spPr>
              </pic:pic>
            </a:graphicData>
          </a:graphic>
        </wp:anchor>
      </w:drawing>
    </w:r>
    <w:r>
      <w:rPr>
        <w:noProof/>
        <w:lang w:val="nl-NL" w:eastAsia="nl-NL"/>
      </w:rPr>
      <w:drawing>
        <wp:anchor distT="0" distB="0" distL="114300" distR="114300" simplePos="0" relativeHeight="251665408" behindDoc="1" locked="0" layoutInCell="1" allowOverlap="1" wp14:anchorId="0B819282" wp14:editId="04DE442C">
          <wp:simplePos x="0" y="0"/>
          <wp:positionH relativeFrom="column">
            <wp:posOffset>-900430</wp:posOffset>
          </wp:positionH>
          <wp:positionV relativeFrom="page">
            <wp:posOffset>180340</wp:posOffset>
          </wp:positionV>
          <wp:extent cx="7200000" cy="1018800"/>
          <wp:effectExtent l="0" t="0" r="1270" b="0"/>
          <wp:wrapNone/>
          <wp:docPr id="10" name="Afbeelding 10" descr="\\data.surfnet.nl\michielsen\sjablonen\beelden\surfnet_rapport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surfnet.nl\michielsen\sjablonen\beelden\surfnet_rapport_header.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200000" cy="101880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68F" w:rsidRDefault="00F0668F" w:rsidP="00217FAE">
    <w:pPr>
      <w:pStyle w:val="Koptekst"/>
    </w:pPr>
    <w:r>
      <w:t>Open DRAC User Guide</w:t>
    </w:r>
    <w:r>
      <w:rPr>
        <w:noProof/>
        <w:lang w:val="nl-NL" w:eastAsia="nl-NL"/>
      </w:rPr>
      <w:drawing>
        <wp:anchor distT="0" distB="0" distL="114300" distR="114300" simplePos="0" relativeHeight="251669504" behindDoc="1" locked="0" layoutInCell="1" allowOverlap="1" wp14:anchorId="5DE9EF46" wp14:editId="728D3F78">
          <wp:simplePos x="0" y="0"/>
          <wp:positionH relativeFrom="column">
            <wp:posOffset>5055235</wp:posOffset>
          </wp:positionH>
          <wp:positionV relativeFrom="paragraph">
            <wp:posOffset>-43180</wp:posOffset>
          </wp:positionV>
          <wp:extent cx="687600" cy="327600"/>
          <wp:effectExtent l="0" t="0" r="0" b="0"/>
          <wp:wrapNone/>
          <wp:docPr id="9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7600" cy="327600"/>
                  </a:xfrm>
                  <a:prstGeom prst="rect">
                    <a:avLst/>
                  </a:prstGeom>
                  <a:noFill/>
                  <a:ln>
                    <a:noFill/>
                  </a:ln>
                </pic:spPr>
              </pic:pic>
            </a:graphicData>
          </a:graphic>
        </wp:anchor>
      </w:drawing>
    </w:r>
  </w:p>
  <w:p w:rsidR="00F0668F" w:rsidRPr="00220104" w:rsidRDefault="00F0668F" w:rsidP="0022010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666A5"/>
    <w:multiLevelType w:val="hybridMultilevel"/>
    <w:tmpl w:val="09DC829E"/>
    <w:lvl w:ilvl="0" w:tplc="93549F8A">
      <w:start w:val="1"/>
      <w:numFmt w:val="bullet"/>
      <w:pStyle w:val="SNOpsomming2"/>
      <w:lvlText w:val="-"/>
      <w:lvlJc w:val="left"/>
      <w:pPr>
        <w:ind w:left="1434" w:hanging="360"/>
      </w:pPr>
      <w:rPr>
        <w:rFonts w:ascii="Verdana" w:hAnsi="Verdana" w:hint="default"/>
      </w:rPr>
    </w:lvl>
    <w:lvl w:ilvl="1" w:tplc="04130003" w:tentative="1">
      <w:start w:val="1"/>
      <w:numFmt w:val="bullet"/>
      <w:lvlText w:val="o"/>
      <w:lvlJc w:val="left"/>
      <w:pPr>
        <w:ind w:left="2154" w:hanging="360"/>
      </w:pPr>
      <w:rPr>
        <w:rFonts w:ascii="Courier New" w:hAnsi="Courier New" w:cs="Courier New" w:hint="default"/>
      </w:rPr>
    </w:lvl>
    <w:lvl w:ilvl="2" w:tplc="04130005" w:tentative="1">
      <w:start w:val="1"/>
      <w:numFmt w:val="bullet"/>
      <w:lvlText w:val=""/>
      <w:lvlJc w:val="left"/>
      <w:pPr>
        <w:ind w:left="2874" w:hanging="360"/>
      </w:pPr>
      <w:rPr>
        <w:rFonts w:ascii="Wingdings" w:hAnsi="Wingdings" w:hint="default"/>
      </w:rPr>
    </w:lvl>
    <w:lvl w:ilvl="3" w:tplc="04130001" w:tentative="1">
      <w:start w:val="1"/>
      <w:numFmt w:val="bullet"/>
      <w:lvlText w:val=""/>
      <w:lvlJc w:val="left"/>
      <w:pPr>
        <w:ind w:left="3594" w:hanging="360"/>
      </w:pPr>
      <w:rPr>
        <w:rFonts w:ascii="Symbol" w:hAnsi="Symbol" w:hint="default"/>
      </w:rPr>
    </w:lvl>
    <w:lvl w:ilvl="4" w:tplc="04130003" w:tentative="1">
      <w:start w:val="1"/>
      <w:numFmt w:val="bullet"/>
      <w:lvlText w:val="o"/>
      <w:lvlJc w:val="left"/>
      <w:pPr>
        <w:ind w:left="4314" w:hanging="360"/>
      </w:pPr>
      <w:rPr>
        <w:rFonts w:ascii="Courier New" w:hAnsi="Courier New" w:cs="Courier New" w:hint="default"/>
      </w:rPr>
    </w:lvl>
    <w:lvl w:ilvl="5" w:tplc="04130005" w:tentative="1">
      <w:start w:val="1"/>
      <w:numFmt w:val="bullet"/>
      <w:lvlText w:val=""/>
      <w:lvlJc w:val="left"/>
      <w:pPr>
        <w:ind w:left="5034" w:hanging="360"/>
      </w:pPr>
      <w:rPr>
        <w:rFonts w:ascii="Wingdings" w:hAnsi="Wingdings" w:hint="default"/>
      </w:rPr>
    </w:lvl>
    <w:lvl w:ilvl="6" w:tplc="04130001" w:tentative="1">
      <w:start w:val="1"/>
      <w:numFmt w:val="bullet"/>
      <w:lvlText w:val=""/>
      <w:lvlJc w:val="left"/>
      <w:pPr>
        <w:ind w:left="5754" w:hanging="360"/>
      </w:pPr>
      <w:rPr>
        <w:rFonts w:ascii="Symbol" w:hAnsi="Symbol" w:hint="default"/>
      </w:rPr>
    </w:lvl>
    <w:lvl w:ilvl="7" w:tplc="04130003" w:tentative="1">
      <w:start w:val="1"/>
      <w:numFmt w:val="bullet"/>
      <w:lvlText w:val="o"/>
      <w:lvlJc w:val="left"/>
      <w:pPr>
        <w:ind w:left="6474" w:hanging="360"/>
      </w:pPr>
      <w:rPr>
        <w:rFonts w:ascii="Courier New" w:hAnsi="Courier New" w:cs="Courier New" w:hint="default"/>
      </w:rPr>
    </w:lvl>
    <w:lvl w:ilvl="8" w:tplc="04130005" w:tentative="1">
      <w:start w:val="1"/>
      <w:numFmt w:val="bullet"/>
      <w:lvlText w:val=""/>
      <w:lvlJc w:val="left"/>
      <w:pPr>
        <w:ind w:left="7194" w:hanging="360"/>
      </w:pPr>
      <w:rPr>
        <w:rFonts w:ascii="Wingdings" w:hAnsi="Wingdings" w:hint="default"/>
      </w:rPr>
    </w:lvl>
  </w:abstractNum>
  <w:abstractNum w:abstractNumId="1">
    <w:nsid w:val="0AED5CE9"/>
    <w:multiLevelType w:val="hybridMultilevel"/>
    <w:tmpl w:val="47C4A9A6"/>
    <w:lvl w:ilvl="0" w:tplc="C186CA4A">
      <w:start w:val="1"/>
      <w:numFmt w:val="bullet"/>
      <w:pStyle w:val="SNTabelopsomming"/>
      <w:lvlText w:val=""/>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0CCB6F7B"/>
    <w:multiLevelType w:val="hybridMultilevel"/>
    <w:tmpl w:val="10A0411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13154431"/>
    <w:multiLevelType w:val="hybridMultilevel"/>
    <w:tmpl w:val="1868A13C"/>
    <w:lvl w:ilvl="0" w:tplc="1AFC94D6">
      <w:start w:val="1"/>
      <w:numFmt w:val="bullet"/>
      <w:pStyle w:val="Opmerking"/>
      <w:lvlText w:val=""/>
      <w:lvlJc w:val="left"/>
      <w:pPr>
        <w:tabs>
          <w:tab w:val="num" w:pos="360"/>
        </w:tabs>
        <w:ind w:left="360" w:hanging="360"/>
      </w:pPr>
      <w:rPr>
        <w:rFonts w:ascii="Webdings" w:hAnsi="Webdings" w:hint="default"/>
        <w:color w:val="F26924"/>
        <w:sz w:val="36"/>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
    <w:nsid w:val="140F42C1"/>
    <w:multiLevelType w:val="hybridMultilevel"/>
    <w:tmpl w:val="353498B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142745BD"/>
    <w:multiLevelType w:val="hybridMultilevel"/>
    <w:tmpl w:val="3340847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153E0D91"/>
    <w:multiLevelType w:val="hybridMultilevel"/>
    <w:tmpl w:val="6F8CE2A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162F2DE8"/>
    <w:multiLevelType w:val="hybridMultilevel"/>
    <w:tmpl w:val="D512936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1BD15170"/>
    <w:multiLevelType w:val="hybridMultilevel"/>
    <w:tmpl w:val="959C15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2A4146C8"/>
    <w:multiLevelType w:val="hybridMultilevel"/>
    <w:tmpl w:val="76B68A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3D5E099E"/>
    <w:multiLevelType w:val="hybridMultilevel"/>
    <w:tmpl w:val="2C123A8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44AB0E69"/>
    <w:multiLevelType w:val="hybridMultilevel"/>
    <w:tmpl w:val="E7D22B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458117EA"/>
    <w:multiLevelType w:val="multilevel"/>
    <w:tmpl w:val="DD080936"/>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3">
    <w:nsid w:val="56E00EF1"/>
    <w:multiLevelType w:val="hybridMultilevel"/>
    <w:tmpl w:val="D00631C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57646336"/>
    <w:multiLevelType w:val="hybridMultilevel"/>
    <w:tmpl w:val="D108D21C"/>
    <w:lvl w:ilvl="0" w:tplc="F404F7F8">
      <w:start w:val="1"/>
      <w:numFmt w:val="lowerLetter"/>
      <w:pStyle w:val="SNOpsommingabc"/>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nsid w:val="598C29EB"/>
    <w:multiLevelType w:val="hybridMultilevel"/>
    <w:tmpl w:val="9A8A1F2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nsid w:val="61BB0ED9"/>
    <w:multiLevelType w:val="multilevel"/>
    <w:tmpl w:val="EA1E461C"/>
    <w:lvl w:ilvl="0">
      <w:start w:val="1"/>
      <w:numFmt w:val="bullet"/>
      <w:pStyle w:val="SNOpsomming"/>
      <w:lvlText w:val=""/>
      <w:lvlJc w:val="left"/>
      <w:pPr>
        <w:ind w:left="717" w:hanging="360"/>
      </w:pPr>
      <w:rPr>
        <w:rFonts w:ascii="Symbol" w:hAnsi="Symbol" w:hint="default"/>
        <w:color w:val="auto"/>
      </w:rPr>
    </w:lvl>
    <w:lvl w:ilvl="1">
      <w:start w:val="1"/>
      <w:numFmt w:val="bullet"/>
      <w:lvlText w:val="-"/>
      <w:lvlJc w:val="left"/>
      <w:pPr>
        <w:tabs>
          <w:tab w:val="num" w:pos="777"/>
        </w:tabs>
        <w:ind w:left="777" w:hanging="210"/>
      </w:pPr>
      <w:rPr>
        <w:rFonts w:ascii="Verdana" w:hAnsi="Verdana" w:hint="default"/>
        <w:color w:val="auto"/>
      </w:rPr>
    </w:lvl>
    <w:lvl w:ilvl="2">
      <w:start w:val="1"/>
      <w:numFmt w:val="lowerRoman"/>
      <w:lvlText w:val="%3)"/>
      <w:lvlJc w:val="left"/>
      <w:pPr>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17">
    <w:nsid w:val="62CE47DA"/>
    <w:multiLevelType w:val="hybridMultilevel"/>
    <w:tmpl w:val="9830E67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6A9D6085"/>
    <w:multiLevelType w:val="hybridMultilevel"/>
    <w:tmpl w:val="4FC83B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70D31AFB"/>
    <w:multiLevelType w:val="hybridMultilevel"/>
    <w:tmpl w:val="7022595E"/>
    <w:lvl w:ilvl="0" w:tplc="EFAEAD7C">
      <w:start w:val="1"/>
      <w:numFmt w:val="decimal"/>
      <w:pStyle w:val="SNOpsomming123"/>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nsid w:val="7C7F58B6"/>
    <w:multiLevelType w:val="hybridMultilevel"/>
    <w:tmpl w:val="1EC02C2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nsid w:val="7E1718EA"/>
    <w:multiLevelType w:val="hybridMultilevel"/>
    <w:tmpl w:val="DDF6B39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2"/>
  </w:num>
  <w:num w:numId="2">
    <w:abstractNumId w:val="16"/>
  </w:num>
  <w:num w:numId="3">
    <w:abstractNumId w:val="1"/>
  </w:num>
  <w:num w:numId="4">
    <w:abstractNumId w:val="0"/>
  </w:num>
  <w:num w:numId="5">
    <w:abstractNumId w:val="19"/>
  </w:num>
  <w:num w:numId="6">
    <w:abstractNumId w:val="14"/>
  </w:num>
  <w:num w:numId="7">
    <w:abstractNumId w:val="3"/>
  </w:num>
  <w:num w:numId="8">
    <w:abstractNumId w:val="19"/>
    <w:lvlOverride w:ilvl="0">
      <w:startOverride w:val="1"/>
    </w:lvlOverride>
  </w:num>
  <w:num w:numId="9">
    <w:abstractNumId w:val="19"/>
    <w:lvlOverride w:ilvl="0">
      <w:startOverride w:val="1"/>
    </w:lvlOverride>
  </w:num>
  <w:num w:numId="10">
    <w:abstractNumId w:val="19"/>
    <w:lvlOverride w:ilvl="0">
      <w:startOverride w:val="1"/>
    </w:lvlOverride>
  </w:num>
  <w:num w:numId="11">
    <w:abstractNumId w:val="19"/>
    <w:lvlOverride w:ilvl="0">
      <w:startOverride w:val="1"/>
    </w:lvlOverride>
  </w:num>
  <w:num w:numId="12">
    <w:abstractNumId w:val="19"/>
    <w:lvlOverride w:ilvl="0">
      <w:startOverride w:val="1"/>
    </w:lvlOverride>
  </w:num>
  <w:num w:numId="13">
    <w:abstractNumId w:val="19"/>
    <w:lvlOverride w:ilvl="0">
      <w:startOverride w:val="1"/>
    </w:lvlOverride>
  </w:num>
  <w:num w:numId="14">
    <w:abstractNumId w:val="19"/>
    <w:lvlOverride w:ilvl="0">
      <w:startOverride w:val="1"/>
    </w:lvlOverride>
  </w:num>
  <w:num w:numId="15">
    <w:abstractNumId w:val="19"/>
    <w:lvlOverride w:ilvl="0">
      <w:startOverride w:val="1"/>
    </w:lvlOverride>
  </w:num>
  <w:num w:numId="16">
    <w:abstractNumId w:val="19"/>
    <w:lvlOverride w:ilvl="0">
      <w:startOverride w:val="1"/>
    </w:lvlOverride>
  </w:num>
  <w:num w:numId="17">
    <w:abstractNumId w:val="19"/>
    <w:lvlOverride w:ilvl="0">
      <w:startOverride w:val="1"/>
    </w:lvlOverride>
  </w:num>
  <w:num w:numId="18">
    <w:abstractNumId w:val="19"/>
    <w:lvlOverride w:ilvl="0">
      <w:startOverride w:val="1"/>
    </w:lvlOverride>
  </w:num>
  <w:num w:numId="19">
    <w:abstractNumId w:val="19"/>
    <w:lvlOverride w:ilvl="0">
      <w:startOverride w:val="1"/>
    </w:lvlOverride>
  </w:num>
  <w:num w:numId="20">
    <w:abstractNumId w:val="2"/>
  </w:num>
  <w:num w:numId="21">
    <w:abstractNumId w:val="7"/>
  </w:num>
  <w:num w:numId="22">
    <w:abstractNumId w:val="6"/>
  </w:num>
  <w:num w:numId="23">
    <w:abstractNumId w:val="5"/>
  </w:num>
  <w:num w:numId="24">
    <w:abstractNumId w:val="20"/>
  </w:num>
  <w:num w:numId="25">
    <w:abstractNumId w:val="8"/>
  </w:num>
  <w:num w:numId="26">
    <w:abstractNumId w:val="17"/>
  </w:num>
  <w:num w:numId="27">
    <w:abstractNumId w:val="11"/>
  </w:num>
  <w:num w:numId="28">
    <w:abstractNumId w:val="13"/>
  </w:num>
  <w:num w:numId="29">
    <w:abstractNumId w:val="21"/>
  </w:num>
  <w:num w:numId="30">
    <w:abstractNumId w:val="15"/>
  </w:num>
  <w:num w:numId="31">
    <w:abstractNumId w:val="9"/>
  </w:num>
  <w:num w:numId="32">
    <w:abstractNumId w:val="18"/>
  </w:num>
  <w:num w:numId="33">
    <w:abstractNumId w:val="10"/>
  </w:num>
  <w:num w:numId="34">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425"/>
  <w:noPunctuationKerning/>
  <w:characterSpacingControl w:val="doNotCompress"/>
  <w:hdrShapeDefaults>
    <o:shapedefaults v:ext="edit" spidmax="45057" style="mso-position-vertical-relative:line" fill="f" fillcolor="none [3209]" strokecolor="none [3209]">
      <v:fill color="none [3209]" on="f"/>
      <v:stroke color="none [3209]" weight="1.75pt"/>
      <v:shadow color="none [1609]" opacity=".5" offset="1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04D"/>
    <w:rsid w:val="000034A2"/>
    <w:rsid w:val="00005AE7"/>
    <w:rsid w:val="0001019C"/>
    <w:rsid w:val="0001042E"/>
    <w:rsid w:val="00011599"/>
    <w:rsid w:val="00011A2F"/>
    <w:rsid w:val="00013C9D"/>
    <w:rsid w:val="000224D1"/>
    <w:rsid w:val="000239E8"/>
    <w:rsid w:val="0002575B"/>
    <w:rsid w:val="0002600D"/>
    <w:rsid w:val="0002753D"/>
    <w:rsid w:val="0002770F"/>
    <w:rsid w:val="00030E5C"/>
    <w:rsid w:val="000325C4"/>
    <w:rsid w:val="00034C14"/>
    <w:rsid w:val="000351B0"/>
    <w:rsid w:val="00035320"/>
    <w:rsid w:val="000417BD"/>
    <w:rsid w:val="00042A5A"/>
    <w:rsid w:val="000431A3"/>
    <w:rsid w:val="00043AC3"/>
    <w:rsid w:val="00044A9C"/>
    <w:rsid w:val="00044B14"/>
    <w:rsid w:val="00050197"/>
    <w:rsid w:val="0005549B"/>
    <w:rsid w:val="00056C4C"/>
    <w:rsid w:val="00063362"/>
    <w:rsid w:val="000647C0"/>
    <w:rsid w:val="00064FB1"/>
    <w:rsid w:val="00066447"/>
    <w:rsid w:val="00066F3C"/>
    <w:rsid w:val="0006782C"/>
    <w:rsid w:val="0007303D"/>
    <w:rsid w:val="00074859"/>
    <w:rsid w:val="000748E9"/>
    <w:rsid w:val="00074B82"/>
    <w:rsid w:val="000834A0"/>
    <w:rsid w:val="000852D5"/>
    <w:rsid w:val="000906F8"/>
    <w:rsid w:val="00096220"/>
    <w:rsid w:val="000967B9"/>
    <w:rsid w:val="00096D48"/>
    <w:rsid w:val="000978D5"/>
    <w:rsid w:val="000A349F"/>
    <w:rsid w:val="000A499B"/>
    <w:rsid w:val="000A49B1"/>
    <w:rsid w:val="000A6354"/>
    <w:rsid w:val="000A6662"/>
    <w:rsid w:val="000A6834"/>
    <w:rsid w:val="000B1C0B"/>
    <w:rsid w:val="000B62BE"/>
    <w:rsid w:val="000B7016"/>
    <w:rsid w:val="000C08B1"/>
    <w:rsid w:val="000C6A2B"/>
    <w:rsid w:val="000D25F5"/>
    <w:rsid w:val="000D2C0B"/>
    <w:rsid w:val="000D52BB"/>
    <w:rsid w:val="000D5D1F"/>
    <w:rsid w:val="000D5E02"/>
    <w:rsid w:val="000D6EC5"/>
    <w:rsid w:val="000D7901"/>
    <w:rsid w:val="000E08AC"/>
    <w:rsid w:val="000E322B"/>
    <w:rsid w:val="000E3F71"/>
    <w:rsid w:val="000E4A03"/>
    <w:rsid w:val="000E51C2"/>
    <w:rsid w:val="000E7A7B"/>
    <w:rsid w:val="000F0D96"/>
    <w:rsid w:val="000F21B3"/>
    <w:rsid w:val="000F355B"/>
    <w:rsid w:val="000F4899"/>
    <w:rsid w:val="000F5066"/>
    <w:rsid w:val="000F512B"/>
    <w:rsid w:val="000F6C1A"/>
    <w:rsid w:val="00101193"/>
    <w:rsid w:val="00102BC6"/>
    <w:rsid w:val="00104219"/>
    <w:rsid w:val="00105916"/>
    <w:rsid w:val="001076AD"/>
    <w:rsid w:val="001076BC"/>
    <w:rsid w:val="00110885"/>
    <w:rsid w:val="00111A13"/>
    <w:rsid w:val="0011655C"/>
    <w:rsid w:val="00116841"/>
    <w:rsid w:val="00116882"/>
    <w:rsid w:val="001265CF"/>
    <w:rsid w:val="00126B5F"/>
    <w:rsid w:val="00126F1C"/>
    <w:rsid w:val="001274E0"/>
    <w:rsid w:val="001306AE"/>
    <w:rsid w:val="00137FFA"/>
    <w:rsid w:val="0014262A"/>
    <w:rsid w:val="001463DD"/>
    <w:rsid w:val="00147BBE"/>
    <w:rsid w:val="00150BA8"/>
    <w:rsid w:val="001542D3"/>
    <w:rsid w:val="001577FB"/>
    <w:rsid w:val="00163E86"/>
    <w:rsid w:val="001646ED"/>
    <w:rsid w:val="0016536F"/>
    <w:rsid w:val="00166A29"/>
    <w:rsid w:val="00170CCD"/>
    <w:rsid w:val="00174432"/>
    <w:rsid w:val="00174D47"/>
    <w:rsid w:val="00176292"/>
    <w:rsid w:val="0017699B"/>
    <w:rsid w:val="00183A56"/>
    <w:rsid w:val="00192D62"/>
    <w:rsid w:val="00192EAD"/>
    <w:rsid w:val="00194586"/>
    <w:rsid w:val="00195260"/>
    <w:rsid w:val="001A088C"/>
    <w:rsid w:val="001A2716"/>
    <w:rsid w:val="001A2DC5"/>
    <w:rsid w:val="001A493E"/>
    <w:rsid w:val="001A69D1"/>
    <w:rsid w:val="001A78B5"/>
    <w:rsid w:val="001B6D7B"/>
    <w:rsid w:val="001C0259"/>
    <w:rsid w:val="001D330E"/>
    <w:rsid w:val="001D7529"/>
    <w:rsid w:val="001D7843"/>
    <w:rsid w:val="001E120E"/>
    <w:rsid w:val="001E1917"/>
    <w:rsid w:val="001E2173"/>
    <w:rsid w:val="001E22EC"/>
    <w:rsid w:val="001E2D27"/>
    <w:rsid w:val="001E3AAA"/>
    <w:rsid w:val="001E65D5"/>
    <w:rsid w:val="001F0242"/>
    <w:rsid w:val="001F13F3"/>
    <w:rsid w:val="001F2EB0"/>
    <w:rsid w:val="001F31C2"/>
    <w:rsid w:val="001F62BA"/>
    <w:rsid w:val="001F6DB6"/>
    <w:rsid w:val="001F7268"/>
    <w:rsid w:val="001F769D"/>
    <w:rsid w:val="002001EA"/>
    <w:rsid w:val="00202D2C"/>
    <w:rsid w:val="002041B4"/>
    <w:rsid w:val="00204CB6"/>
    <w:rsid w:val="0020589C"/>
    <w:rsid w:val="00206E2E"/>
    <w:rsid w:val="00207B5C"/>
    <w:rsid w:val="00207D83"/>
    <w:rsid w:val="00207DBE"/>
    <w:rsid w:val="00210DEF"/>
    <w:rsid w:val="0021699B"/>
    <w:rsid w:val="00216C8B"/>
    <w:rsid w:val="00217FAE"/>
    <w:rsid w:val="00220104"/>
    <w:rsid w:val="00220318"/>
    <w:rsid w:val="00220C4A"/>
    <w:rsid w:val="00225605"/>
    <w:rsid w:val="00232AD1"/>
    <w:rsid w:val="00233E39"/>
    <w:rsid w:val="00236184"/>
    <w:rsid w:val="0023715C"/>
    <w:rsid w:val="00240A6F"/>
    <w:rsid w:val="00241AC7"/>
    <w:rsid w:val="00244814"/>
    <w:rsid w:val="00244D1F"/>
    <w:rsid w:val="002463E6"/>
    <w:rsid w:val="002469C5"/>
    <w:rsid w:val="0024742C"/>
    <w:rsid w:val="00247444"/>
    <w:rsid w:val="00247FE5"/>
    <w:rsid w:val="00250B82"/>
    <w:rsid w:val="00250CA8"/>
    <w:rsid w:val="002549D8"/>
    <w:rsid w:val="0026151F"/>
    <w:rsid w:val="00261DAC"/>
    <w:rsid w:val="00262FFB"/>
    <w:rsid w:val="00266809"/>
    <w:rsid w:val="00270992"/>
    <w:rsid w:val="0027661E"/>
    <w:rsid w:val="00277B7E"/>
    <w:rsid w:val="002817E2"/>
    <w:rsid w:val="00283610"/>
    <w:rsid w:val="00284D87"/>
    <w:rsid w:val="00286554"/>
    <w:rsid w:val="00286DB6"/>
    <w:rsid w:val="00287377"/>
    <w:rsid w:val="0029061B"/>
    <w:rsid w:val="00293DAA"/>
    <w:rsid w:val="002A0D34"/>
    <w:rsid w:val="002A3AFD"/>
    <w:rsid w:val="002A457B"/>
    <w:rsid w:val="002A6BB4"/>
    <w:rsid w:val="002B067D"/>
    <w:rsid w:val="002B10A5"/>
    <w:rsid w:val="002B2FA2"/>
    <w:rsid w:val="002C4ADA"/>
    <w:rsid w:val="002D1AB3"/>
    <w:rsid w:val="002D6BB2"/>
    <w:rsid w:val="002D73B5"/>
    <w:rsid w:val="002E15ED"/>
    <w:rsid w:val="002E1934"/>
    <w:rsid w:val="002E22B3"/>
    <w:rsid w:val="002E4596"/>
    <w:rsid w:val="002E5EAF"/>
    <w:rsid w:val="002F3A28"/>
    <w:rsid w:val="002F4CE7"/>
    <w:rsid w:val="00304032"/>
    <w:rsid w:val="0030420F"/>
    <w:rsid w:val="003042AE"/>
    <w:rsid w:val="00304DF3"/>
    <w:rsid w:val="00306277"/>
    <w:rsid w:val="00307319"/>
    <w:rsid w:val="003074A3"/>
    <w:rsid w:val="00307FEB"/>
    <w:rsid w:val="003101BD"/>
    <w:rsid w:val="0031329E"/>
    <w:rsid w:val="003134E9"/>
    <w:rsid w:val="00313BC4"/>
    <w:rsid w:val="00314A57"/>
    <w:rsid w:val="00317A0B"/>
    <w:rsid w:val="00320780"/>
    <w:rsid w:val="00321875"/>
    <w:rsid w:val="00323104"/>
    <w:rsid w:val="0032378C"/>
    <w:rsid w:val="00325516"/>
    <w:rsid w:val="00325D33"/>
    <w:rsid w:val="003304B1"/>
    <w:rsid w:val="0033223E"/>
    <w:rsid w:val="003324D8"/>
    <w:rsid w:val="00333043"/>
    <w:rsid w:val="003526FA"/>
    <w:rsid w:val="00353359"/>
    <w:rsid w:val="003663A7"/>
    <w:rsid w:val="003679FB"/>
    <w:rsid w:val="00371C90"/>
    <w:rsid w:val="00373E4B"/>
    <w:rsid w:val="00373FD8"/>
    <w:rsid w:val="0037525A"/>
    <w:rsid w:val="00375748"/>
    <w:rsid w:val="0037636E"/>
    <w:rsid w:val="003774E9"/>
    <w:rsid w:val="00380A16"/>
    <w:rsid w:val="003818DD"/>
    <w:rsid w:val="00382605"/>
    <w:rsid w:val="003849BB"/>
    <w:rsid w:val="00384AFA"/>
    <w:rsid w:val="00384FDF"/>
    <w:rsid w:val="003859A3"/>
    <w:rsid w:val="0038755D"/>
    <w:rsid w:val="003918CC"/>
    <w:rsid w:val="00392C8D"/>
    <w:rsid w:val="0039328D"/>
    <w:rsid w:val="003932C3"/>
    <w:rsid w:val="00394408"/>
    <w:rsid w:val="003A024A"/>
    <w:rsid w:val="003A1078"/>
    <w:rsid w:val="003A34AC"/>
    <w:rsid w:val="003A3991"/>
    <w:rsid w:val="003A408E"/>
    <w:rsid w:val="003A4E61"/>
    <w:rsid w:val="003B00D4"/>
    <w:rsid w:val="003B0C75"/>
    <w:rsid w:val="003B1C8E"/>
    <w:rsid w:val="003B53A0"/>
    <w:rsid w:val="003C18C6"/>
    <w:rsid w:val="003C2E1C"/>
    <w:rsid w:val="003C32EF"/>
    <w:rsid w:val="003C66E0"/>
    <w:rsid w:val="003C7B53"/>
    <w:rsid w:val="003E0F93"/>
    <w:rsid w:val="003E118F"/>
    <w:rsid w:val="003E493D"/>
    <w:rsid w:val="003E7270"/>
    <w:rsid w:val="003E75C9"/>
    <w:rsid w:val="003F0DF6"/>
    <w:rsid w:val="003F223F"/>
    <w:rsid w:val="003F3AC5"/>
    <w:rsid w:val="003F4537"/>
    <w:rsid w:val="003F544C"/>
    <w:rsid w:val="003F726A"/>
    <w:rsid w:val="0040143C"/>
    <w:rsid w:val="00407FB8"/>
    <w:rsid w:val="0041114C"/>
    <w:rsid w:val="00413713"/>
    <w:rsid w:val="00415F21"/>
    <w:rsid w:val="004161F8"/>
    <w:rsid w:val="004165F0"/>
    <w:rsid w:val="00416759"/>
    <w:rsid w:val="004171DC"/>
    <w:rsid w:val="004173E5"/>
    <w:rsid w:val="0042752C"/>
    <w:rsid w:val="00433FD9"/>
    <w:rsid w:val="00435DE8"/>
    <w:rsid w:val="0043681C"/>
    <w:rsid w:val="00440217"/>
    <w:rsid w:val="004410D7"/>
    <w:rsid w:val="00445E96"/>
    <w:rsid w:val="00446149"/>
    <w:rsid w:val="00446ADA"/>
    <w:rsid w:val="00455ADD"/>
    <w:rsid w:val="004574B4"/>
    <w:rsid w:val="004579A8"/>
    <w:rsid w:val="00460CC9"/>
    <w:rsid w:val="00462E06"/>
    <w:rsid w:val="00464B56"/>
    <w:rsid w:val="004705DE"/>
    <w:rsid w:val="0047266D"/>
    <w:rsid w:val="00472DA4"/>
    <w:rsid w:val="00473F53"/>
    <w:rsid w:val="0047618D"/>
    <w:rsid w:val="00477B8C"/>
    <w:rsid w:val="00481EEF"/>
    <w:rsid w:val="00482437"/>
    <w:rsid w:val="00483FBB"/>
    <w:rsid w:val="00485A7D"/>
    <w:rsid w:val="00486E19"/>
    <w:rsid w:val="00487AF0"/>
    <w:rsid w:val="004911FF"/>
    <w:rsid w:val="00491F1D"/>
    <w:rsid w:val="00491F2A"/>
    <w:rsid w:val="0049226A"/>
    <w:rsid w:val="0049648E"/>
    <w:rsid w:val="00497899"/>
    <w:rsid w:val="00497D13"/>
    <w:rsid w:val="004A1CAD"/>
    <w:rsid w:val="004A47A7"/>
    <w:rsid w:val="004A5447"/>
    <w:rsid w:val="004B2994"/>
    <w:rsid w:val="004B2A42"/>
    <w:rsid w:val="004B2C9B"/>
    <w:rsid w:val="004B388B"/>
    <w:rsid w:val="004B3B04"/>
    <w:rsid w:val="004B3CDF"/>
    <w:rsid w:val="004B4426"/>
    <w:rsid w:val="004B7D85"/>
    <w:rsid w:val="004C0A98"/>
    <w:rsid w:val="004C2A5A"/>
    <w:rsid w:val="004C2D30"/>
    <w:rsid w:val="004C2E31"/>
    <w:rsid w:val="004C3B36"/>
    <w:rsid w:val="004C40F4"/>
    <w:rsid w:val="004C4334"/>
    <w:rsid w:val="004C514E"/>
    <w:rsid w:val="004D172C"/>
    <w:rsid w:val="004D206E"/>
    <w:rsid w:val="004D45FC"/>
    <w:rsid w:val="004D4E3F"/>
    <w:rsid w:val="004D54E0"/>
    <w:rsid w:val="004D617A"/>
    <w:rsid w:val="004D654A"/>
    <w:rsid w:val="004D7BF1"/>
    <w:rsid w:val="004E05D9"/>
    <w:rsid w:val="004E0978"/>
    <w:rsid w:val="004E2CEB"/>
    <w:rsid w:val="004E4704"/>
    <w:rsid w:val="004E6A01"/>
    <w:rsid w:val="004F0A3D"/>
    <w:rsid w:val="004F3C5B"/>
    <w:rsid w:val="004F55C3"/>
    <w:rsid w:val="004F6BA3"/>
    <w:rsid w:val="00501BAC"/>
    <w:rsid w:val="00502073"/>
    <w:rsid w:val="0050288C"/>
    <w:rsid w:val="00502EFE"/>
    <w:rsid w:val="00503CD6"/>
    <w:rsid w:val="00504219"/>
    <w:rsid w:val="00504D08"/>
    <w:rsid w:val="00506956"/>
    <w:rsid w:val="005079DA"/>
    <w:rsid w:val="00512215"/>
    <w:rsid w:val="00514DE7"/>
    <w:rsid w:val="00515A93"/>
    <w:rsid w:val="00520253"/>
    <w:rsid w:val="00523710"/>
    <w:rsid w:val="0052477A"/>
    <w:rsid w:val="00524F8F"/>
    <w:rsid w:val="005272F3"/>
    <w:rsid w:val="00530CEC"/>
    <w:rsid w:val="0053434E"/>
    <w:rsid w:val="00543968"/>
    <w:rsid w:val="005470D2"/>
    <w:rsid w:val="00552B4A"/>
    <w:rsid w:val="00553264"/>
    <w:rsid w:val="00553FC2"/>
    <w:rsid w:val="00557887"/>
    <w:rsid w:val="00562846"/>
    <w:rsid w:val="00564F16"/>
    <w:rsid w:val="00566B54"/>
    <w:rsid w:val="00577F40"/>
    <w:rsid w:val="00582F91"/>
    <w:rsid w:val="00583DA9"/>
    <w:rsid w:val="0058634D"/>
    <w:rsid w:val="00587F63"/>
    <w:rsid w:val="005908A0"/>
    <w:rsid w:val="005922D9"/>
    <w:rsid w:val="00592CD5"/>
    <w:rsid w:val="00597904"/>
    <w:rsid w:val="005A53F3"/>
    <w:rsid w:val="005A5E98"/>
    <w:rsid w:val="005A6639"/>
    <w:rsid w:val="005A733C"/>
    <w:rsid w:val="005B09C7"/>
    <w:rsid w:val="005B4B2F"/>
    <w:rsid w:val="005B61CC"/>
    <w:rsid w:val="005C17C2"/>
    <w:rsid w:val="005C6A3F"/>
    <w:rsid w:val="005D31BC"/>
    <w:rsid w:val="005E6DA7"/>
    <w:rsid w:val="005E70BB"/>
    <w:rsid w:val="005F0B45"/>
    <w:rsid w:val="005F36DA"/>
    <w:rsid w:val="005F4B32"/>
    <w:rsid w:val="005F7922"/>
    <w:rsid w:val="00600128"/>
    <w:rsid w:val="00600515"/>
    <w:rsid w:val="0060239C"/>
    <w:rsid w:val="006039FB"/>
    <w:rsid w:val="00604375"/>
    <w:rsid w:val="00607B09"/>
    <w:rsid w:val="00610518"/>
    <w:rsid w:val="0061112A"/>
    <w:rsid w:val="00615E98"/>
    <w:rsid w:val="00617DD1"/>
    <w:rsid w:val="00623C90"/>
    <w:rsid w:val="00624FD6"/>
    <w:rsid w:val="006322D4"/>
    <w:rsid w:val="00634B64"/>
    <w:rsid w:val="00644987"/>
    <w:rsid w:val="0064584A"/>
    <w:rsid w:val="0064790B"/>
    <w:rsid w:val="00654601"/>
    <w:rsid w:val="0065581C"/>
    <w:rsid w:val="00656822"/>
    <w:rsid w:val="00661282"/>
    <w:rsid w:val="00662991"/>
    <w:rsid w:val="00663CCC"/>
    <w:rsid w:val="00664094"/>
    <w:rsid w:val="006648DC"/>
    <w:rsid w:val="006715B7"/>
    <w:rsid w:val="00672BFB"/>
    <w:rsid w:val="006734CA"/>
    <w:rsid w:val="0067410F"/>
    <w:rsid w:val="0068144C"/>
    <w:rsid w:val="006840B8"/>
    <w:rsid w:val="00685CB5"/>
    <w:rsid w:val="0068619F"/>
    <w:rsid w:val="006866AB"/>
    <w:rsid w:val="00690A8D"/>
    <w:rsid w:val="0069187B"/>
    <w:rsid w:val="006955ED"/>
    <w:rsid w:val="006979EF"/>
    <w:rsid w:val="00697A30"/>
    <w:rsid w:val="006A1B7F"/>
    <w:rsid w:val="006A2714"/>
    <w:rsid w:val="006B35A4"/>
    <w:rsid w:val="006B6510"/>
    <w:rsid w:val="006B73C8"/>
    <w:rsid w:val="006C1D31"/>
    <w:rsid w:val="006C56EB"/>
    <w:rsid w:val="006C73B4"/>
    <w:rsid w:val="006C7BF9"/>
    <w:rsid w:val="006D38F3"/>
    <w:rsid w:val="006D45DB"/>
    <w:rsid w:val="006D4E3F"/>
    <w:rsid w:val="006D528E"/>
    <w:rsid w:val="006E19F6"/>
    <w:rsid w:val="006E4511"/>
    <w:rsid w:val="006E6A8A"/>
    <w:rsid w:val="006E794A"/>
    <w:rsid w:val="006E7F74"/>
    <w:rsid w:val="006F2CFD"/>
    <w:rsid w:val="006F54FE"/>
    <w:rsid w:val="006F56F2"/>
    <w:rsid w:val="006F5E2B"/>
    <w:rsid w:val="006F6400"/>
    <w:rsid w:val="0070056D"/>
    <w:rsid w:val="00701F8B"/>
    <w:rsid w:val="00702D12"/>
    <w:rsid w:val="0070355C"/>
    <w:rsid w:val="00703932"/>
    <w:rsid w:val="00706179"/>
    <w:rsid w:val="00706A54"/>
    <w:rsid w:val="00713229"/>
    <w:rsid w:val="007133B7"/>
    <w:rsid w:val="00723AFB"/>
    <w:rsid w:val="0072661B"/>
    <w:rsid w:val="007267A7"/>
    <w:rsid w:val="007324EF"/>
    <w:rsid w:val="00736E31"/>
    <w:rsid w:val="007467D3"/>
    <w:rsid w:val="0074705A"/>
    <w:rsid w:val="00753ED8"/>
    <w:rsid w:val="00757E58"/>
    <w:rsid w:val="0076160D"/>
    <w:rsid w:val="00761992"/>
    <w:rsid w:val="00763F01"/>
    <w:rsid w:val="00764359"/>
    <w:rsid w:val="007676B1"/>
    <w:rsid w:val="00773781"/>
    <w:rsid w:val="00774582"/>
    <w:rsid w:val="00777E1B"/>
    <w:rsid w:val="00780215"/>
    <w:rsid w:val="0078079D"/>
    <w:rsid w:val="00787720"/>
    <w:rsid w:val="00790DA4"/>
    <w:rsid w:val="00793045"/>
    <w:rsid w:val="007964AB"/>
    <w:rsid w:val="00796891"/>
    <w:rsid w:val="00796DAB"/>
    <w:rsid w:val="00797FDC"/>
    <w:rsid w:val="007A1ADD"/>
    <w:rsid w:val="007B34C4"/>
    <w:rsid w:val="007B3B13"/>
    <w:rsid w:val="007B5DFE"/>
    <w:rsid w:val="007B615C"/>
    <w:rsid w:val="007C0CFD"/>
    <w:rsid w:val="007C543B"/>
    <w:rsid w:val="007C6375"/>
    <w:rsid w:val="007C756D"/>
    <w:rsid w:val="007D202F"/>
    <w:rsid w:val="007D44C6"/>
    <w:rsid w:val="007D4EC0"/>
    <w:rsid w:val="007D542A"/>
    <w:rsid w:val="007D6AF3"/>
    <w:rsid w:val="007D7F39"/>
    <w:rsid w:val="007E0876"/>
    <w:rsid w:val="007E08AF"/>
    <w:rsid w:val="007E3DAA"/>
    <w:rsid w:val="007E5158"/>
    <w:rsid w:val="007E539C"/>
    <w:rsid w:val="007F0CE3"/>
    <w:rsid w:val="007F7BD9"/>
    <w:rsid w:val="00801A1C"/>
    <w:rsid w:val="008074B1"/>
    <w:rsid w:val="008076A0"/>
    <w:rsid w:val="008129A0"/>
    <w:rsid w:val="00816B6A"/>
    <w:rsid w:val="008218B1"/>
    <w:rsid w:val="00824D07"/>
    <w:rsid w:val="008279E1"/>
    <w:rsid w:val="00827F20"/>
    <w:rsid w:val="00834886"/>
    <w:rsid w:val="00836A9C"/>
    <w:rsid w:val="00842FE3"/>
    <w:rsid w:val="00843BD0"/>
    <w:rsid w:val="008447EF"/>
    <w:rsid w:val="00845B86"/>
    <w:rsid w:val="00851D14"/>
    <w:rsid w:val="00851EAB"/>
    <w:rsid w:val="00855873"/>
    <w:rsid w:val="008568D5"/>
    <w:rsid w:val="00862977"/>
    <w:rsid w:val="00866AC6"/>
    <w:rsid w:val="00870A67"/>
    <w:rsid w:val="0087518B"/>
    <w:rsid w:val="00875985"/>
    <w:rsid w:val="00876CF2"/>
    <w:rsid w:val="008770E5"/>
    <w:rsid w:val="00877100"/>
    <w:rsid w:val="00877676"/>
    <w:rsid w:val="00881DA1"/>
    <w:rsid w:val="00884013"/>
    <w:rsid w:val="008865BF"/>
    <w:rsid w:val="00895780"/>
    <w:rsid w:val="008A1AA2"/>
    <w:rsid w:val="008A5670"/>
    <w:rsid w:val="008A668A"/>
    <w:rsid w:val="008B06CC"/>
    <w:rsid w:val="008B42DF"/>
    <w:rsid w:val="008B778F"/>
    <w:rsid w:val="008C27B3"/>
    <w:rsid w:val="008C3545"/>
    <w:rsid w:val="008C522F"/>
    <w:rsid w:val="008D0448"/>
    <w:rsid w:val="008D0864"/>
    <w:rsid w:val="008D1E71"/>
    <w:rsid w:val="008D29C5"/>
    <w:rsid w:val="008D4E96"/>
    <w:rsid w:val="008D5BF1"/>
    <w:rsid w:val="008D5C33"/>
    <w:rsid w:val="008E0A90"/>
    <w:rsid w:val="008E140F"/>
    <w:rsid w:val="008E4D90"/>
    <w:rsid w:val="008F1AA2"/>
    <w:rsid w:val="008F24BB"/>
    <w:rsid w:val="008F3000"/>
    <w:rsid w:val="008F32AC"/>
    <w:rsid w:val="008F4A82"/>
    <w:rsid w:val="008F608E"/>
    <w:rsid w:val="008F6206"/>
    <w:rsid w:val="008F6536"/>
    <w:rsid w:val="008F781E"/>
    <w:rsid w:val="00901135"/>
    <w:rsid w:val="00902595"/>
    <w:rsid w:val="009031BB"/>
    <w:rsid w:val="0091090F"/>
    <w:rsid w:val="00914433"/>
    <w:rsid w:val="009168A9"/>
    <w:rsid w:val="009273A7"/>
    <w:rsid w:val="009274D8"/>
    <w:rsid w:val="009306BA"/>
    <w:rsid w:val="00933355"/>
    <w:rsid w:val="00933629"/>
    <w:rsid w:val="00934BF9"/>
    <w:rsid w:val="009363D7"/>
    <w:rsid w:val="00936C79"/>
    <w:rsid w:val="009372B2"/>
    <w:rsid w:val="00937363"/>
    <w:rsid w:val="00937A68"/>
    <w:rsid w:val="00942BC5"/>
    <w:rsid w:val="00943F9B"/>
    <w:rsid w:val="00945525"/>
    <w:rsid w:val="009459A2"/>
    <w:rsid w:val="0094630E"/>
    <w:rsid w:val="00947C08"/>
    <w:rsid w:val="00950E0D"/>
    <w:rsid w:val="00950F05"/>
    <w:rsid w:val="009517B6"/>
    <w:rsid w:val="0095182F"/>
    <w:rsid w:val="009546F9"/>
    <w:rsid w:val="00960098"/>
    <w:rsid w:val="00963657"/>
    <w:rsid w:val="009636A0"/>
    <w:rsid w:val="00965A00"/>
    <w:rsid w:val="009668C8"/>
    <w:rsid w:val="0096699E"/>
    <w:rsid w:val="00967C5A"/>
    <w:rsid w:val="009709D2"/>
    <w:rsid w:val="00970D05"/>
    <w:rsid w:val="00973190"/>
    <w:rsid w:val="00976296"/>
    <w:rsid w:val="00977B9A"/>
    <w:rsid w:val="00977FAD"/>
    <w:rsid w:val="00980EDD"/>
    <w:rsid w:val="009848C0"/>
    <w:rsid w:val="00985CED"/>
    <w:rsid w:val="00991F18"/>
    <w:rsid w:val="0099287C"/>
    <w:rsid w:val="00997049"/>
    <w:rsid w:val="009A0217"/>
    <w:rsid w:val="009A658F"/>
    <w:rsid w:val="009B0B7D"/>
    <w:rsid w:val="009B204D"/>
    <w:rsid w:val="009B3E70"/>
    <w:rsid w:val="009B50D0"/>
    <w:rsid w:val="009B7BF2"/>
    <w:rsid w:val="009C2614"/>
    <w:rsid w:val="009C4DA5"/>
    <w:rsid w:val="009D0568"/>
    <w:rsid w:val="009D16AC"/>
    <w:rsid w:val="009D4566"/>
    <w:rsid w:val="009D48CB"/>
    <w:rsid w:val="009D5A48"/>
    <w:rsid w:val="009D756B"/>
    <w:rsid w:val="009E01A9"/>
    <w:rsid w:val="009E0563"/>
    <w:rsid w:val="009E0C73"/>
    <w:rsid w:val="009E2561"/>
    <w:rsid w:val="009E42AA"/>
    <w:rsid w:val="009E42DD"/>
    <w:rsid w:val="009E4A2B"/>
    <w:rsid w:val="009E5935"/>
    <w:rsid w:val="009E70AD"/>
    <w:rsid w:val="009F13E3"/>
    <w:rsid w:val="009F3B96"/>
    <w:rsid w:val="009F570E"/>
    <w:rsid w:val="00A013AD"/>
    <w:rsid w:val="00A02B5B"/>
    <w:rsid w:val="00A0580A"/>
    <w:rsid w:val="00A07F1E"/>
    <w:rsid w:val="00A10135"/>
    <w:rsid w:val="00A14418"/>
    <w:rsid w:val="00A15132"/>
    <w:rsid w:val="00A20A28"/>
    <w:rsid w:val="00A22117"/>
    <w:rsid w:val="00A23697"/>
    <w:rsid w:val="00A24746"/>
    <w:rsid w:val="00A24B76"/>
    <w:rsid w:val="00A26D40"/>
    <w:rsid w:val="00A272C9"/>
    <w:rsid w:val="00A32154"/>
    <w:rsid w:val="00A3290E"/>
    <w:rsid w:val="00A339AC"/>
    <w:rsid w:val="00A33A55"/>
    <w:rsid w:val="00A3446C"/>
    <w:rsid w:val="00A35908"/>
    <w:rsid w:val="00A35F4B"/>
    <w:rsid w:val="00A436EB"/>
    <w:rsid w:val="00A473AA"/>
    <w:rsid w:val="00A50F19"/>
    <w:rsid w:val="00A54078"/>
    <w:rsid w:val="00A541ED"/>
    <w:rsid w:val="00A57122"/>
    <w:rsid w:val="00A6045A"/>
    <w:rsid w:val="00A6094B"/>
    <w:rsid w:val="00A6347D"/>
    <w:rsid w:val="00A64124"/>
    <w:rsid w:val="00A64635"/>
    <w:rsid w:val="00A65A71"/>
    <w:rsid w:val="00A67BA7"/>
    <w:rsid w:val="00A70636"/>
    <w:rsid w:val="00A7237E"/>
    <w:rsid w:val="00A723DE"/>
    <w:rsid w:val="00A72E3E"/>
    <w:rsid w:val="00A77A81"/>
    <w:rsid w:val="00A77AD7"/>
    <w:rsid w:val="00A8141B"/>
    <w:rsid w:val="00A8244A"/>
    <w:rsid w:val="00A83521"/>
    <w:rsid w:val="00A84E14"/>
    <w:rsid w:val="00A85CE8"/>
    <w:rsid w:val="00A87FDB"/>
    <w:rsid w:val="00A906F3"/>
    <w:rsid w:val="00AA2578"/>
    <w:rsid w:val="00AA43EB"/>
    <w:rsid w:val="00AA5B19"/>
    <w:rsid w:val="00AB0E8A"/>
    <w:rsid w:val="00AB1AEB"/>
    <w:rsid w:val="00AB3061"/>
    <w:rsid w:val="00AB467D"/>
    <w:rsid w:val="00AC0BDF"/>
    <w:rsid w:val="00AC203D"/>
    <w:rsid w:val="00AC28B8"/>
    <w:rsid w:val="00AC5862"/>
    <w:rsid w:val="00AC71B7"/>
    <w:rsid w:val="00AD0E7B"/>
    <w:rsid w:val="00AD417B"/>
    <w:rsid w:val="00AD5CCD"/>
    <w:rsid w:val="00AD6D5B"/>
    <w:rsid w:val="00AD7B5B"/>
    <w:rsid w:val="00AE03C3"/>
    <w:rsid w:val="00AE0660"/>
    <w:rsid w:val="00AE23BD"/>
    <w:rsid w:val="00AE484D"/>
    <w:rsid w:val="00AE54F3"/>
    <w:rsid w:val="00AF3C91"/>
    <w:rsid w:val="00AF50BB"/>
    <w:rsid w:val="00AF51AC"/>
    <w:rsid w:val="00AF5768"/>
    <w:rsid w:val="00B0007E"/>
    <w:rsid w:val="00B01657"/>
    <w:rsid w:val="00B02BC6"/>
    <w:rsid w:val="00B03EF2"/>
    <w:rsid w:val="00B069BF"/>
    <w:rsid w:val="00B104B6"/>
    <w:rsid w:val="00B13050"/>
    <w:rsid w:val="00B13FEB"/>
    <w:rsid w:val="00B23168"/>
    <w:rsid w:val="00B25349"/>
    <w:rsid w:val="00B26EF5"/>
    <w:rsid w:val="00B2738A"/>
    <w:rsid w:val="00B27F3B"/>
    <w:rsid w:val="00B3082B"/>
    <w:rsid w:val="00B33FF1"/>
    <w:rsid w:val="00B35598"/>
    <w:rsid w:val="00B36B41"/>
    <w:rsid w:val="00B3746A"/>
    <w:rsid w:val="00B408CF"/>
    <w:rsid w:val="00B4462C"/>
    <w:rsid w:val="00B47328"/>
    <w:rsid w:val="00B4775F"/>
    <w:rsid w:val="00B47B06"/>
    <w:rsid w:val="00B51B04"/>
    <w:rsid w:val="00B5497D"/>
    <w:rsid w:val="00B575FA"/>
    <w:rsid w:val="00B57676"/>
    <w:rsid w:val="00B62EE3"/>
    <w:rsid w:val="00B64098"/>
    <w:rsid w:val="00B651F7"/>
    <w:rsid w:val="00B66C62"/>
    <w:rsid w:val="00B745E7"/>
    <w:rsid w:val="00B747E5"/>
    <w:rsid w:val="00B80E72"/>
    <w:rsid w:val="00B815E0"/>
    <w:rsid w:val="00B83BF0"/>
    <w:rsid w:val="00B843F5"/>
    <w:rsid w:val="00B862EC"/>
    <w:rsid w:val="00B86748"/>
    <w:rsid w:val="00B873DA"/>
    <w:rsid w:val="00B91354"/>
    <w:rsid w:val="00B937BB"/>
    <w:rsid w:val="00B94435"/>
    <w:rsid w:val="00B94ABB"/>
    <w:rsid w:val="00B97AA7"/>
    <w:rsid w:val="00BA023D"/>
    <w:rsid w:val="00BA1BD4"/>
    <w:rsid w:val="00BA3ECF"/>
    <w:rsid w:val="00BA3FC3"/>
    <w:rsid w:val="00BA638F"/>
    <w:rsid w:val="00BA6704"/>
    <w:rsid w:val="00BB053B"/>
    <w:rsid w:val="00BB2844"/>
    <w:rsid w:val="00BB3823"/>
    <w:rsid w:val="00BB3FC1"/>
    <w:rsid w:val="00BB4611"/>
    <w:rsid w:val="00BB5741"/>
    <w:rsid w:val="00BB6643"/>
    <w:rsid w:val="00BB70DF"/>
    <w:rsid w:val="00BC09C5"/>
    <w:rsid w:val="00BC2FC5"/>
    <w:rsid w:val="00BC5543"/>
    <w:rsid w:val="00BC61CC"/>
    <w:rsid w:val="00BD134F"/>
    <w:rsid w:val="00BD1730"/>
    <w:rsid w:val="00BD1A22"/>
    <w:rsid w:val="00BD26E2"/>
    <w:rsid w:val="00BD3AB4"/>
    <w:rsid w:val="00BD42D9"/>
    <w:rsid w:val="00BD4D51"/>
    <w:rsid w:val="00BD7B1D"/>
    <w:rsid w:val="00BE20BD"/>
    <w:rsid w:val="00BE289D"/>
    <w:rsid w:val="00BE4BD5"/>
    <w:rsid w:val="00BE5419"/>
    <w:rsid w:val="00BE7409"/>
    <w:rsid w:val="00BE7984"/>
    <w:rsid w:val="00BE7EB7"/>
    <w:rsid w:val="00C00464"/>
    <w:rsid w:val="00C00863"/>
    <w:rsid w:val="00C05A14"/>
    <w:rsid w:val="00C07E2F"/>
    <w:rsid w:val="00C07ECA"/>
    <w:rsid w:val="00C102F6"/>
    <w:rsid w:val="00C12FAC"/>
    <w:rsid w:val="00C134B9"/>
    <w:rsid w:val="00C156D0"/>
    <w:rsid w:val="00C218CF"/>
    <w:rsid w:val="00C239FE"/>
    <w:rsid w:val="00C26578"/>
    <w:rsid w:val="00C31B61"/>
    <w:rsid w:val="00C322F1"/>
    <w:rsid w:val="00C3300D"/>
    <w:rsid w:val="00C3316E"/>
    <w:rsid w:val="00C3485B"/>
    <w:rsid w:val="00C3594C"/>
    <w:rsid w:val="00C3685D"/>
    <w:rsid w:val="00C37309"/>
    <w:rsid w:val="00C373BE"/>
    <w:rsid w:val="00C40075"/>
    <w:rsid w:val="00C4074B"/>
    <w:rsid w:val="00C407DD"/>
    <w:rsid w:val="00C4173B"/>
    <w:rsid w:val="00C4231F"/>
    <w:rsid w:val="00C428A6"/>
    <w:rsid w:val="00C42F86"/>
    <w:rsid w:val="00C43036"/>
    <w:rsid w:val="00C4329E"/>
    <w:rsid w:val="00C45364"/>
    <w:rsid w:val="00C471F1"/>
    <w:rsid w:val="00C478A5"/>
    <w:rsid w:val="00C51570"/>
    <w:rsid w:val="00C51D56"/>
    <w:rsid w:val="00C52A7C"/>
    <w:rsid w:val="00C52CFF"/>
    <w:rsid w:val="00C57C4C"/>
    <w:rsid w:val="00C61030"/>
    <w:rsid w:val="00C6188D"/>
    <w:rsid w:val="00C62A21"/>
    <w:rsid w:val="00C62C3B"/>
    <w:rsid w:val="00C63863"/>
    <w:rsid w:val="00C64A57"/>
    <w:rsid w:val="00C659FC"/>
    <w:rsid w:val="00C65AC1"/>
    <w:rsid w:val="00C66C77"/>
    <w:rsid w:val="00C7138E"/>
    <w:rsid w:val="00C71632"/>
    <w:rsid w:val="00C723C5"/>
    <w:rsid w:val="00C7331D"/>
    <w:rsid w:val="00C74171"/>
    <w:rsid w:val="00C7490B"/>
    <w:rsid w:val="00C751C3"/>
    <w:rsid w:val="00C7621A"/>
    <w:rsid w:val="00C76BF0"/>
    <w:rsid w:val="00C80B35"/>
    <w:rsid w:val="00C81DD6"/>
    <w:rsid w:val="00C830FD"/>
    <w:rsid w:val="00C90D1D"/>
    <w:rsid w:val="00C91F5D"/>
    <w:rsid w:val="00C93347"/>
    <w:rsid w:val="00C93B25"/>
    <w:rsid w:val="00C9636D"/>
    <w:rsid w:val="00C97B1B"/>
    <w:rsid w:val="00CA174E"/>
    <w:rsid w:val="00CA2B79"/>
    <w:rsid w:val="00CA38AC"/>
    <w:rsid w:val="00CB2583"/>
    <w:rsid w:val="00CB2C88"/>
    <w:rsid w:val="00CB454A"/>
    <w:rsid w:val="00CB5E36"/>
    <w:rsid w:val="00CC1994"/>
    <w:rsid w:val="00CC25F7"/>
    <w:rsid w:val="00CC2B4E"/>
    <w:rsid w:val="00CC2D88"/>
    <w:rsid w:val="00CC32E6"/>
    <w:rsid w:val="00CC4586"/>
    <w:rsid w:val="00CC490C"/>
    <w:rsid w:val="00CC63FB"/>
    <w:rsid w:val="00CD08CE"/>
    <w:rsid w:val="00CD1D20"/>
    <w:rsid w:val="00CD3838"/>
    <w:rsid w:val="00CD7271"/>
    <w:rsid w:val="00CE11D4"/>
    <w:rsid w:val="00CE2FCC"/>
    <w:rsid w:val="00CE3608"/>
    <w:rsid w:val="00CF23FE"/>
    <w:rsid w:val="00CF2D60"/>
    <w:rsid w:val="00CF3EB1"/>
    <w:rsid w:val="00CF52AF"/>
    <w:rsid w:val="00CF5DA1"/>
    <w:rsid w:val="00CF61FD"/>
    <w:rsid w:val="00CF68A2"/>
    <w:rsid w:val="00D01BC2"/>
    <w:rsid w:val="00D03F50"/>
    <w:rsid w:val="00D073AB"/>
    <w:rsid w:val="00D11D91"/>
    <w:rsid w:val="00D12280"/>
    <w:rsid w:val="00D12D1B"/>
    <w:rsid w:val="00D15290"/>
    <w:rsid w:val="00D16841"/>
    <w:rsid w:val="00D203A0"/>
    <w:rsid w:val="00D2055C"/>
    <w:rsid w:val="00D213BF"/>
    <w:rsid w:val="00D22895"/>
    <w:rsid w:val="00D2489F"/>
    <w:rsid w:val="00D255B6"/>
    <w:rsid w:val="00D30382"/>
    <w:rsid w:val="00D31C65"/>
    <w:rsid w:val="00D43A82"/>
    <w:rsid w:val="00D44A4E"/>
    <w:rsid w:val="00D44CC7"/>
    <w:rsid w:val="00D45E4E"/>
    <w:rsid w:val="00D505F1"/>
    <w:rsid w:val="00D540C0"/>
    <w:rsid w:val="00D556E8"/>
    <w:rsid w:val="00D5622F"/>
    <w:rsid w:val="00D60891"/>
    <w:rsid w:val="00D60C4D"/>
    <w:rsid w:val="00D62CFF"/>
    <w:rsid w:val="00D6477F"/>
    <w:rsid w:val="00D64D78"/>
    <w:rsid w:val="00D65B71"/>
    <w:rsid w:val="00D70E9E"/>
    <w:rsid w:val="00D75F07"/>
    <w:rsid w:val="00D83BEA"/>
    <w:rsid w:val="00D85251"/>
    <w:rsid w:val="00D85F33"/>
    <w:rsid w:val="00D8750F"/>
    <w:rsid w:val="00D9002E"/>
    <w:rsid w:val="00D951E8"/>
    <w:rsid w:val="00D9627E"/>
    <w:rsid w:val="00D962D3"/>
    <w:rsid w:val="00D96CF9"/>
    <w:rsid w:val="00DA0415"/>
    <w:rsid w:val="00DA09F2"/>
    <w:rsid w:val="00DA163F"/>
    <w:rsid w:val="00DA4CE7"/>
    <w:rsid w:val="00DA5012"/>
    <w:rsid w:val="00DA66FC"/>
    <w:rsid w:val="00DB06CB"/>
    <w:rsid w:val="00DB30C8"/>
    <w:rsid w:val="00DB4161"/>
    <w:rsid w:val="00DB653D"/>
    <w:rsid w:val="00DB7944"/>
    <w:rsid w:val="00DB7FE5"/>
    <w:rsid w:val="00DC0BEA"/>
    <w:rsid w:val="00DC23CC"/>
    <w:rsid w:val="00DC5230"/>
    <w:rsid w:val="00DC5589"/>
    <w:rsid w:val="00DC77B6"/>
    <w:rsid w:val="00DD01F8"/>
    <w:rsid w:val="00DD185E"/>
    <w:rsid w:val="00DD2C29"/>
    <w:rsid w:val="00DD31C7"/>
    <w:rsid w:val="00DD3A06"/>
    <w:rsid w:val="00DD3D72"/>
    <w:rsid w:val="00DD5EBB"/>
    <w:rsid w:val="00DE00E3"/>
    <w:rsid w:val="00DE2D13"/>
    <w:rsid w:val="00DE550C"/>
    <w:rsid w:val="00DE5FE8"/>
    <w:rsid w:val="00DF0082"/>
    <w:rsid w:val="00DF0293"/>
    <w:rsid w:val="00DF0EDD"/>
    <w:rsid w:val="00DF277C"/>
    <w:rsid w:val="00DF59D4"/>
    <w:rsid w:val="00DF66CB"/>
    <w:rsid w:val="00DF6D5E"/>
    <w:rsid w:val="00DF6E3E"/>
    <w:rsid w:val="00E01732"/>
    <w:rsid w:val="00E01F91"/>
    <w:rsid w:val="00E02099"/>
    <w:rsid w:val="00E07AEE"/>
    <w:rsid w:val="00E10AFD"/>
    <w:rsid w:val="00E126A2"/>
    <w:rsid w:val="00E148C8"/>
    <w:rsid w:val="00E21DE4"/>
    <w:rsid w:val="00E21E55"/>
    <w:rsid w:val="00E31952"/>
    <w:rsid w:val="00E33983"/>
    <w:rsid w:val="00E33DF0"/>
    <w:rsid w:val="00E373C2"/>
    <w:rsid w:val="00E40645"/>
    <w:rsid w:val="00E43A55"/>
    <w:rsid w:val="00E447CB"/>
    <w:rsid w:val="00E47EEE"/>
    <w:rsid w:val="00E511F3"/>
    <w:rsid w:val="00E5451B"/>
    <w:rsid w:val="00E56053"/>
    <w:rsid w:val="00E565F6"/>
    <w:rsid w:val="00E57FE6"/>
    <w:rsid w:val="00E60620"/>
    <w:rsid w:val="00E60936"/>
    <w:rsid w:val="00E63F5B"/>
    <w:rsid w:val="00E66E24"/>
    <w:rsid w:val="00E67375"/>
    <w:rsid w:val="00E6783A"/>
    <w:rsid w:val="00E7062C"/>
    <w:rsid w:val="00E84D23"/>
    <w:rsid w:val="00E918F5"/>
    <w:rsid w:val="00E93A33"/>
    <w:rsid w:val="00E95E33"/>
    <w:rsid w:val="00E96167"/>
    <w:rsid w:val="00E97E2C"/>
    <w:rsid w:val="00EA16E7"/>
    <w:rsid w:val="00EA27A6"/>
    <w:rsid w:val="00EA34FC"/>
    <w:rsid w:val="00EA5F49"/>
    <w:rsid w:val="00EA63EE"/>
    <w:rsid w:val="00EB1A8D"/>
    <w:rsid w:val="00EB2DB9"/>
    <w:rsid w:val="00EB312F"/>
    <w:rsid w:val="00EB41FD"/>
    <w:rsid w:val="00EC5795"/>
    <w:rsid w:val="00EC6C35"/>
    <w:rsid w:val="00ED0D3A"/>
    <w:rsid w:val="00ED15D0"/>
    <w:rsid w:val="00ED2912"/>
    <w:rsid w:val="00ED5D47"/>
    <w:rsid w:val="00EE0441"/>
    <w:rsid w:val="00EE3576"/>
    <w:rsid w:val="00EE51F2"/>
    <w:rsid w:val="00EE5AF5"/>
    <w:rsid w:val="00EE6346"/>
    <w:rsid w:val="00EE665C"/>
    <w:rsid w:val="00EF3725"/>
    <w:rsid w:val="00EF422F"/>
    <w:rsid w:val="00EF4C86"/>
    <w:rsid w:val="00EF4F25"/>
    <w:rsid w:val="00F00815"/>
    <w:rsid w:val="00F01A60"/>
    <w:rsid w:val="00F02B00"/>
    <w:rsid w:val="00F03E09"/>
    <w:rsid w:val="00F044F1"/>
    <w:rsid w:val="00F04573"/>
    <w:rsid w:val="00F0668F"/>
    <w:rsid w:val="00F07AC0"/>
    <w:rsid w:val="00F104C6"/>
    <w:rsid w:val="00F10777"/>
    <w:rsid w:val="00F12FA4"/>
    <w:rsid w:val="00F16088"/>
    <w:rsid w:val="00F170A5"/>
    <w:rsid w:val="00F2086E"/>
    <w:rsid w:val="00F2092F"/>
    <w:rsid w:val="00F22139"/>
    <w:rsid w:val="00F241A4"/>
    <w:rsid w:val="00F24E3E"/>
    <w:rsid w:val="00F25A89"/>
    <w:rsid w:val="00F25D1D"/>
    <w:rsid w:val="00F2671D"/>
    <w:rsid w:val="00F3403E"/>
    <w:rsid w:val="00F3593D"/>
    <w:rsid w:val="00F3709B"/>
    <w:rsid w:val="00F40E88"/>
    <w:rsid w:val="00F414DE"/>
    <w:rsid w:val="00F5136A"/>
    <w:rsid w:val="00F52B06"/>
    <w:rsid w:val="00F53AB6"/>
    <w:rsid w:val="00F54E54"/>
    <w:rsid w:val="00F60881"/>
    <w:rsid w:val="00F6288F"/>
    <w:rsid w:val="00F66C3B"/>
    <w:rsid w:val="00F67272"/>
    <w:rsid w:val="00F67667"/>
    <w:rsid w:val="00F713FD"/>
    <w:rsid w:val="00F749E3"/>
    <w:rsid w:val="00F7527B"/>
    <w:rsid w:val="00F76405"/>
    <w:rsid w:val="00F76BEB"/>
    <w:rsid w:val="00F77B71"/>
    <w:rsid w:val="00F77D1D"/>
    <w:rsid w:val="00F77FAF"/>
    <w:rsid w:val="00F803AF"/>
    <w:rsid w:val="00F81992"/>
    <w:rsid w:val="00F821BB"/>
    <w:rsid w:val="00F923DD"/>
    <w:rsid w:val="00F927F6"/>
    <w:rsid w:val="00F92A45"/>
    <w:rsid w:val="00F94E3A"/>
    <w:rsid w:val="00F96F0A"/>
    <w:rsid w:val="00FA0FDF"/>
    <w:rsid w:val="00FA1388"/>
    <w:rsid w:val="00FA13AC"/>
    <w:rsid w:val="00FA4B16"/>
    <w:rsid w:val="00FA67CA"/>
    <w:rsid w:val="00FA7BB6"/>
    <w:rsid w:val="00FA7EB7"/>
    <w:rsid w:val="00FB2F32"/>
    <w:rsid w:val="00FB3486"/>
    <w:rsid w:val="00FB36D0"/>
    <w:rsid w:val="00FC0F4A"/>
    <w:rsid w:val="00FC756B"/>
    <w:rsid w:val="00FD2066"/>
    <w:rsid w:val="00FD3C4E"/>
    <w:rsid w:val="00FD4EB3"/>
    <w:rsid w:val="00FD7476"/>
    <w:rsid w:val="00FE4D87"/>
    <w:rsid w:val="00FE55CF"/>
    <w:rsid w:val="00FE56E6"/>
    <w:rsid w:val="00FE5D5D"/>
    <w:rsid w:val="00FE60F5"/>
    <w:rsid w:val="00FE67A5"/>
    <w:rsid w:val="00FF3D57"/>
    <w:rsid w:val="00FF40FF"/>
    <w:rsid w:val="00FF5C26"/>
    <w:rsid w:val="00FF5DE5"/>
    <w:rsid w:val="00FF6548"/>
    <w:rsid w:val="00FF69B7"/>
  </w:rsids>
  <m:mathPr>
    <m:mathFont m:val="Cambria Math"/>
    <m:brkBin m:val="before"/>
    <m:brkBinSub m:val="--"/>
    <m:smallFrac/>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45057" style="mso-position-vertical-relative:line" fill="f" fillcolor="none [3209]" strokecolor="none [3209]">
      <v:fill color="none [3209]" on="f"/>
      <v:stroke color="none [3209]" weight="1.75pt"/>
      <v:shadow color="none [1609]" opacity=".5" offse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nl-NL" w:eastAsia="nl-NL"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Normal Indent" w:uiPriority="99"/>
    <w:lsdException w:name="header" w:uiPriority="99"/>
    <w:lsdException w:name="footer" w:uiPriority="99"/>
    <w:lsdException w:name="table of figures" w:uiPriority="99"/>
    <w:lsdException w:name="List Bullet" w:uiPriority="99"/>
    <w:lsdException w:name="List Number" w:uiPriority="99"/>
    <w:lsdException w:name="List Bullet 2" w:uiPriority="99"/>
    <w:lsdException w:name="List Bullet 3" w:uiPriority="99"/>
    <w:lsdException w:name="List Number 2" w:uiPriority="99"/>
    <w:lsdException w:name="List Number 3" w:uiPriority="99"/>
    <w:lsdException w:name="Title" w:uiPriority="10" w:qFormat="1"/>
    <w:lsdException w:name="Default Paragraph Font" w:uiPriority="1"/>
    <w:lsdException w:name="Subtitle" w:uiPriority="11" w:qFormat="1"/>
    <w:lsdException w:name="Hyperlink" w:uiPriority="99"/>
    <w:lsdException w:name="No List" w:uiPriority="99"/>
    <w:lsdException w:name="List Paragraph" w:uiPriority="34" w:qFormat="1"/>
    <w:lsdException w:name="Quote" w:uiPriority="29" w:qFormat="1"/>
    <w:lsdException w:name="TOC Heading" w:uiPriority="39"/>
  </w:latentStyles>
  <w:style w:type="paragraph" w:default="1" w:styleId="Standaard">
    <w:name w:val="Normal"/>
    <w:qFormat/>
    <w:rsid w:val="008F4A82"/>
    <w:pPr>
      <w:spacing w:after="260" w:line="240" w:lineRule="atLeast"/>
    </w:pPr>
    <w:rPr>
      <w:rFonts w:ascii="Verdana" w:hAnsi="Verdana"/>
      <w:sz w:val="18"/>
      <w:lang w:val="en-GB" w:eastAsia="en-US"/>
    </w:rPr>
  </w:style>
  <w:style w:type="paragraph" w:styleId="Kop1">
    <w:name w:val="heading 1"/>
    <w:basedOn w:val="Standaard"/>
    <w:next w:val="Standaard"/>
    <w:link w:val="Kop1Char"/>
    <w:uiPriority w:val="9"/>
    <w:qFormat/>
    <w:rsid w:val="003101BD"/>
    <w:pPr>
      <w:keepNext/>
      <w:keepLines/>
      <w:pageBreakBefore/>
      <w:numPr>
        <w:numId w:val="1"/>
      </w:numPr>
      <w:spacing w:line="240" w:lineRule="auto"/>
      <w:ind w:left="794" w:hanging="794"/>
      <w:outlineLvl w:val="0"/>
    </w:pPr>
    <w:rPr>
      <w:rFonts w:eastAsiaTheme="majorEastAsia" w:cstheme="majorBidi"/>
      <w:b/>
      <w:bCs/>
      <w:spacing w:val="22"/>
      <w:sz w:val="28"/>
      <w:szCs w:val="32"/>
    </w:rPr>
  </w:style>
  <w:style w:type="paragraph" w:styleId="Kop2">
    <w:name w:val="heading 2"/>
    <w:basedOn w:val="Kop1"/>
    <w:next w:val="Standaard"/>
    <w:link w:val="Kop2Char"/>
    <w:uiPriority w:val="9"/>
    <w:unhideWhenUsed/>
    <w:qFormat/>
    <w:rsid w:val="008F4A82"/>
    <w:pPr>
      <w:pageBreakBefore w:val="0"/>
      <w:numPr>
        <w:ilvl w:val="1"/>
      </w:numPr>
      <w:spacing w:before="360"/>
      <w:ind w:left="794" w:hanging="794"/>
      <w:outlineLvl w:val="1"/>
    </w:pPr>
    <w:rPr>
      <w:bCs w:val="0"/>
      <w:sz w:val="22"/>
      <w:szCs w:val="26"/>
    </w:rPr>
  </w:style>
  <w:style w:type="paragraph" w:styleId="Kop3">
    <w:name w:val="heading 3"/>
    <w:basedOn w:val="Standaard"/>
    <w:next w:val="Standaard"/>
    <w:link w:val="Kop3Char"/>
    <w:uiPriority w:val="9"/>
    <w:unhideWhenUsed/>
    <w:qFormat/>
    <w:rsid w:val="00325516"/>
    <w:pPr>
      <w:keepNext/>
      <w:keepLines/>
      <w:numPr>
        <w:ilvl w:val="2"/>
        <w:numId w:val="1"/>
      </w:numPr>
      <w:spacing w:before="240" w:after="60"/>
      <w:ind w:left="794" w:hanging="794"/>
      <w:outlineLvl w:val="2"/>
    </w:pPr>
    <w:rPr>
      <w:rFonts w:eastAsiaTheme="majorEastAsia" w:cstheme="majorBidi"/>
      <w:b/>
      <w:bCs/>
    </w:rPr>
  </w:style>
  <w:style w:type="paragraph" w:styleId="Kop4">
    <w:name w:val="heading 4"/>
    <w:basedOn w:val="Standaard"/>
    <w:next w:val="Standaard"/>
    <w:link w:val="Kop4Char"/>
    <w:uiPriority w:val="9"/>
    <w:unhideWhenUsed/>
    <w:qFormat/>
    <w:rsid w:val="00325516"/>
    <w:pPr>
      <w:keepNext/>
      <w:keepLines/>
      <w:spacing w:before="200" w:after="60"/>
      <w:outlineLvl w:val="3"/>
    </w:pPr>
    <w:rPr>
      <w:rFonts w:eastAsiaTheme="majorEastAsia" w:cstheme="majorBidi"/>
      <w:bCs/>
      <w:i/>
      <w:iCs/>
    </w:rPr>
  </w:style>
  <w:style w:type="paragraph" w:styleId="Kop5">
    <w:name w:val="heading 5"/>
    <w:basedOn w:val="Kop4"/>
    <w:next w:val="Standaard"/>
    <w:link w:val="Kop5Char"/>
    <w:uiPriority w:val="9"/>
    <w:unhideWhenUsed/>
    <w:qFormat/>
    <w:rsid w:val="001F13F3"/>
    <w:pPr>
      <w:outlineLvl w:val="4"/>
    </w:pPr>
    <w:rPr>
      <w:i w:val="0"/>
    </w:rPr>
  </w:style>
  <w:style w:type="paragraph" w:styleId="Kop6">
    <w:name w:val="heading 6"/>
    <w:basedOn w:val="Standaard"/>
    <w:next w:val="Standaard"/>
    <w:link w:val="Kop6Char"/>
    <w:uiPriority w:val="9"/>
    <w:unhideWhenUsed/>
    <w:qFormat/>
    <w:rsid w:val="004D172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4D172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4D172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unhideWhenUsed/>
    <w:qFormat/>
    <w:rsid w:val="004D172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SNKopinhoudsopgave">
    <w:name w:val="SN_Kop inhoudsopgave"/>
    <w:basedOn w:val="Standaard"/>
    <w:next w:val="Standaard"/>
    <w:rsid w:val="00304DF3"/>
    <w:pPr>
      <w:pageBreakBefore/>
    </w:pPr>
    <w:rPr>
      <w:b/>
      <w:kern w:val="32"/>
      <w:sz w:val="28"/>
    </w:rPr>
  </w:style>
  <w:style w:type="paragraph" w:customStyle="1" w:styleId="SNTabelopsomming">
    <w:name w:val="SN_Tabelopsomming"/>
    <w:basedOn w:val="SNStandaard"/>
    <w:qFormat/>
    <w:rsid w:val="00564F16"/>
    <w:pPr>
      <w:numPr>
        <w:numId w:val="3"/>
      </w:numPr>
      <w:spacing w:before="60" w:after="140"/>
      <w:ind w:left="714" w:hanging="357"/>
      <w:contextualSpacing/>
    </w:pPr>
    <w:rPr>
      <w:sz w:val="16"/>
      <w:lang w:val="en-US"/>
    </w:rPr>
  </w:style>
  <w:style w:type="paragraph" w:customStyle="1" w:styleId="SNTabeltekst">
    <w:name w:val="SN_Tabeltekst"/>
    <w:basedOn w:val="SNStandaard"/>
    <w:qFormat/>
    <w:rsid w:val="00564F16"/>
    <w:pPr>
      <w:spacing w:before="60" w:after="140"/>
    </w:pPr>
    <w:rPr>
      <w:sz w:val="16"/>
    </w:rPr>
  </w:style>
  <w:style w:type="character" w:styleId="Paginanummer">
    <w:name w:val="page number"/>
    <w:rsid w:val="009D5A48"/>
    <w:rPr>
      <w:rFonts w:ascii="Verdana" w:hAnsi="Verdana"/>
      <w:dstrike w:val="0"/>
      <w:sz w:val="16"/>
      <w:vertAlign w:val="baseline"/>
    </w:rPr>
  </w:style>
  <w:style w:type="paragraph" w:styleId="Inhopg3">
    <w:name w:val="toc 3"/>
    <w:basedOn w:val="Standaard"/>
    <w:next w:val="Standaard"/>
    <w:autoRedefine/>
    <w:uiPriority w:val="39"/>
    <w:rsid w:val="00DF6D5E"/>
    <w:pPr>
      <w:ind w:left="360"/>
    </w:pPr>
  </w:style>
  <w:style w:type="paragraph" w:styleId="Inhopg1">
    <w:name w:val="toc 1"/>
    <w:basedOn w:val="Standaard"/>
    <w:next w:val="Standaard"/>
    <w:uiPriority w:val="39"/>
    <w:rsid w:val="00AD7B5B"/>
    <w:pPr>
      <w:tabs>
        <w:tab w:val="left" w:pos="357"/>
        <w:tab w:val="right" w:leader="dot" w:pos="9072"/>
      </w:tabs>
      <w:spacing w:before="240"/>
      <w:ind w:left="357" w:right="1134" w:hanging="357"/>
    </w:pPr>
    <w:rPr>
      <w:b/>
    </w:rPr>
  </w:style>
  <w:style w:type="paragraph" w:styleId="Inhopg2">
    <w:name w:val="toc 2"/>
    <w:basedOn w:val="Standaard"/>
    <w:next w:val="Standaard"/>
    <w:autoRedefine/>
    <w:uiPriority w:val="39"/>
    <w:rsid w:val="00AD7B5B"/>
    <w:pPr>
      <w:tabs>
        <w:tab w:val="left" w:pos="851"/>
        <w:tab w:val="right" w:leader="dot" w:pos="9072"/>
      </w:tabs>
      <w:spacing w:after="120"/>
      <w:ind w:left="845" w:right="1134" w:hanging="488"/>
    </w:pPr>
  </w:style>
  <w:style w:type="paragraph" w:styleId="Inhopg4">
    <w:name w:val="toc 4"/>
    <w:basedOn w:val="Standaard"/>
    <w:next w:val="Standaard"/>
    <w:autoRedefine/>
    <w:semiHidden/>
    <w:rsid w:val="00DF6D5E"/>
    <w:pPr>
      <w:ind w:left="540"/>
    </w:pPr>
  </w:style>
  <w:style w:type="paragraph" w:styleId="Inhopg5">
    <w:name w:val="toc 5"/>
    <w:basedOn w:val="Standaard"/>
    <w:next w:val="Standaard"/>
    <w:autoRedefine/>
    <w:semiHidden/>
    <w:rsid w:val="00DF6D5E"/>
    <w:pPr>
      <w:ind w:left="720"/>
    </w:pPr>
  </w:style>
  <w:style w:type="paragraph" w:styleId="Inhopg6">
    <w:name w:val="toc 6"/>
    <w:basedOn w:val="Standaard"/>
    <w:next w:val="Standaard"/>
    <w:autoRedefine/>
    <w:semiHidden/>
    <w:rsid w:val="00DF6D5E"/>
    <w:pPr>
      <w:ind w:left="900"/>
    </w:pPr>
  </w:style>
  <w:style w:type="paragraph" w:styleId="Inhopg7">
    <w:name w:val="toc 7"/>
    <w:basedOn w:val="Standaard"/>
    <w:next w:val="Standaard"/>
    <w:autoRedefine/>
    <w:semiHidden/>
    <w:rsid w:val="00DF6D5E"/>
    <w:pPr>
      <w:ind w:left="1080"/>
    </w:pPr>
  </w:style>
  <w:style w:type="paragraph" w:styleId="Inhopg8">
    <w:name w:val="toc 8"/>
    <w:basedOn w:val="Standaard"/>
    <w:next w:val="Standaard"/>
    <w:autoRedefine/>
    <w:semiHidden/>
    <w:rsid w:val="00DF6D5E"/>
    <w:pPr>
      <w:ind w:left="1260"/>
    </w:pPr>
  </w:style>
  <w:style w:type="paragraph" w:styleId="Inhopg9">
    <w:name w:val="toc 9"/>
    <w:basedOn w:val="Standaard"/>
    <w:next w:val="Standaard"/>
    <w:autoRedefine/>
    <w:semiHidden/>
    <w:rsid w:val="00DF6D5E"/>
    <w:pPr>
      <w:ind w:left="1440"/>
    </w:pPr>
  </w:style>
  <w:style w:type="paragraph" w:customStyle="1" w:styleId="SNOpsomming2">
    <w:name w:val="SN_Opsomming_2"/>
    <w:basedOn w:val="SNOpsomming"/>
    <w:qFormat/>
    <w:rsid w:val="00CF61FD"/>
    <w:pPr>
      <w:numPr>
        <w:numId w:val="4"/>
      </w:numPr>
      <w:ind w:left="1071" w:hanging="357"/>
    </w:pPr>
  </w:style>
  <w:style w:type="character" w:customStyle="1" w:styleId="Kop3Char">
    <w:name w:val="Kop 3 Char"/>
    <w:basedOn w:val="Standaardalinea-lettertype"/>
    <w:link w:val="Kop3"/>
    <w:uiPriority w:val="9"/>
    <w:rsid w:val="00325516"/>
    <w:rPr>
      <w:rFonts w:ascii="Verdana" w:eastAsiaTheme="majorEastAsia" w:hAnsi="Verdana" w:cstheme="majorBidi"/>
      <w:b/>
      <w:bCs/>
      <w:sz w:val="18"/>
      <w:lang w:val="en-GB" w:eastAsia="en-US"/>
    </w:rPr>
  </w:style>
  <w:style w:type="character" w:customStyle="1" w:styleId="Kop5Char">
    <w:name w:val="Kop 5 Char"/>
    <w:basedOn w:val="Standaardalinea-lettertype"/>
    <w:link w:val="Kop5"/>
    <w:uiPriority w:val="9"/>
    <w:rsid w:val="001F13F3"/>
    <w:rPr>
      <w:rFonts w:ascii="Verdana" w:eastAsiaTheme="majorEastAsia" w:hAnsi="Verdana" w:cstheme="majorBidi"/>
      <w:bCs/>
      <w:iCs/>
      <w:sz w:val="18"/>
      <w:lang w:eastAsia="en-US"/>
    </w:rPr>
  </w:style>
  <w:style w:type="paragraph" w:styleId="Revisie">
    <w:name w:val="Revision"/>
    <w:hidden/>
    <w:rsid w:val="00BA023D"/>
    <w:rPr>
      <w:rFonts w:ascii="Verdana" w:hAnsi="Verdana"/>
      <w:spacing w:val="10"/>
      <w:sz w:val="18"/>
      <w:lang w:eastAsia="en-US"/>
    </w:rPr>
  </w:style>
  <w:style w:type="paragraph" w:customStyle="1" w:styleId="SNVoettekst">
    <w:name w:val="SN_Voettekst"/>
    <w:basedOn w:val="SNStandaard"/>
    <w:qFormat/>
    <w:rsid w:val="00F803AF"/>
    <w:pPr>
      <w:tabs>
        <w:tab w:val="center" w:pos="4536"/>
        <w:tab w:val="right" w:pos="9072"/>
      </w:tabs>
      <w:spacing w:after="0"/>
    </w:pPr>
    <w:rPr>
      <w:sz w:val="16"/>
    </w:rPr>
  </w:style>
  <w:style w:type="character" w:customStyle="1" w:styleId="Kop2Char">
    <w:name w:val="Kop 2 Char"/>
    <w:basedOn w:val="Standaardalinea-lettertype"/>
    <w:link w:val="Kop2"/>
    <w:uiPriority w:val="9"/>
    <w:rsid w:val="008F4A82"/>
    <w:rPr>
      <w:rFonts w:ascii="Verdana" w:eastAsiaTheme="majorEastAsia" w:hAnsi="Verdana" w:cstheme="majorBidi"/>
      <w:b/>
      <w:spacing w:val="22"/>
      <w:sz w:val="22"/>
      <w:szCs w:val="26"/>
      <w:lang w:val="en-GB" w:eastAsia="en-US"/>
    </w:rPr>
  </w:style>
  <w:style w:type="character" w:customStyle="1" w:styleId="Kop1Char">
    <w:name w:val="Kop 1 Char"/>
    <w:basedOn w:val="Standaardalinea-lettertype"/>
    <w:link w:val="Kop1"/>
    <w:uiPriority w:val="9"/>
    <w:rsid w:val="003101BD"/>
    <w:rPr>
      <w:rFonts w:ascii="Verdana" w:eastAsiaTheme="majorEastAsia" w:hAnsi="Verdana" w:cstheme="majorBidi"/>
      <w:b/>
      <w:bCs/>
      <w:spacing w:val="22"/>
      <w:sz w:val="28"/>
      <w:szCs w:val="32"/>
      <w:lang w:val="en-GB" w:eastAsia="en-US"/>
    </w:rPr>
  </w:style>
  <w:style w:type="character" w:customStyle="1" w:styleId="Kop6Char">
    <w:name w:val="Kop 6 Char"/>
    <w:basedOn w:val="Standaardalinea-lettertype"/>
    <w:link w:val="Kop6"/>
    <w:uiPriority w:val="9"/>
    <w:rsid w:val="004D172C"/>
    <w:rPr>
      <w:rFonts w:asciiTheme="majorHAnsi" w:eastAsiaTheme="majorEastAsia" w:hAnsiTheme="majorHAnsi" w:cstheme="majorBidi"/>
      <w:i/>
      <w:iCs/>
      <w:color w:val="243F60" w:themeColor="accent1" w:themeShade="7F"/>
      <w:sz w:val="18"/>
      <w:lang w:val="en-GB" w:eastAsia="en-US"/>
    </w:rPr>
  </w:style>
  <w:style w:type="character" w:customStyle="1" w:styleId="Kop7Char">
    <w:name w:val="Kop 7 Char"/>
    <w:basedOn w:val="Standaardalinea-lettertype"/>
    <w:link w:val="Kop7"/>
    <w:uiPriority w:val="9"/>
    <w:rsid w:val="004D172C"/>
    <w:rPr>
      <w:rFonts w:asciiTheme="majorHAnsi" w:eastAsiaTheme="majorEastAsia" w:hAnsiTheme="majorHAnsi" w:cstheme="majorBidi"/>
      <w:i/>
      <w:iCs/>
      <w:color w:val="404040" w:themeColor="text1" w:themeTint="BF"/>
      <w:sz w:val="18"/>
      <w:lang w:val="en-GB" w:eastAsia="en-US"/>
    </w:rPr>
  </w:style>
  <w:style w:type="character" w:customStyle="1" w:styleId="Kop8Char">
    <w:name w:val="Kop 8 Char"/>
    <w:basedOn w:val="Standaardalinea-lettertype"/>
    <w:link w:val="Kop8"/>
    <w:uiPriority w:val="9"/>
    <w:rsid w:val="004D172C"/>
    <w:rPr>
      <w:rFonts w:asciiTheme="majorHAnsi" w:eastAsiaTheme="majorEastAsia" w:hAnsiTheme="majorHAnsi" w:cstheme="majorBidi"/>
      <w:color w:val="404040" w:themeColor="text1" w:themeTint="BF"/>
      <w:sz w:val="20"/>
      <w:szCs w:val="20"/>
      <w:lang w:val="en-GB" w:eastAsia="en-US"/>
    </w:rPr>
  </w:style>
  <w:style w:type="character" w:customStyle="1" w:styleId="Kop9Char">
    <w:name w:val="Kop 9 Char"/>
    <w:basedOn w:val="Standaardalinea-lettertype"/>
    <w:link w:val="Kop9"/>
    <w:uiPriority w:val="9"/>
    <w:rsid w:val="004D172C"/>
    <w:rPr>
      <w:rFonts w:asciiTheme="majorHAnsi" w:eastAsiaTheme="majorEastAsia" w:hAnsiTheme="majorHAnsi" w:cstheme="majorBidi"/>
      <w:i/>
      <w:iCs/>
      <w:color w:val="404040" w:themeColor="text1" w:themeTint="BF"/>
      <w:sz w:val="20"/>
      <w:szCs w:val="20"/>
      <w:lang w:val="en-GB" w:eastAsia="en-US"/>
    </w:rPr>
  </w:style>
  <w:style w:type="character" w:customStyle="1" w:styleId="Kop4Char">
    <w:name w:val="Kop 4 Char"/>
    <w:basedOn w:val="Standaardalinea-lettertype"/>
    <w:link w:val="Kop4"/>
    <w:uiPriority w:val="9"/>
    <w:rsid w:val="00325516"/>
    <w:rPr>
      <w:rFonts w:ascii="Verdana" w:eastAsiaTheme="majorEastAsia" w:hAnsi="Verdana" w:cstheme="majorBidi"/>
      <w:bCs/>
      <w:i/>
      <w:iCs/>
      <w:sz w:val="18"/>
      <w:lang w:eastAsia="en-US"/>
    </w:rPr>
  </w:style>
  <w:style w:type="paragraph" w:customStyle="1" w:styleId="SNBriefhoofd">
    <w:name w:val="SN_Briefhoofd"/>
    <w:basedOn w:val="Standaard"/>
    <w:qFormat/>
    <w:rsid w:val="00F803AF"/>
    <w:rPr>
      <w:sz w:val="14"/>
      <w:szCs w:val="18"/>
    </w:rPr>
  </w:style>
  <w:style w:type="paragraph" w:customStyle="1" w:styleId="SNKenmerken">
    <w:name w:val="SN_Kenmerken"/>
    <w:basedOn w:val="Standaard"/>
    <w:qFormat/>
    <w:rsid w:val="00F803AF"/>
    <w:pPr>
      <w:tabs>
        <w:tab w:val="left" w:pos="1418"/>
      </w:tabs>
      <w:spacing w:line="260" w:lineRule="atLeast"/>
    </w:pPr>
    <w:rPr>
      <w:sz w:val="16"/>
      <w:szCs w:val="18"/>
    </w:rPr>
  </w:style>
  <w:style w:type="paragraph" w:customStyle="1" w:styleId="SNStandaard">
    <w:name w:val="SN_Standaard"/>
    <w:basedOn w:val="Standaard"/>
    <w:qFormat/>
    <w:rsid w:val="00F803AF"/>
    <w:pPr>
      <w:spacing w:line="260" w:lineRule="atLeast"/>
    </w:pPr>
    <w:rPr>
      <w:szCs w:val="18"/>
    </w:rPr>
  </w:style>
  <w:style w:type="paragraph" w:customStyle="1" w:styleId="SNNAW">
    <w:name w:val="SN_NAW"/>
    <w:basedOn w:val="SNStandaard"/>
    <w:rsid w:val="00F803AF"/>
    <w:pPr>
      <w:keepNext/>
      <w:keepLines/>
      <w:suppressAutoHyphens/>
      <w:spacing w:after="0" w:line="260" w:lineRule="exact"/>
    </w:pPr>
  </w:style>
  <w:style w:type="paragraph" w:customStyle="1" w:styleId="SNOpsomming">
    <w:name w:val="SN_Opsomming"/>
    <w:basedOn w:val="SNStandaard"/>
    <w:qFormat/>
    <w:rsid w:val="00D505F1"/>
    <w:pPr>
      <w:numPr>
        <w:numId w:val="2"/>
      </w:numPr>
      <w:ind w:left="714" w:hanging="357"/>
      <w:contextualSpacing/>
    </w:pPr>
  </w:style>
  <w:style w:type="paragraph" w:styleId="Ondertitel">
    <w:name w:val="Subtitle"/>
    <w:basedOn w:val="Standaard"/>
    <w:next w:val="Standaard"/>
    <w:link w:val="OndertitelChar"/>
    <w:uiPriority w:val="11"/>
    <w:qFormat/>
    <w:rsid w:val="00FA4B16"/>
    <w:pPr>
      <w:numPr>
        <w:ilvl w:val="1"/>
      </w:numPr>
    </w:pPr>
    <w:rPr>
      <w:rFonts w:eastAsiaTheme="majorEastAsia" w:cstheme="majorBidi"/>
      <w:b/>
      <w:i/>
      <w:iCs/>
      <w:sz w:val="28"/>
    </w:rPr>
  </w:style>
  <w:style w:type="character" w:customStyle="1" w:styleId="OndertitelChar">
    <w:name w:val="Ondertitel Char"/>
    <w:basedOn w:val="Standaardalinea-lettertype"/>
    <w:link w:val="Ondertitel"/>
    <w:uiPriority w:val="11"/>
    <w:rsid w:val="00FA4B16"/>
    <w:rPr>
      <w:rFonts w:ascii="Verdana" w:eastAsiaTheme="majorEastAsia" w:hAnsi="Verdana" w:cstheme="majorBidi"/>
      <w:b/>
      <w:i/>
      <w:iCs/>
      <w:sz w:val="28"/>
      <w:lang w:eastAsia="en-US"/>
    </w:rPr>
  </w:style>
  <w:style w:type="paragraph" w:styleId="Titel">
    <w:name w:val="Title"/>
    <w:basedOn w:val="Standaard"/>
    <w:next w:val="Standaard"/>
    <w:link w:val="TitelChar"/>
    <w:uiPriority w:val="10"/>
    <w:qFormat/>
    <w:rsid w:val="00FA4B16"/>
    <w:pPr>
      <w:spacing w:after="300" w:line="240" w:lineRule="auto"/>
      <w:contextualSpacing/>
    </w:pPr>
    <w:rPr>
      <w:rFonts w:eastAsiaTheme="majorEastAsia" w:cstheme="majorBidi"/>
      <w:b/>
      <w:spacing w:val="5"/>
      <w:kern w:val="28"/>
      <w:sz w:val="36"/>
      <w:szCs w:val="52"/>
    </w:rPr>
  </w:style>
  <w:style w:type="character" w:customStyle="1" w:styleId="TitelChar">
    <w:name w:val="Titel Char"/>
    <w:basedOn w:val="Standaardalinea-lettertype"/>
    <w:link w:val="Titel"/>
    <w:uiPriority w:val="10"/>
    <w:rsid w:val="00FA4B16"/>
    <w:rPr>
      <w:rFonts w:ascii="Verdana" w:eastAsiaTheme="majorEastAsia" w:hAnsi="Verdana" w:cstheme="majorBidi"/>
      <w:b/>
      <w:spacing w:val="5"/>
      <w:kern w:val="28"/>
      <w:sz w:val="36"/>
      <w:szCs w:val="52"/>
      <w:lang w:eastAsia="en-US"/>
    </w:rPr>
  </w:style>
  <w:style w:type="paragraph" w:styleId="Ballontekst">
    <w:name w:val="Balloon Text"/>
    <w:basedOn w:val="Standaard"/>
    <w:link w:val="BallontekstChar"/>
    <w:rsid w:val="00C134B9"/>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rsid w:val="00C134B9"/>
    <w:rPr>
      <w:rFonts w:ascii="Tahoma" w:hAnsi="Tahoma" w:cs="Tahoma"/>
      <w:sz w:val="16"/>
      <w:szCs w:val="16"/>
      <w:lang w:eastAsia="en-US"/>
    </w:rPr>
  </w:style>
  <w:style w:type="paragraph" w:styleId="Koptekst">
    <w:name w:val="header"/>
    <w:basedOn w:val="Standaard"/>
    <w:link w:val="KoptekstChar"/>
    <w:uiPriority w:val="99"/>
    <w:rsid w:val="009D5A48"/>
    <w:pPr>
      <w:tabs>
        <w:tab w:val="center" w:pos="4536"/>
        <w:tab w:val="right" w:pos="9072"/>
      </w:tabs>
      <w:spacing w:after="0" w:line="240" w:lineRule="auto"/>
    </w:pPr>
    <w:rPr>
      <w:sz w:val="16"/>
    </w:rPr>
  </w:style>
  <w:style w:type="character" w:customStyle="1" w:styleId="KoptekstChar">
    <w:name w:val="Koptekst Char"/>
    <w:basedOn w:val="Standaardalinea-lettertype"/>
    <w:link w:val="Koptekst"/>
    <w:uiPriority w:val="99"/>
    <w:rsid w:val="009D5A48"/>
    <w:rPr>
      <w:rFonts w:ascii="Verdana" w:hAnsi="Verdana"/>
      <w:sz w:val="16"/>
      <w:lang w:eastAsia="en-US"/>
    </w:rPr>
  </w:style>
  <w:style w:type="paragraph" w:styleId="Voettekst">
    <w:name w:val="footer"/>
    <w:basedOn w:val="Standaard"/>
    <w:link w:val="VoettekstChar"/>
    <w:uiPriority w:val="99"/>
    <w:rsid w:val="00C134B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134B9"/>
    <w:rPr>
      <w:rFonts w:ascii="Verdana" w:hAnsi="Verdana"/>
      <w:sz w:val="18"/>
      <w:lang w:eastAsia="en-US"/>
    </w:rPr>
  </w:style>
  <w:style w:type="character" w:styleId="Hyperlink">
    <w:name w:val="Hyperlink"/>
    <w:basedOn w:val="Standaardalinea-lettertype"/>
    <w:uiPriority w:val="99"/>
    <w:unhideWhenUsed/>
    <w:rsid w:val="00B03EF2"/>
    <w:rPr>
      <w:color w:val="0000FF" w:themeColor="hyperlink"/>
      <w:u w:val="single"/>
    </w:rPr>
  </w:style>
  <w:style w:type="paragraph" w:styleId="Voetnoottekst">
    <w:name w:val="footnote text"/>
    <w:basedOn w:val="Standaard"/>
    <w:link w:val="VoetnoottekstChar"/>
    <w:rsid w:val="00483FBB"/>
    <w:pPr>
      <w:tabs>
        <w:tab w:val="left" w:pos="357"/>
      </w:tabs>
      <w:spacing w:after="0" w:line="240" w:lineRule="auto"/>
      <w:ind w:left="357" w:hanging="357"/>
    </w:pPr>
    <w:rPr>
      <w:sz w:val="20"/>
      <w:szCs w:val="20"/>
    </w:rPr>
  </w:style>
  <w:style w:type="paragraph" w:customStyle="1" w:styleId="SNOpsomming123">
    <w:name w:val="SN_Opsomming 123"/>
    <w:basedOn w:val="SNStandaard"/>
    <w:qFormat/>
    <w:rsid w:val="00066F3C"/>
    <w:pPr>
      <w:numPr>
        <w:numId w:val="5"/>
      </w:numPr>
      <w:ind w:left="714" w:hanging="357"/>
      <w:contextualSpacing/>
    </w:pPr>
  </w:style>
  <w:style w:type="paragraph" w:customStyle="1" w:styleId="SNOpsommingabc">
    <w:name w:val="SN_Opsomming abc"/>
    <w:basedOn w:val="SNStandaard"/>
    <w:qFormat/>
    <w:rsid w:val="00066F3C"/>
    <w:pPr>
      <w:numPr>
        <w:numId w:val="6"/>
      </w:numPr>
      <w:ind w:left="1071" w:hanging="357"/>
      <w:contextualSpacing/>
    </w:pPr>
  </w:style>
  <w:style w:type="character" w:customStyle="1" w:styleId="VoetnoottekstChar">
    <w:name w:val="Voetnoottekst Char"/>
    <w:basedOn w:val="Standaardalinea-lettertype"/>
    <w:link w:val="Voetnoottekst"/>
    <w:rsid w:val="00483FBB"/>
    <w:rPr>
      <w:rFonts w:ascii="Verdana" w:hAnsi="Verdana"/>
      <w:sz w:val="20"/>
      <w:szCs w:val="20"/>
      <w:lang w:eastAsia="en-US"/>
    </w:rPr>
  </w:style>
  <w:style w:type="character" w:styleId="Voetnootmarkering">
    <w:name w:val="footnote reference"/>
    <w:basedOn w:val="Standaardalinea-lettertype"/>
    <w:rsid w:val="00E5451B"/>
    <w:rPr>
      <w:vertAlign w:val="superscript"/>
    </w:rPr>
  </w:style>
  <w:style w:type="paragraph" w:customStyle="1" w:styleId="SNCCBYLogo">
    <w:name w:val="SN_CCBY Logo"/>
    <w:basedOn w:val="SNStandaard"/>
    <w:qFormat/>
    <w:rsid w:val="00AE23BD"/>
    <w:pPr>
      <w:spacing w:before="260"/>
      <w:jc w:val="center"/>
    </w:pPr>
    <w:rPr>
      <w:lang w:val="en-US"/>
    </w:rPr>
  </w:style>
  <w:style w:type="paragraph" w:customStyle="1" w:styleId="Kop1zondernummer">
    <w:name w:val="Kop 1 zonder nummer"/>
    <w:basedOn w:val="Kop1"/>
    <w:next w:val="Standaard"/>
    <w:qFormat/>
    <w:rsid w:val="00607B09"/>
    <w:pPr>
      <w:numPr>
        <w:numId w:val="0"/>
      </w:numPr>
    </w:pPr>
  </w:style>
  <w:style w:type="paragraph" w:customStyle="1" w:styleId="Kop2zondernummer">
    <w:name w:val="Kop 2 zonder nummer"/>
    <w:basedOn w:val="Kop2"/>
    <w:next w:val="Standaard"/>
    <w:qFormat/>
    <w:rsid w:val="008E0A90"/>
    <w:pPr>
      <w:numPr>
        <w:ilvl w:val="0"/>
        <w:numId w:val="0"/>
      </w:numPr>
    </w:pPr>
  </w:style>
  <w:style w:type="paragraph" w:customStyle="1" w:styleId="Kop3zondernummer">
    <w:name w:val="Kop 3 zonder nummer"/>
    <w:basedOn w:val="Kop4"/>
    <w:next w:val="Standaard"/>
    <w:qFormat/>
    <w:rsid w:val="00E148C8"/>
  </w:style>
  <w:style w:type="paragraph" w:customStyle="1" w:styleId="Opmerking">
    <w:name w:val="Opmerking"/>
    <w:basedOn w:val="Standaard"/>
    <w:next w:val="Standaard"/>
    <w:rsid w:val="003E118F"/>
    <w:pPr>
      <w:numPr>
        <w:numId w:val="7"/>
      </w:numPr>
      <w:tabs>
        <w:tab w:val="clear" w:pos="360"/>
        <w:tab w:val="left" w:pos="567"/>
      </w:tabs>
      <w:ind w:left="567" w:hanging="567"/>
    </w:pPr>
  </w:style>
  <w:style w:type="paragraph" w:customStyle="1" w:styleId="SNTabelkop">
    <w:name w:val="SN_Tabelkop"/>
    <w:basedOn w:val="SNTabeltekst"/>
    <w:qFormat/>
    <w:rsid w:val="00BA3FC3"/>
    <w:pPr>
      <w:keepNext/>
    </w:pPr>
    <w:rPr>
      <w:b/>
    </w:rPr>
  </w:style>
  <w:style w:type="paragraph" w:styleId="Bijschrift">
    <w:name w:val="caption"/>
    <w:basedOn w:val="Standaard"/>
    <w:next w:val="Standaard"/>
    <w:rsid w:val="0002770F"/>
    <w:pPr>
      <w:spacing w:after="200" w:line="240" w:lineRule="auto"/>
      <w:ind w:left="1276" w:hanging="1276"/>
    </w:pPr>
    <w:rPr>
      <w:b/>
      <w:bCs/>
      <w:color w:val="545454"/>
      <w:sz w:val="16"/>
      <w:szCs w:val="18"/>
    </w:rPr>
  </w:style>
  <w:style w:type="table" w:styleId="Tabelraster">
    <w:name w:val="Table Grid"/>
    <w:basedOn w:val="Standaardtabel"/>
    <w:rsid w:val="00A6045A"/>
    <w:rPr>
      <w:rFonts w:ascii="Verdana" w:hAnsi="Verdana"/>
      <w:sz w:val="1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style>
  <w:style w:type="table" w:customStyle="1" w:styleId="SNTabel">
    <w:name w:val="SN_Tabel"/>
    <w:basedOn w:val="Standaardtabel"/>
    <w:uiPriority w:val="99"/>
    <w:qFormat/>
    <w:rsid w:val="003663A7"/>
    <w:pPr>
      <w:spacing w:before="60" w:after="140" w:line="260" w:lineRule="atLeast"/>
    </w:pPr>
    <w:rPr>
      <w:rFonts w:ascii="Verdana" w:hAnsi="Verdana"/>
      <w:sz w:val="16"/>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tblStylePr w:type="firstRow">
      <w:pPr>
        <w:keepNext w:val="0"/>
        <w:keepLines w:val="0"/>
        <w:pageBreakBefore w:val="0"/>
        <w:widowControl w:val="0"/>
        <w:suppressLineNumbers w:val="0"/>
        <w:suppressAutoHyphens w:val="0"/>
        <w:wordWrap/>
      </w:pPr>
      <w:rPr>
        <w:rFonts w:ascii="Verdana" w:hAnsi="Verdana"/>
        <w:b w:val="0"/>
        <w:sz w:val="16"/>
      </w:rPr>
      <w:tblPr/>
      <w:trPr>
        <w:tblHeader/>
      </w:trPr>
      <w:tcPr>
        <w:shd w:val="clear" w:color="auto" w:fill="A6A6A6" w:themeFill="background1" w:themeFillShade="A6"/>
      </w:tcPr>
    </w:tblStylePr>
  </w:style>
  <w:style w:type="paragraph" w:styleId="Lijstmetafbeeldingen">
    <w:name w:val="table of figures"/>
    <w:basedOn w:val="Standaard"/>
    <w:next w:val="Standaard"/>
    <w:uiPriority w:val="99"/>
    <w:rsid w:val="00DC23CC"/>
    <w:pPr>
      <w:spacing w:after="0"/>
    </w:pPr>
  </w:style>
  <w:style w:type="table" w:styleId="Eenvoudigetabel1">
    <w:name w:val="Table Simple 1"/>
    <w:basedOn w:val="Standaardtabel"/>
    <w:rsid w:val="0091090F"/>
    <w:pPr>
      <w:spacing w:after="260" w:line="24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Figuurteken">
    <w:name w:val="Figuurteken"/>
    <w:basedOn w:val="Standaardalinea-lettertype"/>
    <w:rsid w:val="001577FB"/>
    <w:rPr>
      <w:lang w:val="nl-NL"/>
    </w:rPr>
  </w:style>
  <w:style w:type="paragraph" w:styleId="Plattetekst">
    <w:name w:val="Body Text"/>
    <w:basedOn w:val="Standaard"/>
    <w:link w:val="PlattetekstChar"/>
    <w:rsid w:val="001577FB"/>
    <w:pPr>
      <w:suppressAutoHyphens/>
      <w:spacing w:after="120" w:line="288" w:lineRule="auto"/>
    </w:pPr>
    <w:rPr>
      <w:rFonts w:cs="Verdana"/>
      <w:spacing w:val="10"/>
      <w:lang w:val="en-US" w:eastAsia="ar-SA"/>
    </w:rPr>
  </w:style>
  <w:style w:type="character" w:customStyle="1" w:styleId="PlattetekstChar">
    <w:name w:val="Platte tekst Char"/>
    <w:basedOn w:val="Standaardalinea-lettertype"/>
    <w:link w:val="Plattetekst"/>
    <w:rsid w:val="001577FB"/>
    <w:rPr>
      <w:rFonts w:ascii="Verdana" w:hAnsi="Verdana" w:cs="Verdana"/>
      <w:spacing w:val="10"/>
      <w:sz w:val="18"/>
      <w:lang w:val="en-US" w:eastAsia="ar-SA"/>
    </w:rPr>
  </w:style>
  <w:style w:type="paragraph" w:customStyle="1" w:styleId="Afbeelding">
    <w:name w:val="Afbeelding"/>
    <w:basedOn w:val="Standaard"/>
    <w:rsid w:val="001577FB"/>
    <w:pPr>
      <w:tabs>
        <w:tab w:val="left" w:pos="851"/>
      </w:tabs>
      <w:suppressAutoHyphens/>
      <w:spacing w:after="180" w:line="288" w:lineRule="auto"/>
      <w:ind w:left="851" w:hanging="851"/>
    </w:pPr>
    <w:rPr>
      <w:rFonts w:cs="Verdana"/>
      <w:b/>
      <w:bCs/>
      <w:color w:val="545454"/>
      <w:spacing w:val="10"/>
      <w:sz w:val="16"/>
      <w:szCs w:val="20"/>
      <w:lang w:val="en-US" w:eastAsia="ar-SA"/>
    </w:rPr>
  </w:style>
  <w:style w:type="paragraph" w:customStyle="1" w:styleId="Tekst">
    <w:name w:val="Tekst"/>
    <w:basedOn w:val="Standaard"/>
    <w:rsid w:val="001577FB"/>
    <w:pPr>
      <w:tabs>
        <w:tab w:val="left" w:pos="851"/>
      </w:tabs>
      <w:suppressAutoHyphens/>
      <w:spacing w:after="180" w:line="288" w:lineRule="auto"/>
      <w:ind w:left="851" w:hanging="851"/>
    </w:pPr>
    <w:rPr>
      <w:rFonts w:cs="Verdana"/>
      <w:b/>
      <w:bCs/>
      <w:color w:val="545454"/>
      <w:spacing w:val="10"/>
      <w:sz w:val="16"/>
      <w:szCs w:val="20"/>
      <w:lang w:val="en-US" w:eastAsia="ar-SA"/>
    </w:rPr>
  </w:style>
  <w:style w:type="paragraph" w:styleId="Lijstalinea">
    <w:name w:val="List Paragraph"/>
    <w:basedOn w:val="Standaard"/>
    <w:uiPriority w:val="34"/>
    <w:qFormat/>
    <w:rsid w:val="00A22117"/>
    <w:pPr>
      <w:ind w:left="720"/>
      <w:contextualSpacing/>
    </w:pPr>
  </w:style>
  <w:style w:type="character" w:styleId="GevolgdeHyperlink">
    <w:name w:val="FollowedHyperlink"/>
    <w:basedOn w:val="Standaardalinea-lettertype"/>
    <w:rsid w:val="00166A2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nl-NL" w:eastAsia="nl-NL"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Normal Indent" w:uiPriority="99"/>
    <w:lsdException w:name="header" w:uiPriority="99"/>
    <w:lsdException w:name="footer" w:uiPriority="99"/>
    <w:lsdException w:name="table of figures" w:uiPriority="99"/>
    <w:lsdException w:name="List Bullet" w:uiPriority="99"/>
    <w:lsdException w:name="List Number" w:uiPriority="99"/>
    <w:lsdException w:name="List Bullet 2" w:uiPriority="99"/>
    <w:lsdException w:name="List Bullet 3" w:uiPriority="99"/>
    <w:lsdException w:name="List Number 2" w:uiPriority="99"/>
    <w:lsdException w:name="List Number 3" w:uiPriority="99"/>
    <w:lsdException w:name="Title" w:uiPriority="10" w:qFormat="1"/>
    <w:lsdException w:name="Default Paragraph Font" w:uiPriority="1"/>
    <w:lsdException w:name="Subtitle" w:uiPriority="11" w:qFormat="1"/>
    <w:lsdException w:name="Hyperlink" w:uiPriority="99"/>
    <w:lsdException w:name="No List" w:uiPriority="99"/>
    <w:lsdException w:name="List Paragraph" w:uiPriority="34" w:qFormat="1"/>
    <w:lsdException w:name="Quote" w:uiPriority="29" w:qFormat="1"/>
    <w:lsdException w:name="TOC Heading" w:uiPriority="39"/>
  </w:latentStyles>
  <w:style w:type="paragraph" w:default="1" w:styleId="Standaard">
    <w:name w:val="Normal"/>
    <w:qFormat/>
    <w:rsid w:val="008F4A82"/>
    <w:pPr>
      <w:spacing w:after="260" w:line="240" w:lineRule="atLeast"/>
    </w:pPr>
    <w:rPr>
      <w:rFonts w:ascii="Verdana" w:hAnsi="Verdana"/>
      <w:sz w:val="18"/>
      <w:lang w:val="en-GB" w:eastAsia="en-US"/>
    </w:rPr>
  </w:style>
  <w:style w:type="paragraph" w:styleId="Kop1">
    <w:name w:val="heading 1"/>
    <w:basedOn w:val="Standaard"/>
    <w:next w:val="Standaard"/>
    <w:link w:val="Kop1Char"/>
    <w:uiPriority w:val="9"/>
    <w:qFormat/>
    <w:rsid w:val="003101BD"/>
    <w:pPr>
      <w:keepNext/>
      <w:keepLines/>
      <w:pageBreakBefore/>
      <w:numPr>
        <w:numId w:val="1"/>
      </w:numPr>
      <w:spacing w:line="240" w:lineRule="auto"/>
      <w:ind w:left="794" w:hanging="794"/>
      <w:outlineLvl w:val="0"/>
    </w:pPr>
    <w:rPr>
      <w:rFonts w:eastAsiaTheme="majorEastAsia" w:cstheme="majorBidi"/>
      <w:b/>
      <w:bCs/>
      <w:spacing w:val="22"/>
      <w:sz w:val="28"/>
      <w:szCs w:val="32"/>
    </w:rPr>
  </w:style>
  <w:style w:type="paragraph" w:styleId="Kop2">
    <w:name w:val="heading 2"/>
    <w:basedOn w:val="Kop1"/>
    <w:next w:val="Standaard"/>
    <w:link w:val="Kop2Char"/>
    <w:uiPriority w:val="9"/>
    <w:unhideWhenUsed/>
    <w:qFormat/>
    <w:rsid w:val="008F4A82"/>
    <w:pPr>
      <w:pageBreakBefore w:val="0"/>
      <w:numPr>
        <w:ilvl w:val="1"/>
      </w:numPr>
      <w:spacing w:before="360"/>
      <w:ind w:left="794" w:hanging="794"/>
      <w:outlineLvl w:val="1"/>
    </w:pPr>
    <w:rPr>
      <w:bCs w:val="0"/>
      <w:sz w:val="22"/>
      <w:szCs w:val="26"/>
    </w:rPr>
  </w:style>
  <w:style w:type="paragraph" w:styleId="Kop3">
    <w:name w:val="heading 3"/>
    <w:basedOn w:val="Standaard"/>
    <w:next w:val="Standaard"/>
    <w:link w:val="Kop3Char"/>
    <w:uiPriority w:val="9"/>
    <w:unhideWhenUsed/>
    <w:qFormat/>
    <w:rsid w:val="00325516"/>
    <w:pPr>
      <w:keepNext/>
      <w:keepLines/>
      <w:numPr>
        <w:ilvl w:val="2"/>
        <w:numId w:val="1"/>
      </w:numPr>
      <w:spacing w:before="240" w:after="60"/>
      <w:ind w:left="794" w:hanging="794"/>
      <w:outlineLvl w:val="2"/>
    </w:pPr>
    <w:rPr>
      <w:rFonts w:eastAsiaTheme="majorEastAsia" w:cstheme="majorBidi"/>
      <w:b/>
      <w:bCs/>
    </w:rPr>
  </w:style>
  <w:style w:type="paragraph" w:styleId="Kop4">
    <w:name w:val="heading 4"/>
    <w:basedOn w:val="Standaard"/>
    <w:next w:val="Standaard"/>
    <w:link w:val="Kop4Char"/>
    <w:uiPriority w:val="9"/>
    <w:unhideWhenUsed/>
    <w:qFormat/>
    <w:rsid w:val="00325516"/>
    <w:pPr>
      <w:keepNext/>
      <w:keepLines/>
      <w:spacing w:before="200" w:after="60"/>
      <w:outlineLvl w:val="3"/>
    </w:pPr>
    <w:rPr>
      <w:rFonts w:eastAsiaTheme="majorEastAsia" w:cstheme="majorBidi"/>
      <w:bCs/>
      <w:i/>
      <w:iCs/>
    </w:rPr>
  </w:style>
  <w:style w:type="paragraph" w:styleId="Kop5">
    <w:name w:val="heading 5"/>
    <w:basedOn w:val="Kop4"/>
    <w:next w:val="Standaard"/>
    <w:link w:val="Kop5Char"/>
    <w:uiPriority w:val="9"/>
    <w:unhideWhenUsed/>
    <w:qFormat/>
    <w:rsid w:val="001F13F3"/>
    <w:pPr>
      <w:outlineLvl w:val="4"/>
    </w:pPr>
    <w:rPr>
      <w:i w:val="0"/>
    </w:rPr>
  </w:style>
  <w:style w:type="paragraph" w:styleId="Kop6">
    <w:name w:val="heading 6"/>
    <w:basedOn w:val="Standaard"/>
    <w:next w:val="Standaard"/>
    <w:link w:val="Kop6Char"/>
    <w:uiPriority w:val="9"/>
    <w:unhideWhenUsed/>
    <w:qFormat/>
    <w:rsid w:val="004D172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4D172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4D172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unhideWhenUsed/>
    <w:qFormat/>
    <w:rsid w:val="004D172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SNKopinhoudsopgave">
    <w:name w:val="SN_Kop inhoudsopgave"/>
    <w:basedOn w:val="Standaard"/>
    <w:next w:val="Standaard"/>
    <w:rsid w:val="00304DF3"/>
    <w:pPr>
      <w:pageBreakBefore/>
    </w:pPr>
    <w:rPr>
      <w:b/>
      <w:kern w:val="32"/>
      <w:sz w:val="28"/>
    </w:rPr>
  </w:style>
  <w:style w:type="paragraph" w:customStyle="1" w:styleId="SNTabelopsomming">
    <w:name w:val="SN_Tabelopsomming"/>
    <w:basedOn w:val="SNStandaard"/>
    <w:qFormat/>
    <w:rsid w:val="00564F16"/>
    <w:pPr>
      <w:numPr>
        <w:numId w:val="3"/>
      </w:numPr>
      <w:spacing w:before="60" w:after="140"/>
      <w:ind w:left="714" w:hanging="357"/>
      <w:contextualSpacing/>
    </w:pPr>
    <w:rPr>
      <w:sz w:val="16"/>
      <w:lang w:val="en-US"/>
    </w:rPr>
  </w:style>
  <w:style w:type="paragraph" w:customStyle="1" w:styleId="SNTabeltekst">
    <w:name w:val="SN_Tabeltekst"/>
    <w:basedOn w:val="SNStandaard"/>
    <w:qFormat/>
    <w:rsid w:val="00564F16"/>
    <w:pPr>
      <w:spacing w:before="60" w:after="140"/>
    </w:pPr>
    <w:rPr>
      <w:sz w:val="16"/>
    </w:rPr>
  </w:style>
  <w:style w:type="character" w:styleId="Paginanummer">
    <w:name w:val="page number"/>
    <w:rsid w:val="009D5A48"/>
    <w:rPr>
      <w:rFonts w:ascii="Verdana" w:hAnsi="Verdana"/>
      <w:dstrike w:val="0"/>
      <w:sz w:val="16"/>
      <w:vertAlign w:val="baseline"/>
    </w:rPr>
  </w:style>
  <w:style w:type="paragraph" w:styleId="Inhopg3">
    <w:name w:val="toc 3"/>
    <w:basedOn w:val="Standaard"/>
    <w:next w:val="Standaard"/>
    <w:autoRedefine/>
    <w:uiPriority w:val="39"/>
    <w:rsid w:val="00DF6D5E"/>
    <w:pPr>
      <w:ind w:left="360"/>
    </w:pPr>
  </w:style>
  <w:style w:type="paragraph" w:styleId="Inhopg1">
    <w:name w:val="toc 1"/>
    <w:basedOn w:val="Standaard"/>
    <w:next w:val="Standaard"/>
    <w:uiPriority w:val="39"/>
    <w:rsid w:val="00AD7B5B"/>
    <w:pPr>
      <w:tabs>
        <w:tab w:val="left" w:pos="357"/>
        <w:tab w:val="right" w:leader="dot" w:pos="9072"/>
      </w:tabs>
      <w:spacing w:before="240"/>
      <w:ind w:left="357" w:right="1134" w:hanging="357"/>
    </w:pPr>
    <w:rPr>
      <w:b/>
    </w:rPr>
  </w:style>
  <w:style w:type="paragraph" w:styleId="Inhopg2">
    <w:name w:val="toc 2"/>
    <w:basedOn w:val="Standaard"/>
    <w:next w:val="Standaard"/>
    <w:autoRedefine/>
    <w:uiPriority w:val="39"/>
    <w:rsid w:val="00AD7B5B"/>
    <w:pPr>
      <w:tabs>
        <w:tab w:val="left" w:pos="851"/>
        <w:tab w:val="right" w:leader="dot" w:pos="9072"/>
      </w:tabs>
      <w:spacing w:after="120"/>
      <w:ind w:left="845" w:right="1134" w:hanging="488"/>
    </w:pPr>
  </w:style>
  <w:style w:type="paragraph" w:styleId="Inhopg4">
    <w:name w:val="toc 4"/>
    <w:basedOn w:val="Standaard"/>
    <w:next w:val="Standaard"/>
    <w:autoRedefine/>
    <w:semiHidden/>
    <w:rsid w:val="00DF6D5E"/>
    <w:pPr>
      <w:ind w:left="540"/>
    </w:pPr>
  </w:style>
  <w:style w:type="paragraph" w:styleId="Inhopg5">
    <w:name w:val="toc 5"/>
    <w:basedOn w:val="Standaard"/>
    <w:next w:val="Standaard"/>
    <w:autoRedefine/>
    <w:semiHidden/>
    <w:rsid w:val="00DF6D5E"/>
    <w:pPr>
      <w:ind w:left="720"/>
    </w:pPr>
  </w:style>
  <w:style w:type="paragraph" w:styleId="Inhopg6">
    <w:name w:val="toc 6"/>
    <w:basedOn w:val="Standaard"/>
    <w:next w:val="Standaard"/>
    <w:autoRedefine/>
    <w:semiHidden/>
    <w:rsid w:val="00DF6D5E"/>
    <w:pPr>
      <w:ind w:left="900"/>
    </w:pPr>
  </w:style>
  <w:style w:type="paragraph" w:styleId="Inhopg7">
    <w:name w:val="toc 7"/>
    <w:basedOn w:val="Standaard"/>
    <w:next w:val="Standaard"/>
    <w:autoRedefine/>
    <w:semiHidden/>
    <w:rsid w:val="00DF6D5E"/>
    <w:pPr>
      <w:ind w:left="1080"/>
    </w:pPr>
  </w:style>
  <w:style w:type="paragraph" w:styleId="Inhopg8">
    <w:name w:val="toc 8"/>
    <w:basedOn w:val="Standaard"/>
    <w:next w:val="Standaard"/>
    <w:autoRedefine/>
    <w:semiHidden/>
    <w:rsid w:val="00DF6D5E"/>
    <w:pPr>
      <w:ind w:left="1260"/>
    </w:pPr>
  </w:style>
  <w:style w:type="paragraph" w:styleId="Inhopg9">
    <w:name w:val="toc 9"/>
    <w:basedOn w:val="Standaard"/>
    <w:next w:val="Standaard"/>
    <w:autoRedefine/>
    <w:semiHidden/>
    <w:rsid w:val="00DF6D5E"/>
    <w:pPr>
      <w:ind w:left="1440"/>
    </w:pPr>
  </w:style>
  <w:style w:type="paragraph" w:customStyle="1" w:styleId="SNOpsomming2">
    <w:name w:val="SN_Opsomming_2"/>
    <w:basedOn w:val="SNOpsomming"/>
    <w:qFormat/>
    <w:rsid w:val="00CF61FD"/>
    <w:pPr>
      <w:numPr>
        <w:numId w:val="4"/>
      </w:numPr>
      <w:ind w:left="1071" w:hanging="357"/>
    </w:pPr>
  </w:style>
  <w:style w:type="character" w:customStyle="1" w:styleId="Kop3Char">
    <w:name w:val="Kop 3 Char"/>
    <w:basedOn w:val="Standaardalinea-lettertype"/>
    <w:link w:val="Kop3"/>
    <w:uiPriority w:val="9"/>
    <w:rsid w:val="00325516"/>
    <w:rPr>
      <w:rFonts w:ascii="Verdana" w:eastAsiaTheme="majorEastAsia" w:hAnsi="Verdana" w:cstheme="majorBidi"/>
      <w:b/>
      <w:bCs/>
      <w:sz w:val="18"/>
      <w:lang w:val="en-GB" w:eastAsia="en-US"/>
    </w:rPr>
  </w:style>
  <w:style w:type="character" w:customStyle="1" w:styleId="Kop5Char">
    <w:name w:val="Kop 5 Char"/>
    <w:basedOn w:val="Standaardalinea-lettertype"/>
    <w:link w:val="Kop5"/>
    <w:uiPriority w:val="9"/>
    <w:rsid w:val="001F13F3"/>
    <w:rPr>
      <w:rFonts w:ascii="Verdana" w:eastAsiaTheme="majorEastAsia" w:hAnsi="Verdana" w:cstheme="majorBidi"/>
      <w:bCs/>
      <w:iCs/>
      <w:sz w:val="18"/>
      <w:lang w:eastAsia="en-US"/>
    </w:rPr>
  </w:style>
  <w:style w:type="paragraph" w:styleId="Revisie">
    <w:name w:val="Revision"/>
    <w:hidden/>
    <w:rsid w:val="00BA023D"/>
    <w:rPr>
      <w:rFonts w:ascii="Verdana" w:hAnsi="Verdana"/>
      <w:spacing w:val="10"/>
      <w:sz w:val="18"/>
      <w:lang w:eastAsia="en-US"/>
    </w:rPr>
  </w:style>
  <w:style w:type="paragraph" w:customStyle="1" w:styleId="SNVoettekst">
    <w:name w:val="SN_Voettekst"/>
    <w:basedOn w:val="SNStandaard"/>
    <w:qFormat/>
    <w:rsid w:val="00F803AF"/>
    <w:pPr>
      <w:tabs>
        <w:tab w:val="center" w:pos="4536"/>
        <w:tab w:val="right" w:pos="9072"/>
      </w:tabs>
      <w:spacing w:after="0"/>
    </w:pPr>
    <w:rPr>
      <w:sz w:val="16"/>
    </w:rPr>
  </w:style>
  <w:style w:type="character" w:customStyle="1" w:styleId="Kop2Char">
    <w:name w:val="Kop 2 Char"/>
    <w:basedOn w:val="Standaardalinea-lettertype"/>
    <w:link w:val="Kop2"/>
    <w:uiPriority w:val="9"/>
    <w:rsid w:val="008F4A82"/>
    <w:rPr>
      <w:rFonts w:ascii="Verdana" w:eastAsiaTheme="majorEastAsia" w:hAnsi="Verdana" w:cstheme="majorBidi"/>
      <w:b/>
      <w:spacing w:val="22"/>
      <w:sz w:val="22"/>
      <w:szCs w:val="26"/>
      <w:lang w:val="en-GB" w:eastAsia="en-US"/>
    </w:rPr>
  </w:style>
  <w:style w:type="character" w:customStyle="1" w:styleId="Kop1Char">
    <w:name w:val="Kop 1 Char"/>
    <w:basedOn w:val="Standaardalinea-lettertype"/>
    <w:link w:val="Kop1"/>
    <w:uiPriority w:val="9"/>
    <w:rsid w:val="003101BD"/>
    <w:rPr>
      <w:rFonts w:ascii="Verdana" w:eastAsiaTheme="majorEastAsia" w:hAnsi="Verdana" w:cstheme="majorBidi"/>
      <w:b/>
      <w:bCs/>
      <w:spacing w:val="22"/>
      <w:sz w:val="28"/>
      <w:szCs w:val="32"/>
      <w:lang w:val="en-GB" w:eastAsia="en-US"/>
    </w:rPr>
  </w:style>
  <w:style w:type="character" w:customStyle="1" w:styleId="Kop6Char">
    <w:name w:val="Kop 6 Char"/>
    <w:basedOn w:val="Standaardalinea-lettertype"/>
    <w:link w:val="Kop6"/>
    <w:uiPriority w:val="9"/>
    <w:rsid w:val="004D172C"/>
    <w:rPr>
      <w:rFonts w:asciiTheme="majorHAnsi" w:eastAsiaTheme="majorEastAsia" w:hAnsiTheme="majorHAnsi" w:cstheme="majorBidi"/>
      <w:i/>
      <w:iCs/>
      <w:color w:val="243F60" w:themeColor="accent1" w:themeShade="7F"/>
      <w:sz w:val="18"/>
      <w:lang w:val="en-GB" w:eastAsia="en-US"/>
    </w:rPr>
  </w:style>
  <w:style w:type="character" w:customStyle="1" w:styleId="Kop7Char">
    <w:name w:val="Kop 7 Char"/>
    <w:basedOn w:val="Standaardalinea-lettertype"/>
    <w:link w:val="Kop7"/>
    <w:uiPriority w:val="9"/>
    <w:rsid w:val="004D172C"/>
    <w:rPr>
      <w:rFonts w:asciiTheme="majorHAnsi" w:eastAsiaTheme="majorEastAsia" w:hAnsiTheme="majorHAnsi" w:cstheme="majorBidi"/>
      <w:i/>
      <w:iCs/>
      <w:color w:val="404040" w:themeColor="text1" w:themeTint="BF"/>
      <w:sz w:val="18"/>
      <w:lang w:val="en-GB" w:eastAsia="en-US"/>
    </w:rPr>
  </w:style>
  <w:style w:type="character" w:customStyle="1" w:styleId="Kop8Char">
    <w:name w:val="Kop 8 Char"/>
    <w:basedOn w:val="Standaardalinea-lettertype"/>
    <w:link w:val="Kop8"/>
    <w:uiPriority w:val="9"/>
    <w:rsid w:val="004D172C"/>
    <w:rPr>
      <w:rFonts w:asciiTheme="majorHAnsi" w:eastAsiaTheme="majorEastAsia" w:hAnsiTheme="majorHAnsi" w:cstheme="majorBidi"/>
      <w:color w:val="404040" w:themeColor="text1" w:themeTint="BF"/>
      <w:sz w:val="20"/>
      <w:szCs w:val="20"/>
      <w:lang w:val="en-GB" w:eastAsia="en-US"/>
    </w:rPr>
  </w:style>
  <w:style w:type="character" w:customStyle="1" w:styleId="Kop9Char">
    <w:name w:val="Kop 9 Char"/>
    <w:basedOn w:val="Standaardalinea-lettertype"/>
    <w:link w:val="Kop9"/>
    <w:uiPriority w:val="9"/>
    <w:rsid w:val="004D172C"/>
    <w:rPr>
      <w:rFonts w:asciiTheme="majorHAnsi" w:eastAsiaTheme="majorEastAsia" w:hAnsiTheme="majorHAnsi" w:cstheme="majorBidi"/>
      <w:i/>
      <w:iCs/>
      <w:color w:val="404040" w:themeColor="text1" w:themeTint="BF"/>
      <w:sz w:val="20"/>
      <w:szCs w:val="20"/>
      <w:lang w:val="en-GB" w:eastAsia="en-US"/>
    </w:rPr>
  </w:style>
  <w:style w:type="character" w:customStyle="1" w:styleId="Kop4Char">
    <w:name w:val="Kop 4 Char"/>
    <w:basedOn w:val="Standaardalinea-lettertype"/>
    <w:link w:val="Kop4"/>
    <w:uiPriority w:val="9"/>
    <w:rsid w:val="00325516"/>
    <w:rPr>
      <w:rFonts w:ascii="Verdana" w:eastAsiaTheme="majorEastAsia" w:hAnsi="Verdana" w:cstheme="majorBidi"/>
      <w:bCs/>
      <w:i/>
      <w:iCs/>
      <w:sz w:val="18"/>
      <w:lang w:eastAsia="en-US"/>
    </w:rPr>
  </w:style>
  <w:style w:type="paragraph" w:customStyle="1" w:styleId="SNBriefhoofd">
    <w:name w:val="SN_Briefhoofd"/>
    <w:basedOn w:val="Standaard"/>
    <w:qFormat/>
    <w:rsid w:val="00F803AF"/>
    <w:rPr>
      <w:sz w:val="14"/>
      <w:szCs w:val="18"/>
    </w:rPr>
  </w:style>
  <w:style w:type="paragraph" w:customStyle="1" w:styleId="SNKenmerken">
    <w:name w:val="SN_Kenmerken"/>
    <w:basedOn w:val="Standaard"/>
    <w:qFormat/>
    <w:rsid w:val="00F803AF"/>
    <w:pPr>
      <w:tabs>
        <w:tab w:val="left" w:pos="1418"/>
      </w:tabs>
      <w:spacing w:line="260" w:lineRule="atLeast"/>
    </w:pPr>
    <w:rPr>
      <w:sz w:val="16"/>
      <w:szCs w:val="18"/>
    </w:rPr>
  </w:style>
  <w:style w:type="paragraph" w:customStyle="1" w:styleId="SNStandaard">
    <w:name w:val="SN_Standaard"/>
    <w:basedOn w:val="Standaard"/>
    <w:qFormat/>
    <w:rsid w:val="00F803AF"/>
    <w:pPr>
      <w:spacing w:line="260" w:lineRule="atLeast"/>
    </w:pPr>
    <w:rPr>
      <w:szCs w:val="18"/>
    </w:rPr>
  </w:style>
  <w:style w:type="paragraph" w:customStyle="1" w:styleId="SNNAW">
    <w:name w:val="SN_NAW"/>
    <w:basedOn w:val="SNStandaard"/>
    <w:rsid w:val="00F803AF"/>
    <w:pPr>
      <w:keepNext/>
      <w:keepLines/>
      <w:suppressAutoHyphens/>
      <w:spacing w:after="0" w:line="260" w:lineRule="exact"/>
    </w:pPr>
  </w:style>
  <w:style w:type="paragraph" w:customStyle="1" w:styleId="SNOpsomming">
    <w:name w:val="SN_Opsomming"/>
    <w:basedOn w:val="SNStandaard"/>
    <w:qFormat/>
    <w:rsid w:val="00D505F1"/>
    <w:pPr>
      <w:numPr>
        <w:numId w:val="2"/>
      </w:numPr>
      <w:ind w:left="714" w:hanging="357"/>
      <w:contextualSpacing/>
    </w:pPr>
  </w:style>
  <w:style w:type="paragraph" w:styleId="Ondertitel">
    <w:name w:val="Subtitle"/>
    <w:basedOn w:val="Standaard"/>
    <w:next w:val="Standaard"/>
    <w:link w:val="OndertitelChar"/>
    <w:uiPriority w:val="11"/>
    <w:qFormat/>
    <w:rsid w:val="00FA4B16"/>
    <w:pPr>
      <w:numPr>
        <w:ilvl w:val="1"/>
      </w:numPr>
    </w:pPr>
    <w:rPr>
      <w:rFonts w:eastAsiaTheme="majorEastAsia" w:cstheme="majorBidi"/>
      <w:b/>
      <w:i/>
      <w:iCs/>
      <w:sz w:val="28"/>
    </w:rPr>
  </w:style>
  <w:style w:type="character" w:customStyle="1" w:styleId="OndertitelChar">
    <w:name w:val="Ondertitel Char"/>
    <w:basedOn w:val="Standaardalinea-lettertype"/>
    <w:link w:val="Ondertitel"/>
    <w:uiPriority w:val="11"/>
    <w:rsid w:val="00FA4B16"/>
    <w:rPr>
      <w:rFonts w:ascii="Verdana" w:eastAsiaTheme="majorEastAsia" w:hAnsi="Verdana" w:cstheme="majorBidi"/>
      <w:b/>
      <w:i/>
      <w:iCs/>
      <w:sz w:val="28"/>
      <w:lang w:eastAsia="en-US"/>
    </w:rPr>
  </w:style>
  <w:style w:type="paragraph" w:styleId="Titel">
    <w:name w:val="Title"/>
    <w:basedOn w:val="Standaard"/>
    <w:next w:val="Standaard"/>
    <w:link w:val="TitelChar"/>
    <w:uiPriority w:val="10"/>
    <w:qFormat/>
    <w:rsid w:val="00FA4B16"/>
    <w:pPr>
      <w:spacing w:after="300" w:line="240" w:lineRule="auto"/>
      <w:contextualSpacing/>
    </w:pPr>
    <w:rPr>
      <w:rFonts w:eastAsiaTheme="majorEastAsia" w:cstheme="majorBidi"/>
      <w:b/>
      <w:spacing w:val="5"/>
      <w:kern w:val="28"/>
      <w:sz w:val="36"/>
      <w:szCs w:val="52"/>
    </w:rPr>
  </w:style>
  <w:style w:type="character" w:customStyle="1" w:styleId="TitelChar">
    <w:name w:val="Titel Char"/>
    <w:basedOn w:val="Standaardalinea-lettertype"/>
    <w:link w:val="Titel"/>
    <w:uiPriority w:val="10"/>
    <w:rsid w:val="00FA4B16"/>
    <w:rPr>
      <w:rFonts w:ascii="Verdana" w:eastAsiaTheme="majorEastAsia" w:hAnsi="Verdana" w:cstheme="majorBidi"/>
      <w:b/>
      <w:spacing w:val="5"/>
      <w:kern w:val="28"/>
      <w:sz w:val="36"/>
      <w:szCs w:val="52"/>
      <w:lang w:eastAsia="en-US"/>
    </w:rPr>
  </w:style>
  <w:style w:type="paragraph" w:styleId="Ballontekst">
    <w:name w:val="Balloon Text"/>
    <w:basedOn w:val="Standaard"/>
    <w:link w:val="BallontekstChar"/>
    <w:rsid w:val="00C134B9"/>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rsid w:val="00C134B9"/>
    <w:rPr>
      <w:rFonts w:ascii="Tahoma" w:hAnsi="Tahoma" w:cs="Tahoma"/>
      <w:sz w:val="16"/>
      <w:szCs w:val="16"/>
      <w:lang w:eastAsia="en-US"/>
    </w:rPr>
  </w:style>
  <w:style w:type="paragraph" w:styleId="Koptekst">
    <w:name w:val="header"/>
    <w:basedOn w:val="Standaard"/>
    <w:link w:val="KoptekstChar"/>
    <w:uiPriority w:val="99"/>
    <w:rsid w:val="009D5A48"/>
    <w:pPr>
      <w:tabs>
        <w:tab w:val="center" w:pos="4536"/>
        <w:tab w:val="right" w:pos="9072"/>
      </w:tabs>
      <w:spacing w:after="0" w:line="240" w:lineRule="auto"/>
    </w:pPr>
    <w:rPr>
      <w:sz w:val="16"/>
    </w:rPr>
  </w:style>
  <w:style w:type="character" w:customStyle="1" w:styleId="KoptekstChar">
    <w:name w:val="Koptekst Char"/>
    <w:basedOn w:val="Standaardalinea-lettertype"/>
    <w:link w:val="Koptekst"/>
    <w:uiPriority w:val="99"/>
    <w:rsid w:val="009D5A48"/>
    <w:rPr>
      <w:rFonts w:ascii="Verdana" w:hAnsi="Verdana"/>
      <w:sz w:val="16"/>
      <w:lang w:eastAsia="en-US"/>
    </w:rPr>
  </w:style>
  <w:style w:type="paragraph" w:styleId="Voettekst">
    <w:name w:val="footer"/>
    <w:basedOn w:val="Standaard"/>
    <w:link w:val="VoettekstChar"/>
    <w:uiPriority w:val="99"/>
    <w:rsid w:val="00C134B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134B9"/>
    <w:rPr>
      <w:rFonts w:ascii="Verdana" w:hAnsi="Verdana"/>
      <w:sz w:val="18"/>
      <w:lang w:eastAsia="en-US"/>
    </w:rPr>
  </w:style>
  <w:style w:type="character" w:styleId="Hyperlink">
    <w:name w:val="Hyperlink"/>
    <w:basedOn w:val="Standaardalinea-lettertype"/>
    <w:uiPriority w:val="99"/>
    <w:unhideWhenUsed/>
    <w:rsid w:val="00B03EF2"/>
    <w:rPr>
      <w:color w:val="0000FF" w:themeColor="hyperlink"/>
      <w:u w:val="single"/>
    </w:rPr>
  </w:style>
  <w:style w:type="paragraph" w:styleId="Voetnoottekst">
    <w:name w:val="footnote text"/>
    <w:basedOn w:val="Standaard"/>
    <w:link w:val="VoetnoottekstChar"/>
    <w:rsid w:val="00483FBB"/>
    <w:pPr>
      <w:tabs>
        <w:tab w:val="left" w:pos="357"/>
      </w:tabs>
      <w:spacing w:after="0" w:line="240" w:lineRule="auto"/>
      <w:ind w:left="357" w:hanging="357"/>
    </w:pPr>
    <w:rPr>
      <w:sz w:val="20"/>
      <w:szCs w:val="20"/>
    </w:rPr>
  </w:style>
  <w:style w:type="paragraph" w:customStyle="1" w:styleId="SNOpsomming123">
    <w:name w:val="SN_Opsomming 123"/>
    <w:basedOn w:val="SNStandaard"/>
    <w:qFormat/>
    <w:rsid w:val="00066F3C"/>
    <w:pPr>
      <w:numPr>
        <w:numId w:val="5"/>
      </w:numPr>
      <w:ind w:left="714" w:hanging="357"/>
      <w:contextualSpacing/>
    </w:pPr>
  </w:style>
  <w:style w:type="paragraph" w:customStyle="1" w:styleId="SNOpsommingabc">
    <w:name w:val="SN_Opsomming abc"/>
    <w:basedOn w:val="SNStandaard"/>
    <w:qFormat/>
    <w:rsid w:val="00066F3C"/>
    <w:pPr>
      <w:numPr>
        <w:numId w:val="6"/>
      </w:numPr>
      <w:ind w:left="1071" w:hanging="357"/>
      <w:contextualSpacing/>
    </w:pPr>
  </w:style>
  <w:style w:type="character" w:customStyle="1" w:styleId="VoetnoottekstChar">
    <w:name w:val="Voetnoottekst Char"/>
    <w:basedOn w:val="Standaardalinea-lettertype"/>
    <w:link w:val="Voetnoottekst"/>
    <w:rsid w:val="00483FBB"/>
    <w:rPr>
      <w:rFonts w:ascii="Verdana" w:hAnsi="Verdana"/>
      <w:sz w:val="20"/>
      <w:szCs w:val="20"/>
      <w:lang w:eastAsia="en-US"/>
    </w:rPr>
  </w:style>
  <w:style w:type="character" w:styleId="Voetnootmarkering">
    <w:name w:val="footnote reference"/>
    <w:basedOn w:val="Standaardalinea-lettertype"/>
    <w:rsid w:val="00E5451B"/>
    <w:rPr>
      <w:vertAlign w:val="superscript"/>
    </w:rPr>
  </w:style>
  <w:style w:type="paragraph" w:customStyle="1" w:styleId="SNCCBYLogo">
    <w:name w:val="SN_CCBY Logo"/>
    <w:basedOn w:val="SNStandaard"/>
    <w:qFormat/>
    <w:rsid w:val="00AE23BD"/>
    <w:pPr>
      <w:spacing w:before="260"/>
      <w:jc w:val="center"/>
    </w:pPr>
    <w:rPr>
      <w:lang w:val="en-US"/>
    </w:rPr>
  </w:style>
  <w:style w:type="paragraph" w:customStyle="1" w:styleId="Kop1zondernummer">
    <w:name w:val="Kop 1 zonder nummer"/>
    <w:basedOn w:val="Kop1"/>
    <w:next w:val="Standaard"/>
    <w:qFormat/>
    <w:rsid w:val="00607B09"/>
    <w:pPr>
      <w:numPr>
        <w:numId w:val="0"/>
      </w:numPr>
    </w:pPr>
  </w:style>
  <w:style w:type="paragraph" w:customStyle="1" w:styleId="Kop2zondernummer">
    <w:name w:val="Kop 2 zonder nummer"/>
    <w:basedOn w:val="Kop2"/>
    <w:next w:val="Standaard"/>
    <w:qFormat/>
    <w:rsid w:val="008E0A90"/>
    <w:pPr>
      <w:numPr>
        <w:ilvl w:val="0"/>
        <w:numId w:val="0"/>
      </w:numPr>
    </w:pPr>
  </w:style>
  <w:style w:type="paragraph" w:customStyle="1" w:styleId="Kop3zondernummer">
    <w:name w:val="Kop 3 zonder nummer"/>
    <w:basedOn w:val="Kop4"/>
    <w:next w:val="Standaard"/>
    <w:qFormat/>
    <w:rsid w:val="00E148C8"/>
  </w:style>
  <w:style w:type="paragraph" w:customStyle="1" w:styleId="Opmerking">
    <w:name w:val="Opmerking"/>
    <w:basedOn w:val="Standaard"/>
    <w:next w:val="Standaard"/>
    <w:rsid w:val="003E118F"/>
    <w:pPr>
      <w:numPr>
        <w:numId w:val="7"/>
      </w:numPr>
      <w:tabs>
        <w:tab w:val="clear" w:pos="360"/>
        <w:tab w:val="left" w:pos="567"/>
      </w:tabs>
      <w:ind w:left="567" w:hanging="567"/>
    </w:pPr>
  </w:style>
  <w:style w:type="paragraph" w:customStyle="1" w:styleId="SNTabelkop">
    <w:name w:val="SN_Tabelkop"/>
    <w:basedOn w:val="SNTabeltekst"/>
    <w:qFormat/>
    <w:rsid w:val="00BA3FC3"/>
    <w:pPr>
      <w:keepNext/>
    </w:pPr>
    <w:rPr>
      <w:b/>
    </w:rPr>
  </w:style>
  <w:style w:type="paragraph" w:styleId="Bijschrift">
    <w:name w:val="caption"/>
    <w:basedOn w:val="Standaard"/>
    <w:next w:val="Standaard"/>
    <w:rsid w:val="0002770F"/>
    <w:pPr>
      <w:spacing w:after="200" w:line="240" w:lineRule="auto"/>
      <w:ind w:left="1276" w:hanging="1276"/>
    </w:pPr>
    <w:rPr>
      <w:b/>
      <w:bCs/>
      <w:color w:val="545454"/>
      <w:sz w:val="16"/>
      <w:szCs w:val="18"/>
    </w:rPr>
  </w:style>
  <w:style w:type="table" w:styleId="Tabelraster">
    <w:name w:val="Table Grid"/>
    <w:basedOn w:val="Standaardtabel"/>
    <w:rsid w:val="00A6045A"/>
    <w:rPr>
      <w:rFonts w:ascii="Verdana" w:hAnsi="Verdana"/>
      <w:sz w:val="1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style>
  <w:style w:type="table" w:customStyle="1" w:styleId="SNTabel">
    <w:name w:val="SN_Tabel"/>
    <w:basedOn w:val="Standaardtabel"/>
    <w:uiPriority w:val="99"/>
    <w:qFormat/>
    <w:rsid w:val="003663A7"/>
    <w:pPr>
      <w:spacing w:before="60" w:after="140" w:line="260" w:lineRule="atLeast"/>
    </w:pPr>
    <w:rPr>
      <w:rFonts w:ascii="Verdana" w:hAnsi="Verdana"/>
      <w:sz w:val="16"/>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tblStylePr w:type="firstRow">
      <w:pPr>
        <w:keepNext w:val="0"/>
        <w:keepLines w:val="0"/>
        <w:pageBreakBefore w:val="0"/>
        <w:widowControl w:val="0"/>
        <w:suppressLineNumbers w:val="0"/>
        <w:suppressAutoHyphens w:val="0"/>
        <w:wordWrap/>
      </w:pPr>
      <w:rPr>
        <w:rFonts w:ascii="Verdana" w:hAnsi="Verdana"/>
        <w:b w:val="0"/>
        <w:sz w:val="16"/>
      </w:rPr>
      <w:tblPr/>
      <w:trPr>
        <w:tblHeader/>
      </w:trPr>
      <w:tcPr>
        <w:shd w:val="clear" w:color="auto" w:fill="A6A6A6" w:themeFill="background1" w:themeFillShade="A6"/>
      </w:tcPr>
    </w:tblStylePr>
  </w:style>
  <w:style w:type="paragraph" w:styleId="Lijstmetafbeeldingen">
    <w:name w:val="table of figures"/>
    <w:basedOn w:val="Standaard"/>
    <w:next w:val="Standaard"/>
    <w:uiPriority w:val="99"/>
    <w:rsid w:val="00DC23CC"/>
    <w:pPr>
      <w:spacing w:after="0"/>
    </w:pPr>
  </w:style>
  <w:style w:type="table" w:styleId="Eenvoudigetabel1">
    <w:name w:val="Table Simple 1"/>
    <w:basedOn w:val="Standaardtabel"/>
    <w:rsid w:val="0091090F"/>
    <w:pPr>
      <w:spacing w:after="260" w:line="24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Figuurteken">
    <w:name w:val="Figuurteken"/>
    <w:basedOn w:val="Standaardalinea-lettertype"/>
    <w:rsid w:val="001577FB"/>
    <w:rPr>
      <w:lang w:val="nl-NL"/>
    </w:rPr>
  </w:style>
  <w:style w:type="paragraph" w:styleId="Plattetekst">
    <w:name w:val="Body Text"/>
    <w:basedOn w:val="Standaard"/>
    <w:link w:val="PlattetekstChar"/>
    <w:rsid w:val="001577FB"/>
    <w:pPr>
      <w:suppressAutoHyphens/>
      <w:spacing w:after="120" w:line="288" w:lineRule="auto"/>
    </w:pPr>
    <w:rPr>
      <w:rFonts w:cs="Verdana"/>
      <w:spacing w:val="10"/>
      <w:lang w:val="en-US" w:eastAsia="ar-SA"/>
    </w:rPr>
  </w:style>
  <w:style w:type="character" w:customStyle="1" w:styleId="PlattetekstChar">
    <w:name w:val="Platte tekst Char"/>
    <w:basedOn w:val="Standaardalinea-lettertype"/>
    <w:link w:val="Plattetekst"/>
    <w:rsid w:val="001577FB"/>
    <w:rPr>
      <w:rFonts w:ascii="Verdana" w:hAnsi="Verdana" w:cs="Verdana"/>
      <w:spacing w:val="10"/>
      <w:sz w:val="18"/>
      <w:lang w:val="en-US" w:eastAsia="ar-SA"/>
    </w:rPr>
  </w:style>
  <w:style w:type="paragraph" w:customStyle="1" w:styleId="Afbeelding">
    <w:name w:val="Afbeelding"/>
    <w:basedOn w:val="Standaard"/>
    <w:rsid w:val="001577FB"/>
    <w:pPr>
      <w:tabs>
        <w:tab w:val="left" w:pos="851"/>
      </w:tabs>
      <w:suppressAutoHyphens/>
      <w:spacing w:after="180" w:line="288" w:lineRule="auto"/>
      <w:ind w:left="851" w:hanging="851"/>
    </w:pPr>
    <w:rPr>
      <w:rFonts w:cs="Verdana"/>
      <w:b/>
      <w:bCs/>
      <w:color w:val="545454"/>
      <w:spacing w:val="10"/>
      <w:sz w:val="16"/>
      <w:szCs w:val="20"/>
      <w:lang w:val="en-US" w:eastAsia="ar-SA"/>
    </w:rPr>
  </w:style>
  <w:style w:type="paragraph" w:customStyle="1" w:styleId="Tekst">
    <w:name w:val="Tekst"/>
    <w:basedOn w:val="Standaard"/>
    <w:rsid w:val="001577FB"/>
    <w:pPr>
      <w:tabs>
        <w:tab w:val="left" w:pos="851"/>
      </w:tabs>
      <w:suppressAutoHyphens/>
      <w:spacing w:after="180" w:line="288" w:lineRule="auto"/>
      <w:ind w:left="851" w:hanging="851"/>
    </w:pPr>
    <w:rPr>
      <w:rFonts w:cs="Verdana"/>
      <w:b/>
      <w:bCs/>
      <w:color w:val="545454"/>
      <w:spacing w:val="10"/>
      <w:sz w:val="16"/>
      <w:szCs w:val="20"/>
      <w:lang w:val="en-US" w:eastAsia="ar-SA"/>
    </w:rPr>
  </w:style>
  <w:style w:type="paragraph" w:styleId="Lijstalinea">
    <w:name w:val="List Paragraph"/>
    <w:basedOn w:val="Standaard"/>
    <w:uiPriority w:val="34"/>
    <w:qFormat/>
    <w:rsid w:val="00A22117"/>
    <w:pPr>
      <w:ind w:left="720"/>
      <w:contextualSpacing/>
    </w:pPr>
  </w:style>
  <w:style w:type="character" w:styleId="GevolgdeHyperlink">
    <w:name w:val="FollowedHyperlink"/>
    <w:basedOn w:val="Standaardalinea-lettertype"/>
    <w:rsid w:val="00166A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9163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3.0/" TargetMode="External"/><Relationship Id="rId1" Type="http://schemas.openxmlformats.org/officeDocument/2006/relationships/image" Target="media/image2.wmf"/></Relationships>
</file>

<file path=word/_rels/footer4.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rijksmuseum\users\avanderark\surfnet\surfnet_rapport_nl.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F3017C-4882-4504-B94C-A30365093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surfnet_rapport_nl.dotm</Template>
  <TotalTime>222</TotalTime>
  <Pages>70</Pages>
  <Words>7055</Words>
  <Characters>38806</Characters>
  <Application>Microsoft Office Word</Application>
  <DocSecurity>0</DocSecurity>
  <Lines>323</Lines>
  <Paragraphs>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&lt;titel van het aangepast</vt:lpstr>
      <vt:lpstr>&lt;vul titel in via Bestand - Eigenschappen&gt;</vt:lpstr>
    </vt:vector>
  </TitlesOfParts>
  <Company>HP</Company>
  <LinksUpToDate>false</LinksUpToDate>
  <CharactersWithSpaces>45770</CharactersWithSpaces>
  <SharedDoc>false</SharedDoc>
  <HLinks>
    <vt:vector size="12" baseType="variant">
      <vt:variant>
        <vt:i4>1179708</vt:i4>
      </vt:variant>
      <vt:variant>
        <vt:i4>14</vt:i4>
      </vt:variant>
      <vt:variant>
        <vt:i4>0</vt:i4>
      </vt:variant>
      <vt:variant>
        <vt:i4>5</vt:i4>
      </vt:variant>
      <vt:variant>
        <vt:lpwstr/>
      </vt:variant>
      <vt:variant>
        <vt:lpwstr>_Toc214783200</vt:lpwstr>
      </vt:variant>
      <vt:variant>
        <vt:i4>1769535</vt:i4>
      </vt:variant>
      <vt:variant>
        <vt:i4>8</vt:i4>
      </vt:variant>
      <vt:variant>
        <vt:i4>0</vt:i4>
      </vt:variant>
      <vt:variant>
        <vt:i4>5</vt:i4>
      </vt:variant>
      <vt:variant>
        <vt:lpwstr/>
      </vt:variant>
      <vt:variant>
        <vt:lpwstr>_Toc214783199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&lt;titel van het aangepast</dc:title>
  <dc:creator>Andre van der Ark</dc:creator>
  <cp:lastModifiedBy>Andre van der Ark</cp:lastModifiedBy>
  <cp:revision>101</cp:revision>
  <cp:lastPrinted>2011-10-11T14:57:00Z</cp:lastPrinted>
  <dcterms:created xsi:type="dcterms:W3CDTF">2011-10-18T09:38:00Z</dcterms:created>
  <dcterms:modified xsi:type="dcterms:W3CDTF">2011-10-28T11:27:00Z</dcterms:modified>
</cp:coreProperties>
</file>